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footer45.xml" ContentType="application/vnd.openxmlformats-officedocument.wordprocessingml.foot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header48.xml" ContentType="application/vnd.openxmlformats-officedocument.wordprocessingml.header+xml"/>
  <Override PartName="/word/footer48.xml" ContentType="application/vnd.openxmlformats-officedocument.wordprocessingml.foot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header51.xml" ContentType="application/vnd.openxmlformats-officedocument.wordprocessingml.header+xml"/>
  <Override PartName="/word/footer51.xml" ContentType="application/vnd.openxmlformats-officedocument.wordprocessingml.foot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header54.xml" ContentType="application/vnd.openxmlformats-officedocument.wordprocessingml.header+xml"/>
  <Override PartName="/word/footer54.xml" ContentType="application/vnd.openxmlformats-officedocument.wordprocessingml.foot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header57.xml" ContentType="application/vnd.openxmlformats-officedocument.wordprocessingml.header+xml"/>
  <Override PartName="/word/footer57.xml" ContentType="application/vnd.openxmlformats-officedocument.wordprocessingml.foot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header60.xml" ContentType="application/vnd.openxmlformats-officedocument.wordprocessingml.header+xml"/>
  <Override PartName="/word/footer60.xml" ContentType="application/vnd.openxmlformats-officedocument.wordprocessingml.foot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header63.xml" ContentType="application/vnd.openxmlformats-officedocument.wordprocessingml.header+xml"/>
  <Override PartName="/word/footer63.xml" ContentType="application/vnd.openxmlformats-officedocument.wordprocessingml.foot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header66.xml" ContentType="application/vnd.openxmlformats-officedocument.wordprocessingml.header+xml"/>
  <Override PartName="/word/footer66.xml" ContentType="application/vnd.openxmlformats-officedocument.wordprocessingml.foot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header69.xml" ContentType="application/vnd.openxmlformats-officedocument.wordprocessingml.header+xml"/>
  <Override PartName="/word/footer69.xml" ContentType="application/vnd.openxmlformats-officedocument.wordprocessingml.foot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header72.xml" ContentType="application/vnd.openxmlformats-officedocument.wordprocessingml.header+xml"/>
  <Override PartName="/word/footer72.xml" ContentType="application/vnd.openxmlformats-officedocument.wordprocessingml.foot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header75.xml" ContentType="application/vnd.openxmlformats-officedocument.wordprocessingml.header+xml"/>
  <Override PartName="/word/footer75.xml" ContentType="application/vnd.openxmlformats-officedocument.wordprocessingml.foot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header78.xml" ContentType="application/vnd.openxmlformats-officedocument.wordprocessingml.header+xml"/>
  <Override PartName="/word/footer78.xml" ContentType="application/vnd.openxmlformats-officedocument.wordprocessingml.footer+xml"/>
  <Override PartName="/word/header79.xml" ContentType="application/vnd.openxmlformats-officedocument.wordprocessingml.header+xml"/>
  <Override PartName="/word/header80.xml" ContentType="application/vnd.openxmlformats-officedocument.wordprocessingml.header+xml"/>
  <Override PartName="/word/footer79.xml" ContentType="application/vnd.openxmlformats-officedocument.wordprocessingml.footer+xml"/>
  <Override PartName="/word/footer80.xml" ContentType="application/vnd.openxmlformats-officedocument.wordprocessingml.footer+xml"/>
  <Override PartName="/word/header81.xml" ContentType="application/vnd.openxmlformats-officedocument.wordprocessingml.header+xml"/>
  <Override PartName="/word/footer81.xml" ContentType="application/vnd.openxmlformats-officedocument.wordprocessingml.foot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header84.xml" ContentType="application/vnd.openxmlformats-officedocument.wordprocessingml.header+xml"/>
  <Override PartName="/word/footer84.xml" ContentType="application/vnd.openxmlformats-officedocument.wordprocessingml.foot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header87.xml" ContentType="application/vnd.openxmlformats-officedocument.wordprocessingml.header+xml"/>
  <Override PartName="/word/footer87.xml" ContentType="application/vnd.openxmlformats-officedocument.wordprocessingml.foot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header90.xml" ContentType="application/vnd.openxmlformats-officedocument.wordprocessingml.header+xml"/>
  <Override PartName="/word/footer90.xml" ContentType="application/vnd.openxmlformats-officedocument.wordprocessingml.foot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header93.xml" ContentType="application/vnd.openxmlformats-officedocument.wordprocessingml.header+xml"/>
  <Override PartName="/word/footer93.xml" ContentType="application/vnd.openxmlformats-officedocument.wordprocessingml.footer+xml"/>
  <Override PartName="/word/header94.xml" ContentType="application/vnd.openxmlformats-officedocument.wordprocessingml.header+xml"/>
  <Override PartName="/word/header95.xml" ContentType="application/vnd.openxmlformats-officedocument.wordprocessingml.head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header96.xml" ContentType="application/vnd.openxmlformats-officedocument.wordprocessingml.header+xml"/>
  <Override PartName="/word/footer96.xml" ContentType="application/vnd.openxmlformats-officedocument.wordprocessingml.footer+xml"/>
  <Override PartName="/word/header97.xml" ContentType="application/vnd.openxmlformats-officedocument.wordprocessingml.header+xml"/>
  <Override PartName="/word/header98.xml" ContentType="application/vnd.openxmlformats-officedocument.wordprocessingml.head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header99.xml" ContentType="application/vnd.openxmlformats-officedocument.wordprocessingml.header+xml"/>
  <Override PartName="/word/footer99.xml" ContentType="application/vnd.openxmlformats-officedocument.wordprocessingml.footer+xml"/>
  <Override PartName="/word/header100.xml" ContentType="application/vnd.openxmlformats-officedocument.wordprocessingml.header+xml"/>
  <Override PartName="/word/header101.xml" ContentType="application/vnd.openxmlformats-officedocument.wordprocessingml.header+xml"/>
  <Override PartName="/word/footer100.xml" ContentType="application/vnd.openxmlformats-officedocument.wordprocessingml.footer+xml"/>
  <Override PartName="/word/footer101.xml" ContentType="application/vnd.openxmlformats-officedocument.wordprocessingml.footer+xml"/>
  <Override PartName="/word/header102.xml" ContentType="application/vnd.openxmlformats-officedocument.wordprocessingml.header+xml"/>
  <Override PartName="/word/footer102.xml" ContentType="application/vnd.openxmlformats-officedocument.wordprocessingml.footer+xml"/>
  <Override PartName="/word/header103.xml" ContentType="application/vnd.openxmlformats-officedocument.wordprocessingml.header+xml"/>
  <Override PartName="/word/header104.xml" ContentType="application/vnd.openxmlformats-officedocument.wordprocessingml.header+xml"/>
  <Override PartName="/word/footer103.xml" ContentType="application/vnd.openxmlformats-officedocument.wordprocessingml.footer+xml"/>
  <Override PartName="/word/footer104.xml" ContentType="application/vnd.openxmlformats-officedocument.wordprocessingml.footer+xml"/>
  <Override PartName="/word/header105.xml" ContentType="application/vnd.openxmlformats-officedocument.wordprocessingml.header+xml"/>
  <Override PartName="/word/footer105.xml" ContentType="application/vnd.openxmlformats-officedocument.wordprocessingml.footer+xml"/>
  <Override PartName="/word/header106.xml" ContentType="application/vnd.openxmlformats-officedocument.wordprocessingml.header+xml"/>
  <Override PartName="/word/header107.xml" ContentType="application/vnd.openxmlformats-officedocument.wordprocessingml.header+xml"/>
  <Override PartName="/word/footer106.xml" ContentType="application/vnd.openxmlformats-officedocument.wordprocessingml.footer+xml"/>
  <Override PartName="/word/footer107.xml" ContentType="application/vnd.openxmlformats-officedocument.wordprocessingml.footer+xml"/>
  <Override PartName="/word/header108.xml" ContentType="application/vnd.openxmlformats-officedocument.wordprocessingml.header+xml"/>
  <Override PartName="/word/footer108.xml" ContentType="application/vnd.openxmlformats-officedocument.wordprocessingml.footer+xml"/>
  <Override PartName="/word/header109.xml" ContentType="application/vnd.openxmlformats-officedocument.wordprocessingml.header+xml"/>
  <Override PartName="/word/header110.xml" ContentType="application/vnd.openxmlformats-officedocument.wordprocessingml.header+xml"/>
  <Override PartName="/word/footer109.xml" ContentType="application/vnd.openxmlformats-officedocument.wordprocessingml.footer+xml"/>
  <Override PartName="/word/footer110.xml" ContentType="application/vnd.openxmlformats-officedocument.wordprocessingml.footer+xml"/>
  <Override PartName="/word/header111.xml" ContentType="application/vnd.openxmlformats-officedocument.wordprocessingml.header+xml"/>
  <Override PartName="/word/footer111.xml" ContentType="application/vnd.openxmlformats-officedocument.wordprocessingml.footer+xml"/>
  <Override PartName="/word/header112.xml" ContentType="application/vnd.openxmlformats-officedocument.wordprocessingml.header+xml"/>
  <Override PartName="/word/header113.xml" ContentType="application/vnd.openxmlformats-officedocument.wordprocessingml.header+xml"/>
  <Override PartName="/word/footer112.xml" ContentType="application/vnd.openxmlformats-officedocument.wordprocessingml.footer+xml"/>
  <Override PartName="/word/footer113.xml" ContentType="application/vnd.openxmlformats-officedocument.wordprocessingml.footer+xml"/>
  <Override PartName="/word/header114.xml" ContentType="application/vnd.openxmlformats-officedocument.wordprocessingml.header+xml"/>
  <Override PartName="/word/footer114.xml" ContentType="application/vnd.openxmlformats-officedocument.wordprocessingml.footer+xml"/>
  <Override PartName="/word/header115.xml" ContentType="application/vnd.openxmlformats-officedocument.wordprocessingml.header+xml"/>
  <Override PartName="/word/header116.xml" ContentType="application/vnd.openxmlformats-officedocument.wordprocessingml.header+xml"/>
  <Override PartName="/word/footer115.xml" ContentType="application/vnd.openxmlformats-officedocument.wordprocessingml.footer+xml"/>
  <Override PartName="/word/footer116.xml" ContentType="application/vnd.openxmlformats-officedocument.wordprocessingml.footer+xml"/>
  <Override PartName="/word/header117.xml" ContentType="application/vnd.openxmlformats-officedocument.wordprocessingml.header+xml"/>
  <Override PartName="/word/footer117.xml" ContentType="application/vnd.openxmlformats-officedocument.wordprocessingml.footer+xml"/>
  <Override PartName="/word/header118.xml" ContentType="application/vnd.openxmlformats-officedocument.wordprocessingml.header+xml"/>
  <Override PartName="/word/header119.xml" ContentType="application/vnd.openxmlformats-officedocument.wordprocessingml.header+xml"/>
  <Override PartName="/word/footer118.xml" ContentType="application/vnd.openxmlformats-officedocument.wordprocessingml.footer+xml"/>
  <Override PartName="/word/footer119.xml" ContentType="application/vnd.openxmlformats-officedocument.wordprocessingml.footer+xml"/>
  <Override PartName="/word/header120.xml" ContentType="application/vnd.openxmlformats-officedocument.wordprocessingml.header+xml"/>
  <Override PartName="/word/footer120.xml" ContentType="application/vnd.openxmlformats-officedocument.wordprocessingml.footer+xml"/>
  <Override PartName="/word/header121.xml" ContentType="application/vnd.openxmlformats-officedocument.wordprocessingml.header+xml"/>
  <Override PartName="/word/header122.xml" ContentType="application/vnd.openxmlformats-officedocument.wordprocessingml.header+xml"/>
  <Override PartName="/word/footer121.xml" ContentType="application/vnd.openxmlformats-officedocument.wordprocessingml.footer+xml"/>
  <Override PartName="/word/footer122.xml" ContentType="application/vnd.openxmlformats-officedocument.wordprocessingml.footer+xml"/>
  <Override PartName="/word/header123.xml" ContentType="application/vnd.openxmlformats-officedocument.wordprocessingml.header+xml"/>
  <Override PartName="/word/footer123.xml" ContentType="application/vnd.openxmlformats-officedocument.wordprocessingml.footer+xml"/>
  <Override PartName="/word/header124.xml" ContentType="application/vnd.openxmlformats-officedocument.wordprocessingml.header+xml"/>
  <Override PartName="/word/header125.xml" ContentType="application/vnd.openxmlformats-officedocument.wordprocessingml.header+xml"/>
  <Override PartName="/word/footer124.xml" ContentType="application/vnd.openxmlformats-officedocument.wordprocessingml.footer+xml"/>
  <Override PartName="/word/footer125.xml" ContentType="application/vnd.openxmlformats-officedocument.wordprocessingml.footer+xml"/>
  <Override PartName="/word/header126.xml" ContentType="application/vnd.openxmlformats-officedocument.wordprocessingml.header+xml"/>
  <Override PartName="/word/footer126.xml" ContentType="application/vnd.openxmlformats-officedocument.wordprocessingml.footer+xml"/>
  <Override PartName="/word/header127.xml" ContentType="application/vnd.openxmlformats-officedocument.wordprocessingml.header+xml"/>
  <Override PartName="/word/header128.xml" ContentType="application/vnd.openxmlformats-officedocument.wordprocessingml.header+xml"/>
  <Override PartName="/word/footer127.xml" ContentType="application/vnd.openxmlformats-officedocument.wordprocessingml.footer+xml"/>
  <Override PartName="/word/footer128.xml" ContentType="application/vnd.openxmlformats-officedocument.wordprocessingml.footer+xml"/>
  <Override PartName="/word/header129.xml" ContentType="application/vnd.openxmlformats-officedocument.wordprocessingml.header+xml"/>
  <Override PartName="/word/footer129.xml" ContentType="application/vnd.openxmlformats-officedocument.wordprocessingml.footer+xml"/>
  <Override PartName="/word/header130.xml" ContentType="application/vnd.openxmlformats-officedocument.wordprocessingml.header+xml"/>
  <Override PartName="/word/header131.xml" ContentType="application/vnd.openxmlformats-officedocument.wordprocessingml.header+xml"/>
  <Override PartName="/word/footer130.xml" ContentType="application/vnd.openxmlformats-officedocument.wordprocessingml.footer+xml"/>
  <Override PartName="/word/footer131.xml" ContentType="application/vnd.openxmlformats-officedocument.wordprocessingml.footer+xml"/>
  <Override PartName="/word/header132.xml" ContentType="application/vnd.openxmlformats-officedocument.wordprocessingml.header+xml"/>
  <Override PartName="/word/footer132.xml" ContentType="application/vnd.openxmlformats-officedocument.wordprocessingml.footer+xml"/>
  <Override PartName="/word/header133.xml" ContentType="application/vnd.openxmlformats-officedocument.wordprocessingml.header+xml"/>
  <Override PartName="/word/header134.xml" ContentType="application/vnd.openxmlformats-officedocument.wordprocessingml.header+xml"/>
  <Override PartName="/word/footer133.xml" ContentType="application/vnd.openxmlformats-officedocument.wordprocessingml.footer+xml"/>
  <Override PartName="/word/footer134.xml" ContentType="application/vnd.openxmlformats-officedocument.wordprocessingml.footer+xml"/>
  <Override PartName="/word/header135.xml" ContentType="application/vnd.openxmlformats-officedocument.wordprocessingml.header+xml"/>
  <Override PartName="/word/footer135.xml" ContentType="application/vnd.openxmlformats-officedocument.wordprocessingml.footer+xml"/>
  <Override PartName="/word/header136.xml" ContentType="application/vnd.openxmlformats-officedocument.wordprocessingml.header+xml"/>
  <Override PartName="/word/header137.xml" ContentType="application/vnd.openxmlformats-officedocument.wordprocessingml.header+xml"/>
  <Override PartName="/word/footer136.xml" ContentType="application/vnd.openxmlformats-officedocument.wordprocessingml.footer+xml"/>
  <Override PartName="/word/footer137.xml" ContentType="application/vnd.openxmlformats-officedocument.wordprocessingml.footer+xml"/>
  <Override PartName="/word/header138.xml" ContentType="application/vnd.openxmlformats-officedocument.wordprocessingml.header+xml"/>
  <Override PartName="/word/footer138.xml" ContentType="application/vnd.openxmlformats-officedocument.wordprocessingml.footer+xml"/>
  <Override PartName="/word/header139.xml" ContentType="application/vnd.openxmlformats-officedocument.wordprocessingml.header+xml"/>
  <Override PartName="/word/header140.xml" ContentType="application/vnd.openxmlformats-officedocument.wordprocessingml.header+xml"/>
  <Override PartName="/word/footer139.xml" ContentType="application/vnd.openxmlformats-officedocument.wordprocessingml.footer+xml"/>
  <Override PartName="/word/footer140.xml" ContentType="application/vnd.openxmlformats-officedocument.wordprocessingml.footer+xml"/>
  <Override PartName="/word/header141.xml" ContentType="application/vnd.openxmlformats-officedocument.wordprocessingml.header+xml"/>
  <Override PartName="/word/footer141.xml" ContentType="application/vnd.openxmlformats-officedocument.wordprocessingml.footer+xml"/>
  <Override PartName="/word/header142.xml" ContentType="application/vnd.openxmlformats-officedocument.wordprocessingml.header+xml"/>
  <Override PartName="/word/header143.xml" ContentType="application/vnd.openxmlformats-officedocument.wordprocessingml.header+xml"/>
  <Override PartName="/word/footer142.xml" ContentType="application/vnd.openxmlformats-officedocument.wordprocessingml.footer+xml"/>
  <Override PartName="/word/footer143.xml" ContentType="application/vnd.openxmlformats-officedocument.wordprocessingml.footer+xml"/>
  <Override PartName="/word/header144.xml" ContentType="application/vnd.openxmlformats-officedocument.wordprocessingml.header+xml"/>
  <Override PartName="/word/footer144.xml" ContentType="application/vnd.openxmlformats-officedocument.wordprocessingml.footer+xml"/>
  <Override PartName="/word/header145.xml" ContentType="application/vnd.openxmlformats-officedocument.wordprocessingml.header+xml"/>
  <Override PartName="/word/header146.xml" ContentType="application/vnd.openxmlformats-officedocument.wordprocessingml.header+xml"/>
  <Override PartName="/word/footer145.xml" ContentType="application/vnd.openxmlformats-officedocument.wordprocessingml.footer+xml"/>
  <Override PartName="/word/footer146.xml" ContentType="application/vnd.openxmlformats-officedocument.wordprocessingml.footer+xml"/>
  <Override PartName="/word/header147.xml" ContentType="application/vnd.openxmlformats-officedocument.wordprocessingml.header+xml"/>
  <Override PartName="/word/footer147.xml" ContentType="application/vnd.openxmlformats-officedocument.wordprocessingml.footer+xml"/>
  <Override PartName="/word/header148.xml" ContentType="application/vnd.openxmlformats-officedocument.wordprocessingml.header+xml"/>
  <Override PartName="/word/header149.xml" ContentType="application/vnd.openxmlformats-officedocument.wordprocessingml.header+xml"/>
  <Override PartName="/word/footer148.xml" ContentType="application/vnd.openxmlformats-officedocument.wordprocessingml.footer+xml"/>
  <Override PartName="/word/footer149.xml" ContentType="application/vnd.openxmlformats-officedocument.wordprocessingml.footer+xml"/>
  <Override PartName="/word/header150.xml" ContentType="application/vnd.openxmlformats-officedocument.wordprocessingml.header+xml"/>
  <Override PartName="/word/footer150.xml" ContentType="application/vnd.openxmlformats-officedocument.wordprocessingml.footer+xml"/>
  <Override PartName="/word/header151.xml" ContentType="application/vnd.openxmlformats-officedocument.wordprocessingml.header+xml"/>
  <Override PartName="/word/header152.xml" ContentType="application/vnd.openxmlformats-officedocument.wordprocessingml.header+xml"/>
  <Override PartName="/word/footer151.xml" ContentType="application/vnd.openxmlformats-officedocument.wordprocessingml.footer+xml"/>
  <Override PartName="/word/footer152.xml" ContentType="application/vnd.openxmlformats-officedocument.wordprocessingml.footer+xml"/>
  <Override PartName="/word/header153.xml" ContentType="application/vnd.openxmlformats-officedocument.wordprocessingml.header+xml"/>
  <Override PartName="/word/footer15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D5F7E" w14:textId="77777777" w:rsidR="00755FB8" w:rsidRPr="00DB5AFA" w:rsidRDefault="00755FB8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449"/>
        <w:gridCol w:w="2894"/>
        <w:gridCol w:w="4222"/>
        <w:gridCol w:w="2225"/>
      </w:tblGrid>
      <w:tr w:rsidR="00755FB8" w:rsidRPr="00DB5AFA" w14:paraId="37D10DBD" w14:textId="77777777" w:rsidTr="00462562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6EA5467A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ID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558DB120" w14:textId="77777777" w:rsidR="00755FB8" w:rsidRDefault="00755FB8" w:rsidP="00A946D3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WBS</w:t>
            </w:r>
          </w:p>
        </w:tc>
      </w:tr>
      <w:tr w:rsidR="00755FB8" w:rsidRPr="00DC41E5" w14:paraId="4745F9BB" w14:textId="77777777" w:rsidTr="00462562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6A08E1D3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71CC5782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</w:t>
            </w:r>
          </w:p>
        </w:tc>
      </w:tr>
      <w:tr w:rsidR="00755FB8" w:rsidRPr="00DB5AFA" w14:paraId="7124F31D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628A5D2A" w14:textId="77777777" w:rsidR="00755FB8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Task Name</w:t>
            </w:r>
          </w:p>
        </w:tc>
      </w:tr>
      <w:tr w:rsidR="00755FB8" w:rsidRPr="00DC41E5" w14:paraId="6DB0AA40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318F9E17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Sistema de Gestion de Envios</w:t>
            </w:r>
          </w:p>
        </w:tc>
      </w:tr>
      <w:tr w:rsidR="00755FB8" w:rsidRPr="00271D96" w14:paraId="15EEBA68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2D80478C" w14:textId="77777777" w:rsidR="00755FB8" w:rsidRPr="00271D96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Duration</w:t>
            </w:r>
          </w:p>
        </w:tc>
        <w:tc>
          <w:tcPr>
            <w:tcW w:w="432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2D4587B9" w14:textId="77777777" w:rsidR="00755FB8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Work</w:t>
            </w:r>
          </w:p>
        </w:tc>
        <w:tc>
          <w:tcPr>
            <w:tcW w:w="226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5F749115" w14:textId="77777777" w:rsidR="00755FB8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Cost</w:t>
            </w:r>
          </w:p>
        </w:tc>
      </w:tr>
      <w:tr w:rsidR="00755FB8" w:rsidRPr="00DC41E5" w14:paraId="6B6FF64D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0271F137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1d</w:t>
            </w:r>
          </w:p>
        </w:tc>
        <w:tc>
          <w:tcPr>
            <w:tcW w:w="432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683F7EC1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0h</w:t>
            </w:r>
          </w:p>
        </w:tc>
        <w:tc>
          <w:tcPr>
            <w:tcW w:w="226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66EE9FA9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0.00 €</w:t>
            </w:r>
          </w:p>
        </w:tc>
      </w:tr>
      <w:tr w:rsidR="00755FB8" w:rsidRPr="00271D96" w14:paraId="3FA80D11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4148D4FE" w14:textId="77777777" w:rsidR="00755FB8" w:rsidRPr="00271D96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Start</w:t>
            </w:r>
          </w:p>
        </w:tc>
        <w:tc>
          <w:tcPr>
            <w:tcW w:w="658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221FF934" w14:textId="77777777" w:rsidR="00755FB8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Finish</w:t>
            </w:r>
          </w:p>
        </w:tc>
      </w:tr>
      <w:tr w:rsidR="00755FB8" w:rsidRPr="00DC41E5" w14:paraId="344FE1FC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2D0A2277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24/11/2020</w:t>
            </w:r>
          </w:p>
        </w:tc>
        <w:tc>
          <w:tcPr>
            <w:tcW w:w="658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78D8E82C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24/11/2020</w:t>
            </w:r>
          </w:p>
        </w:tc>
      </w:tr>
      <w:tr w:rsidR="00755FB8" w:rsidRPr="00271D96" w14:paraId="6B7BCFCE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779D6014" w14:textId="77777777" w:rsidR="00755FB8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Resource Names</w:t>
            </w:r>
          </w:p>
        </w:tc>
      </w:tr>
      <w:tr w:rsidR="00755FB8" w:rsidRPr="00DC41E5" w14:paraId="2DEE3DD8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07E00B73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3923E6C3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31589238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55FB8" w:rsidRPr="00DB5AFA" w14:paraId="4FD32089" w14:textId="77777777" w:rsidTr="00DC5C9A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27C75698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 w:rsidRPr="00DB5AFA">
              <w:rPr>
                <w:rFonts w:ascii="Arial" w:hAnsi="Arial" w:cs="Arial"/>
                <w:b/>
                <w:color w:val="FFFFFF" w:themeColor="background1"/>
              </w:rPr>
              <w:t>Notes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2551D7DE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</w:p>
        </w:tc>
      </w:tr>
      <w:tr w:rsidR="00755FB8" w:rsidRPr="00DC41E5" w14:paraId="5DF9AF85" w14:textId="77777777" w:rsidTr="00DC5C9A">
        <w:tc>
          <w:tcPr>
            <w:tcW w:w="11016" w:type="dxa"/>
            <w:gridSpan w:val="4"/>
            <w:tcBorders>
              <w:top w:val="single" w:sz="4" w:space="0" w:color="4BACC6" w:themeColor="accent5"/>
            </w:tcBorders>
          </w:tcPr>
          <w:p w14:paraId="71940D25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57C93B6D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4ECF62DF" w14:textId="77777777" w:rsidR="00755FB8" w:rsidRDefault="00755FB8" w:rsidP="00B8005E">
      <w:pPr>
        <w:rPr>
          <w:rFonts w:ascii="Arial" w:hAnsi="Arial" w:cs="Arial"/>
        </w:rPr>
        <w:sectPr w:rsidR="00755FB8" w:rsidSect="00755FB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14:paraId="0510F1E3" w14:textId="77777777" w:rsidR="00755FB8" w:rsidRPr="00DB5AFA" w:rsidRDefault="00755FB8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449"/>
        <w:gridCol w:w="2894"/>
        <w:gridCol w:w="4222"/>
        <w:gridCol w:w="2225"/>
      </w:tblGrid>
      <w:tr w:rsidR="00755FB8" w:rsidRPr="00DB5AFA" w14:paraId="4901796F" w14:textId="77777777" w:rsidTr="00462562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761C4204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ID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351D8844" w14:textId="77777777" w:rsidR="00755FB8" w:rsidRDefault="00755FB8" w:rsidP="00A946D3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WBS</w:t>
            </w:r>
          </w:p>
        </w:tc>
      </w:tr>
      <w:tr w:rsidR="00755FB8" w:rsidRPr="00DC41E5" w14:paraId="00AEE2F9" w14:textId="77777777" w:rsidTr="00462562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589C8445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078B28F5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1.1</w:t>
            </w:r>
          </w:p>
        </w:tc>
      </w:tr>
      <w:tr w:rsidR="00755FB8" w:rsidRPr="00DB5AFA" w14:paraId="2E0B1F15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50462520" w14:textId="77777777" w:rsidR="00755FB8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Task Name</w:t>
            </w:r>
          </w:p>
        </w:tc>
      </w:tr>
      <w:tr w:rsidR="00755FB8" w:rsidRPr="00DC41E5" w14:paraId="4D4168F2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7BB4417E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Gestion de Proyecto</w:t>
            </w:r>
          </w:p>
        </w:tc>
      </w:tr>
      <w:tr w:rsidR="00755FB8" w:rsidRPr="00271D96" w14:paraId="3FB88885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6163F496" w14:textId="77777777" w:rsidR="00755FB8" w:rsidRPr="00271D96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Duration</w:t>
            </w:r>
          </w:p>
        </w:tc>
        <w:tc>
          <w:tcPr>
            <w:tcW w:w="432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52AB152E" w14:textId="77777777" w:rsidR="00755FB8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Work</w:t>
            </w:r>
          </w:p>
        </w:tc>
        <w:tc>
          <w:tcPr>
            <w:tcW w:w="226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085854C4" w14:textId="77777777" w:rsidR="00755FB8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Cost</w:t>
            </w:r>
          </w:p>
        </w:tc>
      </w:tr>
      <w:tr w:rsidR="00755FB8" w:rsidRPr="00DC41E5" w14:paraId="02A85404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255A1B54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1d</w:t>
            </w:r>
          </w:p>
        </w:tc>
        <w:tc>
          <w:tcPr>
            <w:tcW w:w="432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0CD72429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0h</w:t>
            </w:r>
          </w:p>
        </w:tc>
        <w:tc>
          <w:tcPr>
            <w:tcW w:w="226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3492E6AD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0.00 €</w:t>
            </w:r>
          </w:p>
        </w:tc>
      </w:tr>
      <w:tr w:rsidR="00755FB8" w:rsidRPr="00271D96" w14:paraId="5501A837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0EABD6C7" w14:textId="77777777" w:rsidR="00755FB8" w:rsidRPr="00271D96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Start</w:t>
            </w:r>
          </w:p>
        </w:tc>
        <w:tc>
          <w:tcPr>
            <w:tcW w:w="658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715B420C" w14:textId="77777777" w:rsidR="00755FB8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Finish</w:t>
            </w:r>
          </w:p>
        </w:tc>
      </w:tr>
      <w:tr w:rsidR="00755FB8" w:rsidRPr="00DC41E5" w14:paraId="6FD88E12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3B9F2883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24/11/2020</w:t>
            </w:r>
          </w:p>
        </w:tc>
        <w:tc>
          <w:tcPr>
            <w:tcW w:w="658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63E1FDF5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24/11/2020</w:t>
            </w:r>
          </w:p>
        </w:tc>
      </w:tr>
      <w:tr w:rsidR="00755FB8" w:rsidRPr="00271D96" w14:paraId="672C5DF2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61CF4239" w14:textId="77777777" w:rsidR="00755FB8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Resource Names</w:t>
            </w:r>
          </w:p>
        </w:tc>
      </w:tr>
      <w:tr w:rsidR="00755FB8" w:rsidRPr="00DC41E5" w14:paraId="3811180B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2C1CF391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6DB8D5AB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66E9F2B6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55FB8" w:rsidRPr="00DB5AFA" w14:paraId="5B43BB82" w14:textId="77777777" w:rsidTr="00DC5C9A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02D4355E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 w:rsidRPr="00DB5AFA">
              <w:rPr>
                <w:rFonts w:ascii="Arial" w:hAnsi="Arial" w:cs="Arial"/>
                <w:b/>
                <w:color w:val="FFFFFF" w:themeColor="background1"/>
              </w:rPr>
              <w:t>Notes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221002AF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</w:p>
        </w:tc>
      </w:tr>
      <w:tr w:rsidR="00755FB8" w:rsidRPr="00DC41E5" w14:paraId="078B2AA6" w14:textId="77777777" w:rsidTr="00DC5C9A">
        <w:tc>
          <w:tcPr>
            <w:tcW w:w="11016" w:type="dxa"/>
            <w:gridSpan w:val="4"/>
            <w:tcBorders>
              <w:top w:val="single" w:sz="4" w:space="0" w:color="4BACC6" w:themeColor="accent5"/>
            </w:tcBorders>
          </w:tcPr>
          <w:p w14:paraId="507D4317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7083B387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00EFC54D" w14:textId="77777777" w:rsidR="00755FB8" w:rsidRDefault="00755FB8" w:rsidP="00B8005E">
      <w:pPr>
        <w:rPr>
          <w:rFonts w:ascii="Arial" w:hAnsi="Arial" w:cs="Arial"/>
        </w:rPr>
        <w:sectPr w:rsidR="00755FB8" w:rsidSect="00755FB8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14:paraId="0970C7C9" w14:textId="77777777" w:rsidR="00755FB8" w:rsidRPr="00DB5AFA" w:rsidRDefault="00755FB8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449"/>
        <w:gridCol w:w="2894"/>
        <w:gridCol w:w="4222"/>
        <w:gridCol w:w="2225"/>
      </w:tblGrid>
      <w:tr w:rsidR="00755FB8" w:rsidRPr="00DB5AFA" w14:paraId="0FA575EA" w14:textId="77777777" w:rsidTr="00462562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46AD0EF6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ID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7823C765" w14:textId="77777777" w:rsidR="00755FB8" w:rsidRDefault="00755FB8" w:rsidP="00A946D3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WBS</w:t>
            </w:r>
          </w:p>
        </w:tc>
      </w:tr>
      <w:tr w:rsidR="00755FB8" w:rsidRPr="00DC41E5" w14:paraId="6F74A28C" w14:textId="77777777" w:rsidTr="00462562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59A94E2D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3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4F28E8B7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1.1.1</w:t>
            </w:r>
          </w:p>
        </w:tc>
      </w:tr>
      <w:tr w:rsidR="00755FB8" w:rsidRPr="00DB5AFA" w14:paraId="7CDC83BB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688CCE8A" w14:textId="77777777" w:rsidR="00755FB8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Task Name</w:t>
            </w:r>
          </w:p>
        </w:tc>
      </w:tr>
      <w:tr w:rsidR="00755FB8" w:rsidRPr="00DC41E5" w14:paraId="24A2A36C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32B6A9F3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Actas de reuniones</w:t>
            </w:r>
          </w:p>
        </w:tc>
      </w:tr>
      <w:tr w:rsidR="00755FB8" w:rsidRPr="00271D96" w14:paraId="062B8226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0E643F67" w14:textId="77777777" w:rsidR="00755FB8" w:rsidRPr="00271D96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Duration</w:t>
            </w:r>
          </w:p>
        </w:tc>
        <w:tc>
          <w:tcPr>
            <w:tcW w:w="432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36E10BBD" w14:textId="77777777" w:rsidR="00755FB8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Work</w:t>
            </w:r>
          </w:p>
        </w:tc>
        <w:tc>
          <w:tcPr>
            <w:tcW w:w="226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728C29C6" w14:textId="77777777" w:rsidR="00755FB8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Cost</w:t>
            </w:r>
          </w:p>
        </w:tc>
      </w:tr>
      <w:tr w:rsidR="00755FB8" w:rsidRPr="00DC41E5" w14:paraId="6C2E87DB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4E2CB0F7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1d</w:t>
            </w:r>
          </w:p>
        </w:tc>
        <w:tc>
          <w:tcPr>
            <w:tcW w:w="432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238DC04F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0h</w:t>
            </w:r>
          </w:p>
        </w:tc>
        <w:tc>
          <w:tcPr>
            <w:tcW w:w="226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1017629B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0.00 €</w:t>
            </w:r>
          </w:p>
        </w:tc>
      </w:tr>
      <w:tr w:rsidR="00755FB8" w:rsidRPr="00271D96" w14:paraId="27251A9A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501EDB90" w14:textId="77777777" w:rsidR="00755FB8" w:rsidRPr="00271D96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Start</w:t>
            </w:r>
          </w:p>
        </w:tc>
        <w:tc>
          <w:tcPr>
            <w:tcW w:w="658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4AD9F8A8" w14:textId="77777777" w:rsidR="00755FB8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Finish</w:t>
            </w:r>
          </w:p>
        </w:tc>
      </w:tr>
      <w:tr w:rsidR="00755FB8" w:rsidRPr="00DC41E5" w14:paraId="43D43266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557A4A0E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24/11/2020</w:t>
            </w:r>
          </w:p>
        </w:tc>
        <w:tc>
          <w:tcPr>
            <w:tcW w:w="658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4F77D932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24/11/2020</w:t>
            </w:r>
          </w:p>
        </w:tc>
      </w:tr>
      <w:tr w:rsidR="00755FB8" w:rsidRPr="00271D96" w14:paraId="593267C9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3E9E47B9" w14:textId="77777777" w:rsidR="00755FB8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Resource Names</w:t>
            </w:r>
          </w:p>
        </w:tc>
      </w:tr>
      <w:tr w:rsidR="00755FB8" w:rsidRPr="00DC41E5" w14:paraId="7B7A2868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7DC47337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74850614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2E472C45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55FB8" w:rsidRPr="00DB5AFA" w14:paraId="50004FB5" w14:textId="77777777" w:rsidTr="00DC5C9A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186D19B7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 w:rsidRPr="00DB5AFA">
              <w:rPr>
                <w:rFonts w:ascii="Arial" w:hAnsi="Arial" w:cs="Arial"/>
                <w:b/>
                <w:color w:val="FFFFFF" w:themeColor="background1"/>
              </w:rPr>
              <w:t>Notes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2C8045BE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</w:p>
        </w:tc>
      </w:tr>
      <w:tr w:rsidR="00755FB8" w:rsidRPr="00DC41E5" w14:paraId="3A1E42E1" w14:textId="77777777" w:rsidTr="00DC5C9A">
        <w:tc>
          <w:tcPr>
            <w:tcW w:w="11016" w:type="dxa"/>
            <w:gridSpan w:val="4"/>
            <w:tcBorders>
              <w:top w:val="single" w:sz="4" w:space="0" w:color="4BACC6" w:themeColor="accent5"/>
            </w:tcBorders>
          </w:tcPr>
          <w:p w14:paraId="36FEA9BF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Descripcion</w:t>
            </w:r>
          </w:p>
          <w:p w14:paraId="62C2D9CE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682A905F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En cada reunion se documenta las pautas determinadas por el cliente</w:t>
            </w:r>
          </w:p>
          <w:p w14:paraId="43F172DD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20D066C6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76036F47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Supuestos</w:t>
            </w:r>
          </w:p>
          <w:p w14:paraId="7CD0DD37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73C392DE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30E653A6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0F23CAAB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6B22C0E9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2F4F8CBA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Criterios de aceptación</w:t>
            </w:r>
          </w:p>
          <w:p w14:paraId="19D68C92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56DB7E13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el cliente y el que releva llegan a un concenso en cada instancia</w:t>
            </w:r>
          </w:p>
          <w:p w14:paraId="3D809238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087636BA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35F88C41" w14:textId="77777777" w:rsidR="00755FB8" w:rsidRDefault="00755FB8" w:rsidP="00B8005E">
      <w:pPr>
        <w:rPr>
          <w:rFonts w:ascii="Arial" w:hAnsi="Arial" w:cs="Arial"/>
        </w:rPr>
        <w:sectPr w:rsidR="00755FB8" w:rsidSect="00755FB8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14:paraId="1B295D47" w14:textId="77777777" w:rsidR="00755FB8" w:rsidRPr="00DB5AFA" w:rsidRDefault="00755FB8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449"/>
        <w:gridCol w:w="2894"/>
        <w:gridCol w:w="4222"/>
        <w:gridCol w:w="2225"/>
      </w:tblGrid>
      <w:tr w:rsidR="00755FB8" w:rsidRPr="00DB5AFA" w14:paraId="088E60DA" w14:textId="77777777" w:rsidTr="00462562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1CEC2118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ID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29BE6751" w14:textId="77777777" w:rsidR="00755FB8" w:rsidRDefault="00755FB8" w:rsidP="00A946D3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WBS</w:t>
            </w:r>
          </w:p>
        </w:tc>
      </w:tr>
      <w:tr w:rsidR="00755FB8" w:rsidRPr="00DC41E5" w14:paraId="1BF360DB" w14:textId="77777777" w:rsidTr="00462562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5926372D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4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2A1FAB17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1.1.2</w:t>
            </w:r>
          </w:p>
        </w:tc>
      </w:tr>
      <w:tr w:rsidR="00755FB8" w:rsidRPr="00DB5AFA" w14:paraId="00708C39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62D780AE" w14:textId="77777777" w:rsidR="00755FB8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Task Name</w:t>
            </w:r>
          </w:p>
        </w:tc>
      </w:tr>
      <w:tr w:rsidR="00755FB8" w:rsidRPr="00DC41E5" w14:paraId="7EBBD798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78C02798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Acta de constitucion</w:t>
            </w:r>
          </w:p>
        </w:tc>
      </w:tr>
      <w:tr w:rsidR="00755FB8" w:rsidRPr="00271D96" w14:paraId="025C7818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074AE4D3" w14:textId="77777777" w:rsidR="00755FB8" w:rsidRPr="00271D96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Duration</w:t>
            </w:r>
          </w:p>
        </w:tc>
        <w:tc>
          <w:tcPr>
            <w:tcW w:w="432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5F3916D7" w14:textId="77777777" w:rsidR="00755FB8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Work</w:t>
            </w:r>
          </w:p>
        </w:tc>
        <w:tc>
          <w:tcPr>
            <w:tcW w:w="226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2C2E2C0B" w14:textId="77777777" w:rsidR="00755FB8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Cost</w:t>
            </w:r>
          </w:p>
        </w:tc>
      </w:tr>
      <w:tr w:rsidR="00755FB8" w:rsidRPr="00DC41E5" w14:paraId="7170EA41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3077D8E2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1d</w:t>
            </w:r>
          </w:p>
        </w:tc>
        <w:tc>
          <w:tcPr>
            <w:tcW w:w="432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00C8175F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0h</w:t>
            </w:r>
          </w:p>
        </w:tc>
        <w:tc>
          <w:tcPr>
            <w:tcW w:w="226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173543A6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0.00 €</w:t>
            </w:r>
          </w:p>
        </w:tc>
      </w:tr>
      <w:tr w:rsidR="00755FB8" w:rsidRPr="00271D96" w14:paraId="2FCCAE1C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13D7B8BD" w14:textId="77777777" w:rsidR="00755FB8" w:rsidRPr="00271D96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Start</w:t>
            </w:r>
          </w:p>
        </w:tc>
        <w:tc>
          <w:tcPr>
            <w:tcW w:w="658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55D6E2EE" w14:textId="77777777" w:rsidR="00755FB8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Finish</w:t>
            </w:r>
          </w:p>
        </w:tc>
      </w:tr>
      <w:tr w:rsidR="00755FB8" w:rsidRPr="00DC41E5" w14:paraId="6E3595E3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5A40465B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24/11/2020</w:t>
            </w:r>
          </w:p>
        </w:tc>
        <w:tc>
          <w:tcPr>
            <w:tcW w:w="658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6ED7F742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24/11/2020</w:t>
            </w:r>
          </w:p>
        </w:tc>
      </w:tr>
      <w:tr w:rsidR="00755FB8" w:rsidRPr="00271D96" w14:paraId="33AD137F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18C4097F" w14:textId="77777777" w:rsidR="00755FB8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Resource Names</w:t>
            </w:r>
          </w:p>
        </w:tc>
      </w:tr>
      <w:tr w:rsidR="00755FB8" w:rsidRPr="00DC41E5" w14:paraId="0C44FADD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11D1B81F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35912D97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1D8ED9C4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55FB8" w:rsidRPr="00DB5AFA" w14:paraId="513FE5E8" w14:textId="77777777" w:rsidTr="00DC5C9A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4D58AEC6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 w:rsidRPr="00DB5AFA">
              <w:rPr>
                <w:rFonts w:ascii="Arial" w:hAnsi="Arial" w:cs="Arial"/>
                <w:b/>
                <w:color w:val="FFFFFF" w:themeColor="background1"/>
              </w:rPr>
              <w:t>Notes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5E35CE80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</w:p>
        </w:tc>
      </w:tr>
      <w:tr w:rsidR="00755FB8" w:rsidRPr="00DC41E5" w14:paraId="0A5CB717" w14:textId="77777777" w:rsidTr="00DC5C9A">
        <w:tc>
          <w:tcPr>
            <w:tcW w:w="11016" w:type="dxa"/>
            <w:gridSpan w:val="4"/>
            <w:tcBorders>
              <w:top w:val="single" w:sz="4" w:space="0" w:color="4BACC6" w:themeColor="accent5"/>
            </w:tcBorders>
          </w:tcPr>
          <w:p w14:paraId="1B63D438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Descripcion</w:t>
            </w:r>
          </w:p>
          <w:p w14:paraId="5FD12123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74F12FC7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Se genera el documento en donde se pautan el alcance, costos y tiempos de entrega del proyecto</w:t>
            </w:r>
          </w:p>
          <w:p w14:paraId="63C2CCFE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433F1519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66193E57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71797CC6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Supuestos</w:t>
            </w:r>
          </w:p>
          <w:p w14:paraId="5CB4AAB8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1A06392D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ya esta definido entre el cliente y el project Manager</w:t>
            </w:r>
          </w:p>
          <w:p w14:paraId="7BCC2F23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63394FF8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28BDB97B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11817C1A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Criterios de aceptación</w:t>
            </w:r>
          </w:p>
          <w:p w14:paraId="2F82B1CF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43EC2D2A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568D6B5D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21E89AD7" w14:textId="77777777" w:rsidR="00755FB8" w:rsidRDefault="00755FB8" w:rsidP="00B8005E">
      <w:pPr>
        <w:rPr>
          <w:rFonts w:ascii="Arial" w:hAnsi="Arial" w:cs="Arial"/>
        </w:rPr>
        <w:sectPr w:rsidR="00755FB8" w:rsidSect="00755FB8">
          <w:headerReference w:type="even" r:id="rId25"/>
          <w:headerReference w:type="default" r:id="rId26"/>
          <w:footerReference w:type="even" r:id="rId27"/>
          <w:footerReference w:type="default" r:id="rId28"/>
          <w:headerReference w:type="first" r:id="rId29"/>
          <w:footerReference w:type="first" r:id="rId30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14:paraId="7388E765" w14:textId="77777777" w:rsidR="00755FB8" w:rsidRPr="00DB5AFA" w:rsidRDefault="00755FB8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449"/>
        <w:gridCol w:w="2894"/>
        <w:gridCol w:w="4222"/>
        <w:gridCol w:w="2225"/>
      </w:tblGrid>
      <w:tr w:rsidR="00755FB8" w:rsidRPr="00DB5AFA" w14:paraId="52D4E1F1" w14:textId="77777777" w:rsidTr="00462562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6621FDDB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ID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4114B79D" w14:textId="77777777" w:rsidR="00755FB8" w:rsidRDefault="00755FB8" w:rsidP="00A946D3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WBS</w:t>
            </w:r>
          </w:p>
        </w:tc>
      </w:tr>
      <w:tr w:rsidR="00755FB8" w:rsidRPr="00DC41E5" w14:paraId="04E1E767" w14:textId="77777777" w:rsidTr="00462562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4BECC792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5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55B110E4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1.1.3</w:t>
            </w:r>
          </w:p>
        </w:tc>
      </w:tr>
      <w:tr w:rsidR="00755FB8" w:rsidRPr="00DB5AFA" w14:paraId="187F2ECE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69771576" w14:textId="77777777" w:rsidR="00755FB8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Task Name</w:t>
            </w:r>
          </w:p>
        </w:tc>
      </w:tr>
      <w:tr w:rsidR="00755FB8" w:rsidRPr="00DC41E5" w14:paraId="65360D8D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62334DA1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Registro de Riesgos</w:t>
            </w:r>
          </w:p>
        </w:tc>
      </w:tr>
      <w:tr w:rsidR="00755FB8" w:rsidRPr="00271D96" w14:paraId="7AAD356C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65B2C1EC" w14:textId="77777777" w:rsidR="00755FB8" w:rsidRPr="00271D96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Duration</w:t>
            </w:r>
          </w:p>
        </w:tc>
        <w:tc>
          <w:tcPr>
            <w:tcW w:w="432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15C66390" w14:textId="77777777" w:rsidR="00755FB8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Work</w:t>
            </w:r>
          </w:p>
        </w:tc>
        <w:tc>
          <w:tcPr>
            <w:tcW w:w="226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76E64335" w14:textId="77777777" w:rsidR="00755FB8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Cost</w:t>
            </w:r>
          </w:p>
        </w:tc>
      </w:tr>
      <w:tr w:rsidR="00755FB8" w:rsidRPr="00DC41E5" w14:paraId="1F109397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61E76319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1d</w:t>
            </w:r>
          </w:p>
        </w:tc>
        <w:tc>
          <w:tcPr>
            <w:tcW w:w="432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04D1A175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0h</w:t>
            </w:r>
          </w:p>
        </w:tc>
        <w:tc>
          <w:tcPr>
            <w:tcW w:w="226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792BC424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0.00 €</w:t>
            </w:r>
          </w:p>
        </w:tc>
      </w:tr>
      <w:tr w:rsidR="00755FB8" w:rsidRPr="00271D96" w14:paraId="1337147D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59FABABB" w14:textId="77777777" w:rsidR="00755FB8" w:rsidRPr="00271D96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Start</w:t>
            </w:r>
          </w:p>
        </w:tc>
        <w:tc>
          <w:tcPr>
            <w:tcW w:w="658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02DA7E97" w14:textId="77777777" w:rsidR="00755FB8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Finish</w:t>
            </w:r>
          </w:p>
        </w:tc>
      </w:tr>
      <w:tr w:rsidR="00755FB8" w:rsidRPr="00DC41E5" w14:paraId="75142FBD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4319CAA4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24/11/2020</w:t>
            </w:r>
          </w:p>
        </w:tc>
        <w:tc>
          <w:tcPr>
            <w:tcW w:w="658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4F7FCE25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24/11/2020</w:t>
            </w:r>
          </w:p>
        </w:tc>
      </w:tr>
      <w:tr w:rsidR="00755FB8" w:rsidRPr="00271D96" w14:paraId="7ED78D3D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22785EBF" w14:textId="77777777" w:rsidR="00755FB8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Resource Names</w:t>
            </w:r>
          </w:p>
        </w:tc>
      </w:tr>
      <w:tr w:rsidR="00755FB8" w:rsidRPr="00DC41E5" w14:paraId="09708E47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2E5264C8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29F11DCE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221136D0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55FB8" w:rsidRPr="00DB5AFA" w14:paraId="64DD8B6E" w14:textId="77777777" w:rsidTr="00DC5C9A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3E0EDC8F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 w:rsidRPr="00DB5AFA">
              <w:rPr>
                <w:rFonts w:ascii="Arial" w:hAnsi="Arial" w:cs="Arial"/>
                <w:b/>
                <w:color w:val="FFFFFF" w:themeColor="background1"/>
              </w:rPr>
              <w:t>Notes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5B303E94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</w:p>
        </w:tc>
      </w:tr>
      <w:tr w:rsidR="00755FB8" w:rsidRPr="00DC41E5" w14:paraId="132FBFCA" w14:textId="77777777" w:rsidTr="00DC5C9A">
        <w:tc>
          <w:tcPr>
            <w:tcW w:w="11016" w:type="dxa"/>
            <w:gridSpan w:val="4"/>
            <w:tcBorders>
              <w:top w:val="single" w:sz="4" w:space="0" w:color="4BACC6" w:themeColor="accent5"/>
            </w:tcBorders>
          </w:tcPr>
          <w:p w14:paraId="223AE8BC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Descripcion</w:t>
            </w:r>
          </w:p>
          <w:p w14:paraId="48FF2BBE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003E01C0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se registra todos los posibles riesgos que se ouedan presentar durante la vida del proyecto</w:t>
            </w:r>
          </w:p>
          <w:p w14:paraId="65D5E18A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593A4D37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2CB1164A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20B0F086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Supuestos</w:t>
            </w:r>
          </w:p>
          <w:p w14:paraId="3F07FDC7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309F7E81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71C4F214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2B87D397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14CD181B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Criterios de aceptación</w:t>
            </w:r>
          </w:p>
          <w:p w14:paraId="1B228BE4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175D79A1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780FDA1F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29DD6AD9" w14:textId="77777777" w:rsidR="00755FB8" w:rsidRDefault="00755FB8" w:rsidP="00B8005E">
      <w:pPr>
        <w:rPr>
          <w:rFonts w:ascii="Arial" w:hAnsi="Arial" w:cs="Arial"/>
        </w:rPr>
        <w:sectPr w:rsidR="00755FB8" w:rsidSect="00755FB8">
          <w:headerReference w:type="even" r:id="rId31"/>
          <w:headerReference w:type="default" r:id="rId32"/>
          <w:footerReference w:type="even" r:id="rId33"/>
          <w:footerReference w:type="default" r:id="rId34"/>
          <w:headerReference w:type="first" r:id="rId35"/>
          <w:footerReference w:type="first" r:id="rId36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14:paraId="2E58BEBB" w14:textId="77777777" w:rsidR="00755FB8" w:rsidRPr="00DB5AFA" w:rsidRDefault="00755FB8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449"/>
        <w:gridCol w:w="2894"/>
        <w:gridCol w:w="4222"/>
        <w:gridCol w:w="2225"/>
      </w:tblGrid>
      <w:tr w:rsidR="00755FB8" w:rsidRPr="00DB5AFA" w14:paraId="152A131C" w14:textId="77777777" w:rsidTr="00462562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1D99D2BE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ID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31368F74" w14:textId="77777777" w:rsidR="00755FB8" w:rsidRDefault="00755FB8" w:rsidP="00A946D3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WBS</w:t>
            </w:r>
          </w:p>
        </w:tc>
      </w:tr>
      <w:tr w:rsidR="00755FB8" w:rsidRPr="00DC41E5" w14:paraId="66B0B312" w14:textId="77777777" w:rsidTr="00462562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0A2BD4F8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6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4E95DF9F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1.1.4</w:t>
            </w:r>
          </w:p>
        </w:tc>
      </w:tr>
      <w:tr w:rsidR="00755FB8" w:rsidRPr="00DB5AFA" w14:paraId="64EA8E2E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23D2B15A" w14:textId="77777777" w:rsidR="00755FB8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Task Name</w:t>
            </w:r>
          </w:p>
        </w:tc>
      </w:tr>
      <w:tr w:rsidR="00755FB8" w:rsidRPr="00DC41E5" w14:paraId="389E359A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155D554D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Registro de interesados</w:t>
            </w:r>
          </w:p>
        </w:tc>
      </w:tr>
      <w:tr w:rsidR="00755FB8" w:rsidRPr="00271D96" w14:paraId="47AF649B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287B2B7D" w14:textId="77777777" w:rsidR="00755FB8" w:rsidRPr="00271D96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Duration</w:t>
            </w:r>
          </w:p>
        </w:tc>
        <w:tc>
          <w:tcPr>
            <w:tcW w:w="432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18402C62" w14:textId="77777777" w:rsidR="00755FB8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Work</w:t>
            </w:r>
          </w:p>
        </w:tc>
        <w:tc>
          <w:tcPr>
            <w:tcW w:w="226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70F37A80" w14:textId="77777777" w:rsidR="00755FB8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Cost</w:t>
            </w:r>
          </w:p>
        </w:tc>
      </w:tr>
      <w:tr w:rsidR="00755FB8" w:rsidRPr="00DC41E5" w14:paraId="5E495247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2EB35B90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1d</w:t>
            </w:r>
          </w:p>
        </w:tc>
        <w:tc>
          <w:tcPr>
            <w:tcW w:w="432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31CC6134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0h</w:t>
            </w:r>
          </w:p>
        </w:tc>
        <w:tc>
          <w:tcPr>
            <w:tcW w:w="226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08B9E315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0.00 €</w:t>
            </w:r>
          </w:p>
        </w:tc>
      </w:tr>
      <w:tr w:rsidR="00755FB8" w:rsidRPr="00271D96" w14:paraId="1E16FA03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3DE649BB" w14:textId="77777777" w:rsidR="00755FB8" w:rsidRPr="00271D96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Start</w:t>
            </w:r>
          </w:p>
        </w:tc>
        <w:tc>
          <w:tcPr>
            <w:tcW w:w="658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46A75FE7" w14:textId="77777777" w:rsidR="00755FB8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Finish</w:t>
            </w:r>
          </w:p>
        </w:tc>
      </w:tr>
      <w:tr w:rsidR="00755FB8" w:rsidRPr="00DC41E5" w14:paraId="05728F71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7281F770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24/11/2020</w:t>
            </w:r>
          </w:p>
        </w:tc>
        <w:tc>
          <w:tcPr>
            <w:tcW w:w="658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7EFE8649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24/11/2020</w:t>
            </w:r>
          </w:p>
        </w:tc>
      </w:tr>
      <w:tr w:rsidR="00755FB8" w:rsidRPr="00271D96" w14:paraId="64EF3F4D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16F58B57" w14:textId="77777777" w:rsidR="00755FB8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Resource Names</w:t>
            </w:r>
          </w:p>
        </w:tc>
      </w:tr>
      <w:tr w:rsidR="00755FB8" w:rsidRPr="00DC41E5" w14:paraId="6AF4FBC8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495C5DBD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778503A8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44EA48BB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55FB8" w:rsidRPr="00DB5AFA" w14:paraId="7B8EB1C3" w14:textId="77777777" w:rsidTr="00DC5C9A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536C1D4B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 w:rsidRPr="00DB5AFA">
              <w:rPr>
                <w:rFonts w:ascii="Arial" w:hAnsi="Arial" w:cs="Arial"/>
                <w:b/>
                <w:color w:val="FFFFFF" w:themeColor="background1"/>
              </w:rPr>
              <w:t>Notes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75ACA6FA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</w:p>
        </w:tc>
      </w:tr>
      <w:tr w:rsidR="00755FB8" w:rsidRPr="00DC41E5" w14:paraId="27D4EEE0" w14:textId="77777777" w:rsidTr="00DC5C9A">
        <w:tc>
          <w:tcPr>
            <w:tcW w:w="11016" w:type="dxa"/>
            <w:gridSpan w:val="4"/>
            <w:tcBorders>
              <w:top w:val="single" w:sz="4" w:space="0" w:color="4BACC6" w:themeColor="accent5"/>
            </w:tcBorders>
          </w:tcPr>
          <w:p w14:paraId="2C468A3D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Descripcion</w:t>
            </w:r>
          </w:p>
          <w:p w14:paraId="29321E81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02C8F443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se registra los interesados en el proyecto y su influencia en el mismo</w:t>
            </w:r>
          </w:p>
          <w:p w14:paraId="724F670F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6B31978B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688FB265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6BBBB31E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Supuestos</w:t>
            </w:r>
          </w:p>
          <w:p w14:paraId="1AD36B5B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3BCA3370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57241E10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1FA22581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2A85899A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Criterios de aceptación</w:t>
            </w:r>
          </w:p>
          <w:p w14:paraId="5FFC9436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77CECF74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53F98E4C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2EDCC51E" w14:textId="77777777" w:rsidR="00755FB8" w:rsidRDefault="00755FB8" w:rsidP="00B8005E">
      <w:pPr>
        <w:rPr>
          <w:rFonts w:ascii="Arial" w:hAnsi="Arial" w:cs="Arial"/>
        </w:rPr>
        <w:sectPr w:rsidR="00755FB8" w:rsidSect="00755FB8">
          <w:headerReference w:type="even" r:id="rId37"/>
          <w:headerReference w:type="default" r:id="rId38"/>
          <w:footerReference w:type="even" r:id="rId39"/>
          <w:footerReference w:type="default" r:id="rId40"/>
          <w:headerReference w:type="first" r:id="rId41"/>
          <w:footerReference w:type="first" r:id="rId42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14:paraId="6682DD26" w14:textId="77777777" w:rsidR="00755FB8" w:rsidRPr="00DB5AFA" w:rsidRDefault="00755FB8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449"/>
        <w:gridCol w:w="2894"/>
        <w:gridCol w:w="4222"/>
        <w:gridCol w:w="2225"/>
      </w:tblGrid>
      <w:tr w:rsidR="00755FB8" w:rsidRPr="00DB5AFA" w14:paraId="7609D239" w14:textId="77777777" w:rsidTr="00462562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456ADF0F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ID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2FFC1DA3" w14:textId="77777777" w:rsidR="00755FB8" w:rsidRDefault="00755FB8" w:rsidP="00A946D3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WBS</w:t>
            </w:r>
          </w:p>
        </w:tc>
      </w:tr>
      <w:tr w:rsidR="00755FB8" w:rsidRPr="00DC41E5" w14:paraId="521B31B3" w14:textId="77777777" w:rsidTr="00462562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71D2D701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7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408F3CC5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1.1.5</w:t>
            </w:r>
          </w:p>
        </w:tc>
      </w:tr>
      <w:tr w:rsidR="00755FB8" w:rsidRPr="00DB5AFA" w14:paraId="75E82858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784E7B96" w14:textId="77777777" w:rsidR="00755FB8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Task Name</w:t>
            </w:r>
          </w:p>
        </w:tc>
      </w:tr>
      <w:tr w:rsidR="00755FB8" w:rsidRPr="00DC41E5" w14:paraId="24C3218C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6660A5BD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Cronograma</w:t>
            </w:r>
          </w:p>
        </w:tc>
      </w:tr>
      <w:tr w:rsidR="00755FB8" w:rsidRPr="00271D96" w14:paraId="7A6E31FE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6CEAC230" w14:textId="77777777" w:rsidR="00755FB8" w:rsidRPr="00271D96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Duration</w:t>
            </w:r>
          </w:p>
        </w:tc>
        <w:tc>
          <w:tcPr>
            <w:tcW w:w="432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05288C79" w14:textId="77777777" w:rsidR="00755FB8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Work</w:t>
            </w:r>
          </w:p>
        </w:tc>
        <w:tc>
          <w:tcPr>
            <w:tcW w:w="226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7FA1BA1F" w14:textId="77777777" w:rsidR="00755FB8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Cost</w:t>
            </w:r>
          </w:p>
        </w:tc>
      </w:tr>
      <w:tr w:rsidR="00755FB8" w:rsidRPr="00DC41E5" w14:paraId="5004F814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7080CB7E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1d</w:t>
            </w:r>
          </w:p>
        </w:tc>
        <w:tc>
          <w:tcPr>
            <w:tcW w:w="432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180B821C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0h</w:t>
            </w:r>
          </w:p>
        </w:tc>
        <w:tc>
          <w:tcPr>
            <w:tcW w:w="226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0C8B1DDA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0.00 €</w:t>
            </w:r>
          </w:p>
        </w:tc>
      </w:tr>
      <w:tr w:rsidR="00755FB8" w:rsidRPr="00271D96" w14:paraId="1050BE5E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69AE06D5" w14:textId="77777777" w:rsidR="00755FB8" w:rsidRPr="00271D96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Start</w:t>
            </w:r>
          </w:p>
        </w:tc>
        <w:tc>
          <w:tcPr>
            <w:tcW w:w="658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544904FA" w14:textId="77777777" w:rsidR="00755FB8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Finish</w:t>
            </w:r>
          </w:p>
        </w:tc>
      </w:tr>
      <w:tr w:rsidR="00755FB8" w:rsidRPr="00DC41E5" w14:paraId="2FA5C9DF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04A3E3EF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24/11/2020</w:t>
            </w:r>
          </w:p>
        </w:tc>
        <w:tc>
          <w:tcPr>
            <w:tcW w:w="658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1E6BFBC0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24/11/2020</w:t>
            </w:r>
          </w:p>
        </w:tc>
      </w:tr>
      <w:tr w:rsidR="00755FB8" w:rsidRPr="00271D96" w14:paraId="1ADE2D53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063E30AE" w14:textId="77777777" w:rsidR="00755FB8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Resource Names</w:t>
            </w:r>
          </w:p>
        </w:tc>
      </w:tr>
      <w:tr w:rsidR="00755FB8" w:rsidRPr="00DC41E5" w14:paraId="69369B42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587D7FC6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619BB8BA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2E0AA3B1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55FB8" w:rsidRPr="00DB5AFA" w14:paraId="02638A76" w14:textId="77777777" w:rsidTr="00DC5C9A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6EEF2AA2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 w:rsidRPr="00DB5AFA">
              <w:rPr>
                <w:rFonts w:ascii="Arial" w:hAnsi="Arial" w:cs="Arial"/>
                <w:b/>
                <w:color w:val="FFFFFF" w:themeColor="background1"/>
              </w:rPr>
              <w:t>Notes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68438C20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</w:p>
        </w:tc>
      </w:tr>
      <w:tr w:rsidR="00755FB8" w:rsidRPr="00DC41E5" w14:paraId="13F2082B" w14:textId="77777777" w:rsidTr="00DC5C9A">
        <w:tc>
          <w:tcPr>
            <w:tcW w:w="11016" w:type="dxa"/>
            <w:gridSpan w:val="4"/>
            <w:tcBorders>
              <w:top w:val="single" w:sz="4" w:space="0" w:color="4BACC6" w:themeColor="accent5"/>
            </w:tcBorders>
          </w:tcPr>
          <w:p w14:paraId="3FC37462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Descripcion</w:t>
            </w:r>
          </w:p>
          <w:p w14:paraId="4854B130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741E6A42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se realiza el cronograma del proyecto</w:t>
            </w:r>
          </w:p>
          <w:p w14:paraId="4DDF4E6D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0AD08D88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7DD25D64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0A55AE02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Supuestos</w:t>
            </w:r>
          </w:p>
          <w:p w14:paraId="14012CC4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0C1F0ADC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el acta de constitucion ya esta definido y firmado</w:t>
            </w:r>
          </w:p>
          <w:p w14:paraId="1DF0617B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29D87112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6F767AA8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Criterios de aceptación</w:t>
            </w:r>
          </w:p>
          <w:p w14:paraId="2F4C64EF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20C8FFDD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se ajusta a los tiempos definidos</w:t>
            </w:r>
          </w:p>
          <w:p w14:paraId="5A0C8F5C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2EE4A09A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47301364" w14:textId="77777777" w:rsidR="00755FB8" w:rsidRDefault="00755FB8" w:rsidP="00B8005E">
      <w:pPr>
        <w:rPr>
          <w:rFonts w:ascii="Arial" w:hAnsi="Arial" w:cs="Arial"/>
        </w:rPr>
        <w:sectPr w:rsidR="00755FB8" w:rsidSect="00755FB8">
          <w:headerReference w:type="even" r:id="rId43"/>
          <w:headerReference w:type="default" r:id="rId44"/>
          <w:footerReference w:type="even" r:id="rId45"/>
          <w:footerReference w:type="default" r:id="rId46"/>
          <w:headerReference w:type="first" r:id="rId47"/>
          <w:footerReference w:type="first" r:id="rId48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14:paraId="1A64BEE5" w14:textId="77777777" w:rsidR="00755FB8" w:rsidRPr="00DB5AFA" w:rsidRDefault="00755FB8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449"/>
        <w:gridCol w:w="2894"/>
        <w:gridCol w:w="4222"/>
        <w:gridCol w:w="2225"/>
      </w:tblGrid>
      <w:tr w:rsidR="00755FB8" w:rsidRPr="00DB5AFA" w14:paraId="483ABA1A" w14:textId="77777777" w:rsidTr="00462562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25FC0952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ID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50FE561F" w14:textId="77777777" w:rsidR="00755FB8" w:rsidRDefault="00755FB8" w:rsidP="00A946D3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WBS</w:t>
            </w:r>
          </w:p>
        </w:tc>
      </w:tr>
      <w:tr w:rsidR="00755FB8" w:rsidRPr="00DC41E5" w14:paraId="3390B500" w14:textId="77777777" w:rsidTr="00462562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1002654B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8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46F4ACA9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1.2</w:t>
            </w:r>
          </w:p>
        </w:tc>
      </w:tr>
      <w:tr w:rsidR="00755FB8" w:rsidRPr="00DB5AFA" w14:paraId="304DA9D2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517C802A" w14:textId="77777777" w:rsidR="00755FB8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Task Name</w:t>
            </w:r>
          </w:p>
        </w:tc>
      </w:tr>
      <w:tr w:rsidR="00755FB8" w:rsidRPr="00DC41E5" w14:paraId="63A9B19D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2E78999C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Documentacion de Análisis</w:t>
            </w:r>
          </w:p>
        </w:tc>
      </w:tr>
      <w:tr w:rsidR="00755FB8" w:rsidRPr="00271D96" w14:paraId="75A4CF20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000FB9DE" w14:textId="77777777" w:rsidR="00755FB8" w:rsidRPr="00271D96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Duration</w:t>
            </w:r>
          </w:p>
        </w:tc>
        <w:tc>
          <w:tcPr>
            <w:tcW w:w="432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765A275A" w14:textId="77777777" w:rsidR="00755FB8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Work</w:t>
            </w:r>
          </w:p>
        </w:tc>
        <w:tc>
          <w:tcPr>
            <w:tcW w:w="226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7BA4A041" w14:textId="77777777" w:rsidR="00755FB8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Cost</w:t>
            </w:r>
          </w:p>
        </w:tc>
      </w:tr>
      <w:tr w:rsidR="00755FB8" w:rsidRPr="00DC41E5" w14:paraId="1A3A531A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4EAB0605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1d</w:t>
            </w:r>
          </w:p>
        </w:tc>
        <w:tc>
          <w:tcPr>
            <w:tcW w:w="432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1212D05A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0h</w:t>
            </w:r>
          </w:p>
        </w:tc>
        <w:tc>
          <w:tcPr>
            <w:tcW w:w="226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76CFBAB3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0.00 €</w:t>
            </w:r>
          </w:p>
        </w:tc>
      </w:tr>
      <w:tr w:rsidR="00755FB8" w:rsidRPr="00271D96" w14:paraId="7C2AE692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4A92B97A" w14:textId="77777777" w:rsidR="00755FB8" w:rsidRPr="00271D96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Start</w:t>
            </w:r>
          </w:p>
        </w:tc>
        <w:tc>
          <w:tcPr>
            <w:tcW w:w="658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79E25D86" w14:textId="77777777" w:rsidR="00755FB8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Finish</w:t>
            </w:r>
          </w:p>
        </w:tc>
      </w:tr>
      <w:tr w:rsidR="00755FB8" w:rsidRPr="00DC41E5" w14:paraId="267FC24C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14DC69D9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24/11/2020</w:t>
            </w:r>
          </w:p>
        </w:tc>
        <w:tc>
          <w:tcPr>
            <w:tcW w:w="658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66D57894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24/11/2020</w:t>
            </w:r>
          </w:p>
        </w:tc>
      </w:tr>
      <w:tr w:rsidR="00755FB8" w:rsidRPr="00271D96" w14:paraId="55DCCFF3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0E4DB31B" w14:textId="77777777" w:rsidR="00755FB8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Resource Names</w:t>
            </w:r>
          </w:p>
        </w:tc>
      </w:tr>
      <w:tr w:rsidR="00755FB8" w:rsidRPr="00DC41E5" w14:paraId="2A0615E6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13227F83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2D827D16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02058D30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55FB8" w:rsidRPr="00DB5AFA" w14:paraId="321593C6" w14:textId="77777777" w:rsidTr="00DC5C9A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4682D985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 w:rsidRPr="00DB5AFA">
              <w:rPr>
                <w:rFonts w:ascii="Arial" w:hAnsi="Arial" w:cs="Arial"/>
                <w:b/>
                <w:color w:val="FFFFFF" w:themeColor="background1"/>
              </w:rPr>
              <w:t>Notes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24DFA04E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</w:p>
        </w:tc>
      </w:tr>
      <w:tr w:rsidR="00755FB8" w:rsidRPr="00DC41E5" w14:paraId="428209DA" w14:textId="77777777" w:rsidTr="00DC5C9A">
        <w:tc>
          <w:tcPr>
            <w:tcW w:w="11016" w:type="dxa"/>
            <w:gridSpan w:val="4"/>
            <w:tcBorders>
              <w:top w:val="single" w:sz="4" w:space="0" w:color="4BACC6" w:themeColor="accent5"/>
            </w:tcBorders>
          </w:tcPr>
          <w:p w14:paraId="00D2D8B1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33CFB5E6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11C0D89C" w14:textId="77777777" w:rsidR="00755FB8" w:rsidRDefault="00755FB8" w:rsidP="00B8005E">
      <w:pPr>
        <w:rPr>
          <w:rFonts w:ascii="Arial" w:hAnsi="Arial" w:cs="Arial"/>
        </w:rPr>
        <w:sectPr w:rsidR="00755FB8" w:rsidSect="00755FB8">
          <w:headerReference w:type="even" r:id="rId49"/>
          <w:headerReference w:type="default" r:id="rId50"/>
          <w:footerReference w:type="even" r:id="rId51"/>
          <w:footerReference w:type="default" r:id="rId52"/>
          <w:headerReference w:type="first" r:id="rId53"/>
          <w:footerReference w:type="first" r:id="rId54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14:paraId="2E42A3C0" w14:textId="77777777" w:rsidR="00755FB8" w:rsidRPr="00DB5AFA" w:rsidRDefault="00755FB8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449"/>
        <w:gridCol w:w="2894"/>
        <w:gridCol w:w="4222"/>
        <w:gridCol w:w="2225"/>
      </w:tblGrid>
      <w:tr w:rsidR="00755FB8" w:rsidRPr="00DB5AFA" w14:paraId="15305837" w14:textId="77777777" w:rsidTr="00462562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4D90D6BD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ID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488AF045" w14:textId="77777777" w:rsidR="00755FB8" w:rsidRDefault="00755FB8" w:rsidP="00A946D3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WBS</w:t>
            </w:r>
          </w:p>
        </w:tc>
      </w:tr>
      <w:tr w:rsidR="00755FB8" w:rsidRPr="00DC41E5" w14:paraId="4C7808AF" w14:textId="77777777" w:rsidTr="00462562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7AB504F4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9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0D8BEFB7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1.2.1</w:t>
            </w:r>
          </w:p>
        </w:tc>
      </w:tr>
      <w:tr w:rsidR="00755FB8" w:rsidRPr="00DB5AFA" w14:paraId="67F02487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33F20D2C" w14:textId="77777777" w:rsidR="00755FB8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Task Name</w:t>
            </w:r>
          </w:p>
        </w:tc>
      </w:tr>
      <w:tr w:rsidR="00755FB8" w:rsidRPr="00DC41E5" w14:paraId="245634BA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02B63D31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ESRE</w:t>
            </w:r>
          </w:p>
        </w:tc>
      </w:tr>
      <w:tr w:rsidR="00755FB8" w:rsidRPr="00271D96" w14:paraId="34539663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1A3198B2" w14:textId="77777777" w:rsidR="00755FB8" w:rsidRPr="00271D96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Duration</w:t>
            </w:r>
          </w:p>
        </w:tc>
        <w:tc>
          <w:tcPr>
            <w:tcW w:w="432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7BBB95F7" w14:textId="77777777" w:rsidR="00755FB8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Work</w:t>
            </w:r>
          </w:p>
        </w:tc>
        <w:tc>
          <w:tcPr>
            <w:tcW w:w="226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66751280" w14:textId="77777777" w:rsidR="00755FB8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Cost</w:t>
            </w:r>
          </w:p>
        </w:tc>
      </w:tr>
      <w:tr w:rsidR="00755FB8" w:rsidRPr="00DC41E5" w14:paraId="7CBD36A6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05BD1E4C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1d</w:t>
            </w:r>
          </w:p>
        </w:tc>
        <w:tc>
          <w:tcPr>
            <w:tcW w:w="432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43400447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0h</w:t>
            </w:r>
          </w:p>
        </w:tc>
        <w:tc>
          <w:tcPr>
            <w:tcW w:w="226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09F0FA41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0.00 €</w:t>
            </w:r>
          </w:p>
        </w:tc>
      </w:tr>
      <w:tr w:rsidR="00755FB8" w:rsidRPr="00271D96" w14:paraId="5EC28164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01E67080" w14:textId="77777777" w:rsidR="00755FB8" w:rsidRPr="00271D96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Start</w:t>
            </w:r>
          </w:p>
        </w:tc>
        <w:tc>
          <w:tcPr>
            <w:tcW w:w="658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00768B16" w14:textId="77777777" w:rsidR="00755FB8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Finish</w:t>
            </w:r>
          </w:p>
        </w:tc>
      </w:tr>
      <w:tr w:rsidR="00755FB8" w:rsidRPr="00DC41E5" w14:paraId="3623EB7B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66EAC538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24/11/2020</w:t>
            </w:r>
          </w:p>
        </w:tc>
        <w:tc>
          <w:tcPr>
            <w:tcW w:w="658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579CD1A7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24/11/2020</w:t>
            </w:r>
          </w:p>
        </w:tc>
      </w:tr>
      <w:tr w:rsidR="00755FB8" w:rsidRPr="00271D96" w14:paraId="72AD5635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1B0D922C" w14:textId="77777777" w:rsidR="00755FB8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Resource Names</w:t>
            </w:r>
          </w:p>
        </w:tc>
      </w:tr>
      <w:tr w:rsidR="00755FB8" w:rsidRPr="00DC41E5" w14:paraId="3944D798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7ED1203E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37CEE76E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17913903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55FB8" w:rsidRPr="00DB5AFA" w14:paraId="55C532AF" w14:textId="77777777" w:rsidTr="00DC5C9A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210FC234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 w:rsidRPr="00DB5AFA">
              <w:rPr>
                <w:rFonts w:ascii="Arial" w:hAnsi="Arial" w:cs="Arial"/>
                <w:b/>
                <w:color w:val="FFFFFF" w:themeColor="background1"/>
              </w:rPr>
              <w:t>Notes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749A1283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</w:p>
        </w:tc>
      </w:tr>
      <w:tr w:rsidR="00755FB8" w:rsidRPr="00DC41E5" w14:paraId="5D1E746C" w14:textId="77777777" w:rsidTr="00DC5C9A">
        <w:tc>
          <w:tcPr>
            <w:tcW w:w="11016" w:type="dxa"/>
            <w:gridSpan w:val="4"/>
            <w:tcBorders>
              <w:top w:val="single" w:sz="4" w:space="0" w:color="4BACC6" w:themeColor="accent5"/>
            </w:tcBorders>
          </w:tcPr>
          <w:p w14:paraId="09365099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Descripcion</w:t>
            </w:r>
          </w:p>
          <w:p w14:paraId="03BEBC14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4741EB1C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se realiza el ESRE de los requerimientos</w:t>
            </w:r>
          </w:p>
          <w:p w14:paraId="46E57294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6B6976B3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47FB9030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Supuestos</w:t>
            </w:r>
          </w:p>
          <w:p w14:paraId="18D74F4A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17099929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6645741D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11845B8C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1DB8C9A0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Criterios de aceptación</w:t>
            </w:r>
          </w:p>
          <w:p w14:paraId="551BC8B4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25EF8978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71797F88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7465425A" w14:textId="77777777" w:rsidR="00755FB8" w:rsidRDefault="00755FB8" w:rsidP="00B8005E">
      <w:pPr>
        <w:rPr>
          <w:rFonts w:ascii="Arial" w:hAnsi="Arial" w:cs="Arial"/>
        </w:rPr>
        <w:sectPr w:rsidR="00755FB8" w:rsidSect="00755FB8">
          <w:headerReference w:type="even" r:id="rId55"/>
          <w:headerReference w:type="default" r:id="rId56"/>
          <w:footerReference w:type="even" r:id="rId57"/>
          <w:footerReference w:type="default" r:id="rId58"/>
          <w:headerReference w:type="first" r:id="rId59"/>
          <w:footerReference w:type="first" r:id="rId60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14:paraId="6BAF5ED8" w14:textId="77777777" w:rsidR="00755FB8" w:rsidRPr="00DB5AFA" w:rsidRDefault="00755FB8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449"/>
        <w:gridCol w:w="2894"/>
        <w:gridCol w:w="4222"/>
        <w:gridCol w:w="2225"/>
      </w:tblGrid>
      <w:tr w:rsidR="00755FB8" w:rsidRPr="00DB5AFA" w14:paraId="06EF60A9" w14:textId="77777777" w:rsidTr="00462562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41D670E4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ID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5AB5AE5F" w14:textId="77777777" w:rsidR="00755FB8" w:rsidRDefault="00755FB8" w:rsidP="00A946D3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WBS</w:t>
            </w:r>
          </w:p>
        </w:tc>
      </w:tr>
      <w:tr w:rsidR="00755FB8" w:rsidRPr="00DC41E5" w14:paraId="1076F050" w14:textId="77777777" w:rsidTr="00462562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285BE752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10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68C609E8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1.2.2</w:t>
            </w:r>
          </w:p>
        </w:tc>
      </w:tr>
      <w:tr w:rsidR="00755FB8" w:rsidRPr="00DB5AFA" w14:paraId="68648FF8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3DEDD72C" w14:textId="77777777" w:rsidR="00755FB8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Task Name</w:t>
            </w:r>
          </w:p>
        </w:tc>
      </w:tr>
      <w:tr w:rsidR="00755FB8" w:rsidRPr="00DC41E5" w14:paraId="50B944F3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74F406E4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MER</w:t>
            </w:r>
          </w:p>
        </w:tc>
      </w:tr>
      <w:tr w:rsidR="00755FB8" w:rsidRPr="00271D96" w14:paraId="1268CF49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6E96FC4F" w14:textId="77777777" w:rsidR="00755FB8" w:rsidRPr="00271D96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Duration</w:t>
            </w:r>
          </w:p>
        </w:tc>
        <w:tc>
          <w:tcPr>
            <w:tcW w:w="432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315A6154" w14:textId="77777777" w:rsidR="00755FB8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Work</w:t>
            </w:r>
          </w:p>
        </w:tc>
        <w:tc>
          <w:tcPr>
            <w:tcW w:w="226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7354AC74" w14:textId="77777777" w:rsidR="00755FB8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Cost</w:t>
            </w:r>
          </w:p>
        </w:tc>
      </w:tr>
      <w:tr w:rsidR="00755FB8" w:rsidRPr="00DC41E5" w14:paraId="62B6C3C7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59E4E1C9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1d</w:t>
            </w:r>
          </w:p>
        </w:tc>
        <w:tc>
          <w:tcPr>
            <w:tcW w:w="432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3CB6B3B0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0h</w:t>
            </w:r>
          </w:p>
        </w:tc>
        <w:tc>
          <w:tcPr>
            <w:tcW w:w="226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48182E58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0.00 €</w:t>
            </w:r>
          </w:p>
        </w:tc>
      </w:tr>
      <w:tr w:rsidR="00755FB8" w:rsidRPr="00271D96" w14:paraId="04024D65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18819305" w14:textId="77777777" w:rsidR="00755FB8" w:rsidRPr="00271D96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Start</w:t>
            </w:r>
          </w:p>
        </w:tc>
        <w:tc>
          <w:tcPr>
            <w:tcW w:w="658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3DF1E59B" w14:textId="77777777" w:rsidR="00755FB8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Finish</w:t>
            </w:r>
          </w:p>
        </w:tc>
      </w:tr>
      <w:tr w:rsidR="00755FB8" w:rsidRPr="00DC41E5" w14:paraId="615ABBA5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675FC640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24/11/2020</w:t>
            </w:r>
          </w:p>
        </w:tc>
        <w:tc>
          <w:tcPr>
            <w:tcW w:w="658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604565AE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24/11/2020</w:t>
            </w:r>
          </w:p>
        </w:tc>
      </w:tr>
      <w:tr w:rsidR="00755FB8" w:rsidRPr="00271D96" w14:paraId="0002A0E6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70DD974F" w14:textId="77777777" w:rsidR="00755FB8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Resource Names</w:t>
            </w:r>
          </w:p>
        </w:tc>
      </w:tr>
      <w:tr w:rsidR="00755FB8" w:rsidRPr="00DC41E5" w14:paraId="31F32C79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7FE339F1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4B32E111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79F11D04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55FB8" w:rsidRPr="00DB5AFA" w14:paraId="4012073A" w14:textId="77777777" w:rsidTr="00DC5C9A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58FDE7E9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 w:rsidRPr="00DB5AFA">
              <w:rPr>
                <w:rFonts w:ascii="Arial" w:hAnsi="Arial" w:cs="Arial"/>
                <w:b/>
                <w:color w:val="FFFFFF" w:themeColor="background1"/>
              </w:rPr>
              <w:t>Notes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1FB6BA33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</w:p>
        </w:tc>
      </w:tr>
      <w:tr w:rsidR="00755FB8" w:rsidRPr="00DC41E5" w14:paraId="1F9BA6CB" w14:textId="77777777" w:rsidTr="00DC5C9A">
        <w:tc>
          <w:tcPr>
            <w:tcW w:w="11016" w:type="dxa"/>
            <w:gridSpan w:val="4"/>
            <w:tcBorders>
              <w:top w:val="single" w:sz="4" w:space="0" w:color="4BACC6" w:themeColor="accent5"/>
            </w:tcBorders>
          </w:tcPr>
          <w:p w14:paraId="0EAC079A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Descripcion</w:t>
            </w:r>
          </w:p>
          <w:p w14:paraId="78AC5604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066CC4B4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se realiza el MER de la base de datos</w:t>
            </w:r>
          </w:p>
          <w:p w14:paraId="15C2DA93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6F48012E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3862425D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Supuestos</w:t>
            </w:r>
          </w:p>
          <w:p w14:paraId="2C98BEFB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7AE36AD0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0185A048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7E62A13A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28D01B52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Criterios de aceptación</w:t>
            </w:r>
          </w:p>
          <w:p w14:paraId="52B4D15C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7DD09594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460742D4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315A832D" w14:textId="77777777" w:rsidR="00755FB8" w:rsidRDefault="00755FB8" w:rsidP="00B8005E">
      <w:pPr>
        <w:rPr>
          <w:rFonts w:ascii="Arial" w:hAnsi="Arial" w:cs="Arial"/>
        </w:rPr>
        <w:sectPr w:rsidR="00755FB8" w:rsidSect="00755FB8">
          <w:headerReference w:type="even" r:id="rId61"/>
          <w:headerReference w:type="default" r:id="rId62"/>
          <w:footerReference w:type="even" r:id="rId63"/>
          <w:footerReference w:type="default" r:id="rId64"/>
          <w:headerReference w:type="first" r:id="rId65"/>
          <w:footerReference w:type="first" r:id="rId66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14:paraId="78672F7C" w14:textId="77777777" w:rsidR="00755FB8" w:rsidRPr="00DB5AFA" w:rsidRDefault="00755FB8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449"/>
        <w:gridCol w:w="2894"/>
        <w:gridCol w:w="4222"/>
        <w:gridCol w:w="2225"/>
      </w:tblGrid>
      <w:tr w:rsidR="00755FB8" w:rsidRPr="00DB5AFA" w14:paraId="7ED5A816" w14:textId="77777777" w:rsidTr="00462562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29959598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ID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6A98B146" w14:textId="77777777" w:rsidR="00755FB8" w:rsidRDefault="00755FB8" w:rsidP="00A946D3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WBS</w:t>
            </w:r>
          </w:p>
        </w:tc>
      </w:tr>
      <w:tr w:rsidR="00755FB8" w:rsidRPr="00DC41E5" w14:paraId="01C5332A" w14:textId="77777777" w:rsidTr="00462562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659E5624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11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065B908D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1.2.3</w:t>
            </w:r>
          </w:p>
        </w:tc>
      </w:tr>
      <w:tr w:rsidR="00755FB8" w:rsidRPr="00DB5AFA" w14:paraId="49595951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05487FBE" w14:textId="77777777" w:rsidR="00755FB8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Task Name</w:t>
            </w:r>
          </w:p>
        </w:tc>
      </w:tr>
      <w:tr w:rsidR="00755FB8" w:rsidRPr="00DC41E5" w14:paraId="1E9FC457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03C4593A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Casos de uso</w:t>
            </w:r>
          </w:p>
        </w:tc>
      </w:tr>
      <w:tr w:rsidR="00755FB8" w:rsidRPr="00271D96" w14:paraId="365E2301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723BEEE8" w14:textId="77777777" w:rsidR="00755FB8" w:rsidRPr="00271D96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Duration</w:t>
            </w:r>
          </w:p>
        </w:tc>
        <w:tc>
          <w:tcPr>
            <w:tcW w:w="432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0049280E" w14:textId="77777777" w:rsidR="00755FB8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Work</w:t>
            </w:r>
          </w:p>
        </w:tc>
        <w:tc>
          <w:tcPr>
            <w:tcW w:w="226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1192589C" w14:textId="77777777" w:rsidR="00755FB8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Cost</w:t>
            </w:r>
          </w:p>
        </w:tc>
      </w:tr>
      <w:tr w:rsidR="00755FB8" w:rsidRPr="00DC41E5" w14:paraId="5B5AC89E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5471A666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1d</w:t>
            </w:r>
          </w:p>
        </w:tc>
        <w:tc>
          <w:tcPr>
            <w:tcW w:w="432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27097C96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0h</w:t>
            </w:r>
          </w:p>
        </w:tc>
        <w:tc>
          <w:tcPr>
            <w:tcW w:w="226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31FD3EB1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0.00 €</w:t>
            </w:r>
          </w:p>
        </w:tc>
      </w:tr>
      <w:tr w:rsidR="00755FB8" w:rsidRPr="00271D96" w14:paraId="6EF86A69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44CF37B4" w14:textId="77777777" w:rsidR="00755FB8" w:rsidRPr="00271D96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Start</w:t>
            </w:r>
          </w:p>
        </w:tc>
        <w:tc>
          <w:tcPr>
            <w:tcW w:w="658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5C98DA37" w14:textId="77777777" w:rsidR="00755FB8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Finish</w:t>
            </w:r>
          </w:p>
        </w:tc>
      </w:tr>
      <w:tr w:rsidR="00755FB8" w:rsidRPr="00DC41E5" w14:paraId="4577E4C7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4B1736B4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24/11/2020</w:t>
            </w:r>
          </w:p>
        </w:tc>
        <w:tc>
          <w:tcPr>
            <w:tcW w:w="658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549A7B45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24/11/2020</w:t>
            </w:r>
          </w:p>
        </w:tc>
      </w:tr>
      <w:tr w:rsidR="00755FB8" w:rsidRPr="00271D96" w14:paraId="773A84EC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2390708D" w14:textId="77777777" w:rsidR="00755FB8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Resource Names</w:t>
            </w:r>
          </w:p>
        </w:tc>
      </w:tr>
      <w:tr w:rsidR="00755FB8" w:rsidRPr="00DC41E5" w14:paraId="3C8799D5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1B0A3850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721F2229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2F6E7B94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55FB8" w:rsidRPr="00DB5AFA" w14:paraId="5EC596C3" w14:textId="77777777" w:rsidTr="00DC5C9A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39255BA4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 w:rsidRPr="00DB5AFA">
              <w:rPr>
                <w:rFonts w:ascii="Arial" w:hAnsi="Arial" w:cs="Arial"/>
                <w:b/>
                <w:color w:val="FFFFFF" w:themeColor="background1"/>
              </w:rPr>
              <w:t>Notes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6939858E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</w:p>
        </w:tc>
      </w:tr>
      <w:tr w:rsidR="00755FB8" w:rsidRPr="00DC41E5" w14:paraId="0A155EEE" w14:textId="77777777" w:rsidTr="00DC5C9A">
        <w:tc>
          <w:tcPr>
            <w:tcW w:w="11016" w:type="dxa"/>
            <w:gridSpan w:val="4"/>
            <w:tcBorders>
              <w:top w:val="single" w:sz="4" w:space="0" w:color="4BACC6" w:themeColor="accent5"/>
            </w:tcBorders>
          </w:tcPr>
          <w:p w14:paraId="5D35B28C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Descripcion</w:t>
            </w:r>
          </w:p>
          <w:p w14:paraId="700F7A6D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1CD89213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se realizan los casos de uso para cada requerimiento</w:t>
            </w:r>
          </w:p>
          <w:p w14:paraId="3B689AB9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37049169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454B39B1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Supuestos</w:t>
            </w:r>
          </w:p>
          <w:p w14:paraId="71F11F41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4A48E64A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69B79174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4253F08C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294009CC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Criterios de aceptación</w:t>
            </w:r>
          </w:p>
          <w:p w14:paraId="18C48FE8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47D184FB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4BE778E2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70E7885B" w14:textId="77777777" w:rsidR="00755FB8" w:rsidRDefault="00755FB8" w:rsidP="00B8005E">
      <w:pPr>
        <w:rPr>
          <w:rFonts w:ascii="Arial" w:hAnsi="Arial" w:cs="Arial"/>
        </w:rPr>
        <w:sectPr w:rsidR="00755FB8" w:rsidSect="00755FB8">
          <w:headerReference w:type="even" r:id="rId67"/>
          <w:headerReference w:type="default" r:id="rId68"/>
          <w:footerReference w:type="even" r:id="rId69"/>
          <w:footerReference w:type="default" r:id="rId70"/>
          <w:headerReference w:type="first" r:id="rId71"/>
          <w:footerReference w:type="first" r:id="rId72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14:paraId="7D66F83A" w14:textId="77777777" w:rsidR="00755FB8" w:rsidRPr="00DB5AFA" w:rsidRDefault="00755FB8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449"/>
        <w:gridCol w:w="2894"/>
        <w:gridCol w:w="4222"/>
        <w:gridCol w:w="2225"/>
      </w:tblGrid>
      <w:tr w:rsidR="00755FB8" w:rsidRPr="00DB5AFA" w14:paraId="5EC7823E" w14:textId="77777777" w:rsidTr="00462562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724DBBEF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ID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2B2FAB33" w14:textId="77777777" w:rsidR="00755FB8" w:rsidRDefault="00755FB8" w:rsidP="00A946D3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WBS</w:t>
            </w:r>
          </w:p>
        </w:tc>
      </w:tr>
      <w:tr w:rsidR="00755FB8" w:rsidRPr="00DC41E5" w14:paraId="1595550A" w14:textId="77777777" w:rsidTr="00462562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26DC5FA3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12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6F4DC542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1.2.4</w:t>
            </w:r>
          </w:p>
        </w:tc>
      </w:tr>
      <w:tr w:rsidR="00755FB8" w:rsidRPr="00DB5AFA" w14:paraId="2708D0A4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1CEC0F04" w14:textId="77777777" w:rsidR="00755FB8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Task Name</w:t>
            </w:r>
          </w:p>
        </w:tc>
      </w:tr>
      <w:tr w:rsidR="00755FB8" w:rsidRPr="00DC41E5" w14:paraId="594E325C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1838E24C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Modelo conceptual</w:t>
            </w:r>
          </w:p>
        </w:tc>
      </w:tr>
      <w:tr w:rsidR="00755FB8" w:rsidRPr="00271D96" w14:paraId="2D5888EF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27EEC878" w14:textId="77777777" w:rsidR="00755FB8" w:rsidRPr="00271D96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Duration</w:t>
            </w:r>
          </w:p>
        </w:tc>
        <w:tc>
          <w:tcPr>
            <w:tcW w:w="432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0E8D5D4B" w14:textId="77777777" w:rsidR="00755FB8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Work</w:t>
            </w:r>
          </w:p>
        </w:tc>
        <w:tc>
          <w:tcPr>
            <w:tcW w:w="226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6040B47A" w14:textId="77777777" w:rsidR="00755FB8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Cost</w:t>
            </w:r>
          </w:p>
        </w:tc>
      </w:tr>
      <w:tr w:rsidR="00755FB8" w:rsidRPr="00DC41E5" w14:paraId="6A7375D2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3889FFC8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1d</w:t>
            </w:r>
          </w:p>
        </w:tc>
        <w:tc>
          <w:tcPr>
            <w:tcW w:w="432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21267606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0h</w:t>
            </w:r>
          </w:p>
        </w:tc>
        <w:tc>
          <w:tcPr>
            <w:tcW w:w="226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5B8A79E7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0.00 €</w:t>
            </w:r>
          </w:p>
        </w:tc>
      </w:tr>
      <w:tr w:rsidR="00755FB8" w:rsidRPr="00271D96" w14:paraId="625DD3EC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6A7BF07F" w14:textId="77777777" w:rsidR="00755FB8" w:rsidRPr="00271D96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Start</w:t>
            </w:r>
          </w:p>
        </w:tc>
        <w:tc>
          <w:tcPr>
            <w:tcW w:w="658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2FC637F7" w14:textId="77777777" w:rsidR="00755FB8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Finish</w:t>
            </w:r>
          </w:p>
        </w:tc>
      </w:tr>
      <w:tr w:rsidR="00755FB8" w:rsidRPr="00DC41E5" w14:paraId="1F0F19E2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4497F2BB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24/11/2020</w:t>
            </w:r>
          </w:p>
        </w:tc>
        <w:tc>
          <w:tcPr>
            <w:tcW w:w="658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1447BC4A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24/11/2020</w:t>
            </w:r>
          </w:p>
        </w:tc>
      </w:tr>
      <w:tr w:rsidR="00755FB8" w:rsidRPr="00271D96" w14:paraId="15C077F9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2160B305" w14:textId="77777777" w:rsidR="00755FB8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Resource Names</w:t>
            </w:r>
          </w:p>
        </w:tc>
      </w:tr>
      <w:tr w:rsidR="00755FB8" w:rsidRPr="00DC41E5" w14:paraId="7D123E7C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13C744EE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5EAC1E26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0C0D80C8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55FB8" w:rsidRPr="00DB5AFA" w14:paraId="1A1449D1" w14:textId="77777777" w:rsidTr="00DC5C9A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3FF42657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 w:rsidRPr="00DB5AFA">
              <w:rPr>
                <w:rFonts w:ascii="Arial" w:hAnsi="Arial" w:cs="Arial"/>
                <w:b/>
                <w:color w:val="FFFFFF" w:themeColor="background1"/>
              </w:rPr>
              <w:t>Notes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146FA4DC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</w:p>
        </w:tc>
      </w:tr>
      <w:tr w:rsidR="00755FB8" w:rsidRPr="00DC41E5" w14:paraId="79BF92F6" w14:textId="77777777" w:rsidTr="00DC5C9A">
        <w:tc>
          <w:tcPr>
            <w:tcW w:w="11016" w:type="dxa"/>
            <w:gridSpan w:val="4"/>
            <w:tcBorders>
              <w:top w:val="single" w:sz="4" w:space="0" w:color="4BACC6" w:themeColor="accent5"/>
            </w:tcBorders>
          </w:tcPr>
          <w:p w14:paraId="17608BC1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Descripcion</w:t>
            </w:r>
          </w:p>
          <w:p w14:paraId="6DDE20C2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7D9BB4C6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se realiza el modelo conceptual de la solucion en base a los requerimientos</w:t>
            </w:r>
          </w:p>
          <w:p w14:paraId="59730B56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2D86C260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25DBB870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Supuestos</w:t>
            </w:r>
          </w:p>
          <w:p w14:paraId="793F792D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1318A10C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32E6F9D7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620B7496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6C848345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Criterios de aceptación</w:t>
            </w:r>
          </w:p>
          <w:p w14:paraId="32ACD3AC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2B412CA7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7E5ABADC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4575F01C" w14:textId="77777777" w:rsidR="00755FB8" w:rsidRDefault="00755FB8" w:rsidP="00B8005E">
      <w:pPr>
        <w:rPr>
          <w:rFonts w:ascii="Arial" w:hAnsi="Arial" w:cs="Arial"/>
        </w:rPr>
        <w:sectPr w:rsidR="00755FB8" w:rsidSect="00755FB8">
          <w:headerReference w:type="even" r:id="rId73"/>
          <w:headerReference w:type="default" r:id="rId74"/>
          <w:footerReference w:type="even" r:id="rId75"/>
          <w:footerReference w:type="default" r:id="rId76"/>
          <w:headerReference w:type="first" r:id="rId77"/>
          <w:footerReference w:type="first" r:id="rId78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14:paraId="58894F0B" w14:textId="77777777" w:rsidR="00755FB8" w:rsidRPr="00DB5AFA" w:rsidRDefault="00755FB8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449"/>
        <w:gridCol w:w="2894"/>
        <w:gridCol w:w="4222"/>
        <w:gridCol w:w="2225"/>
      </w:tblGrid>
      <w:tr w:rsidR="00755FB8" w:rsidRPr="00DB5AFA" w14:paraId="27EE532A" w14:textId="77777777" w:rsidTr="00462562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26AA2FEA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ID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69FCF275" w14:textId="77777777" w:rsidR="00755FB8" w:rsidRDefault="00755FB8" w:rsidP="00A946D3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WBS</w:t>
            </w:r>
          </w:p>
        </w:tc>
      </w:tr>
      <w:tr w:rsidR="00755FB8" w:rsidRPr="00DC41E5" w14:paraId="0221FBC6" w14:textId="77777777" w:rsidTr="00462562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7CF931DE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13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7EFB1A04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1.3</w:t>
            </w:r>
          </w:p>
        </w:tc>
      </w:tr>
      <w:tr w:rsidR="00755FB8" w:rsidRPr="00DB5AFA" w14:paraId="4D35EAD5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6CC49931" w14:textId="77777777" w:rsidR="00755FB8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Task Name</w:t>
            </w:r>
          </w:p>
        </w:tc>
      </w:tr>
      <w:tr w:rsidR="00755FB8" w:rsidRPr="00DC41E5" w14:paraId="235FB900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287ECBDE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Documentación de Diseño</w:t>
            </w:r>
          </w:p>
        </w:tc>
      </w:tr>
      <w:tr w:rsidR="00755FB8" w:rsidRPr="00271D96" w14:paraId="1DDBB80D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2A48F511" w14:textId="77777777" w:rsidR="00755FB8" w:rsidRPr="00271D96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Duration</w:t>
            </w:r>
          </w:p>
        </w:tc>
        <w:tc>
          <w:tcPr>
            <w:tcW w:w="432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4BEE4C44" w14:textId="77777777" w:rsidR="00755FB8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Work</w:t>
            </w:r>
          </w:p>
        </w:tc>
        <w:tc>
          <w:tcPr>
            <w:tcW w:w="226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0FF0A44C" w14:textId="77777777" w:rsidR="00755FB8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Cost</w:t>
            </w:r>
          </w:p>
        </w:tc>
      </w:tr>
      <w:tr w:rsidR="00755FB8" w:rsidRPr="00DC41E5" w14:paraId="5AF2607E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1130864B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1d</w:t>
            </w:r>
          </w:p>
        </w:tc>
        <w:tc>
          <w:tcPr>
            <w:tcW w:w="432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0D9CAE3C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0h</w:t>
            </w:r>
          </w:p>
        </w:tc>
        <w:tc>
          <w:tcPr>
            <w:tcW w:w="226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4ED4F61C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0.00 €</w:t>
            </w:r>
          </w:p>
        </w:tc>
      </w:tr>
      <w:tr w:rsidR="00755FB8" w:rsidRPr="00271D96" w14:paraId="6158DBE8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1F6CB730" w14:textId="77777777" w:rsidR="00755FB8" w:rsidRPr="00271D96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Start</w:t>
            </w:r>
          </w:p>
        </w:tc>
        <w:tc>
          <w:tcPr>
            <w:tcW w:w="658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28BC781E" w14:textId="77777777" w:rsidR="00755FB8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Finish</w:t>
            </w:r>
          </w:p>
        </w:tc>
      </w:tr>
      <w:tr w:rsidR="00755FB8" w:rsidRPr="00DC41E5" w14:paraId="6BE57EEC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28F93849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24/11/2020</w:t>
            </w:r>
          </w:p>
        </w:tc>
        <w:tc>
          <w:tcPr>
            <w:tcW w:w="658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7BF11CA9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24/11/2020</w:t>
            </w:r>
          </w:p>
        </w:tc>
      </w:tr>
      <w:tr w:rsidR="00755FB8" w:rsidRPr="00271D96" w14:paraId="4BECB7CD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5E430391" w14:textId="77777777" w:rsidR="00755FB8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Resource Names</w:t>
            </w:r>
          </w:p>
        </w:tc>
      </w:tr>
      <w:tr w:rsidR="00755FB8" w:rsidRPr="00DC41E5" w14:paraId="271869FB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5354236A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5DDF8195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627B166E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55FB8" w:rsidRPr="00DB5AFA" w14:paraId="1952C2B3" w14:textId="77777777" w:rsidTr="00DC5C9A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6EA68ADD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 w:rsidRPr="00DB5AFA">
              <w:rPr>
                <w:rFonts w:ascii="Arial" w:hAnsi="Arial" w:cs="Arial"/>
                <w:b/>
                <w:color w:val="FFFFFF" w:themeColor="background1"/>
              </w:rPr>
              <w:t>Notes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062A2179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</w:p>
        </w:tc>
      </w:tr>
      <w:tr w:rsidR="00755FB8" w:rsidRPr="00DC41E5" w14:paraId="7A15452F" w14:textId="77777777" w:rsidTr="00DC5C9A">
        <w:tc>
          <w:tcPr>
            <w:tcW w:w="11016" w:type="dxa"/>
            <w:gridSpan w:val="4"/>
            <w:tcBorders>
              <w:top w:val="single" w:sz="4" w:space="0" w:color="4BACC6" w:themeColor="accent5"/>
            </w:tcBorders>
          </w:tcPr>
          <w:p w14:paraId="17041928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1345DBFD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1D0C18D5" w14:textId="77777777" w:rsidR="00755FB8" w:rsidRDefault="00755FB8" w:rsidP="00B8005E">
      <w:pPr>
        <w:rPr>
          <w:rFonts w:ascii="Arial" w:hAnsi="Arial" w:cs="Arial"/>
        </w:rPr>
        <w:sectPr w:rsidR="00755FB8" w:rsidSect="00755FB8">
          <w:headerReference w:type="even" r:id="rId79"/>
          <w:headerReference w:type="default" r:id="rId80"/>
          <w:footerReference w:type="even" r:id="rId81"/>
          <w:footerReference w:type="default" r:id="rId82"/>
          <w:headerReference w:type="first" r:id="rId83"/>
          <w:footerReference w:type="first" r:id="rId84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14:paraId="7421677C" w14:textId="77777777" w:rsidR="00755FB8" w:rsidRPr="00DB5AFA" w:rsidRDefault="00755FB8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449"/>
        <w:gridCol w:w="2894"/>
        <w:gridCol w:w="4222"/>
        <w:gridCol w:w="2225"/>
      </w:tblGrid>
      <w:tr w:rsidR="00755FB8" w:rsidRPr="00DB5AFA" w14:paraId="5D5D92E4" w14:textId="77777777" w:rsidTr="00462562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408C0485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ID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5696418D" w14:textId="77777777" w:rsidR="00755FB8" w:rsidRDefault="00755FB8" w:rsidP="00A946D3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WBS</w:t>
            </w:r>
          </w:p>
        </w:tc>
      </w:tr>
      <w:tr w:rsidR="00755FB8" w:rsidRPr="00DC41E5" w14:paraId="796C15EB" w14:textId="77777777" w:rsidTr="00462562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69D91868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14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488A36FB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1.3.1</w:t>
            </w:r>
          </w:p>
        </w:tc>
      </w:tr>
      <w:tr w:rsidR="00755FB8" w:rsidRPr="00DB5AFA" w14:paraId="6FFD736C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4291D74D" w14:textId="77777777" w:rsidR="00755FB8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Task Name</w:t>
            </w:r>
          </w:p>
        </w:tc>
      </w:tr>
      <w:tr w:rsidR="00755FB8" w:rsidRPr="00DC41E5" w14:paraId="1DDDCEF5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6941D6E4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Diagrama de Tablas</w:t>
            </w:r>
          </w:p>
        </w:tc>
      </w:tr>
      <w:tr w:rsidR="00755FB8" w:rsidRPr="00271D96" w14:paraId="2D9D01D2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61595695" w14:textId="77777777" w:rsidR="00755FB8" w:rsidRPr="00271D96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Duration</w:t>
            </w:r>
          </w:p>
        </w:tc>
        <w:tc>
          <w:tcPr>
            <w:tcW w:w="432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3B5B7A34" w14:textId="77777777" w:rsidR="00755FB8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Work</w:t>
            </w:r>
          </w:p>
        </w:tc>
        <w:tc>
          <w:tcPr>
            <w:tcW w:w="226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3F6C0232" w14:textId="77777777" w:rsidR="00755FB8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Cost</w:t>
            </w:r>
          </w:p>
        </w:tc>
      </w:tr>
      <w:tr w:rsidR="00755FB8" w:rsidRPr="00DC41E5" w14:paraId="50BB90AE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7B5B9DF7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1d</w:t>
            </w:r>
          </w:p>
        </w:tc>
        <w:tc>
          <w:tcPr>
            <w:tcW w:w="432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04C81448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0h</w:t>
            </w:r>
          </w:p>
        </w:tc>
        <w:tc>
          <w:tcPr>
            <w:tcW w:w="226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0ABEB1E7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0.00 €</w:t>
            </w:r>
          </w:p>
        </w:tc>
      </w:tr>
      <w:tr w:rsidR="00755FB8" w:rsidRPr="00271D96" w14:paraId="6B47E677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46AA5208" w14:textId="77777777" w:rsidR="00755FB8" w:rsidRPr="00271D96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Start</w:t>
            </w:r>
          </w:p>
        </w:tc>
        <w:tc>
          <w:tcPr>
            <w:tcW w:w="658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0F19C930" w14:textId="77777777" w:rsidR="00755FB8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Finish</w:t>
            </w:r>
          </w:p>
        </w:tc>
      </w:tr>
      <w:tr w:rsidR="00755FB8" w:rsidRPr="00DC41E5" w14:paraId="497B33D8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40614DA1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24/11/2020</w:t>
            </w:r>
          </w:p>
        </w:tc>
        <w:tc>
          <w:tcPr>
            <w:tcW w:w="658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6FEBF0A1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24/11/2020</w:t>
            </w:r>
          </w:p>
        </w:tc>
      </w:tr>
      <w:tr w:rsidR="00755FB8" w:rsidRPr="00271D96" w14:paraId="636914AE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1680B9EA" w14:textId="77777777" w:rsidR="00755FB8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Resource Names</w:t>
            </w:r>
          </w:p>
        </w:tc>
      </w:tr>
      <w:tr w:rsidR="00755FB8" w:rsidRPr="00DC41E5" w14:paraId="78FA43E0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514B4CC6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50CD218B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688CB4A0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55FB8" w:rsidRPr="00DB5AFA" w14:paraId="6FC6FB88" w14:textId="77777777" w:rsidTr="00DC5C9A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340ADBD7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 w:rsidRPr="00DB5AFA">
              <w:rPr>
                <w:rFonts w:ascii="Arial" w:hAnsi="Arial" w:cs="Arial"/>
                <w:b/>
                <w:color w:val="FFFFFF" w:themeColor="background1"/>
              </w:rPr>
              <w:t>Notes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1FA09D80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</w:p>
        </w:tc>
      </w:tr>
      <w:tr w:rsidR="00755FB8" w:rsidRPr="00DC41E5" w14:paraId="08E596A9" w14:textId="77777777" w:rsidTr="00DC5C9A">
        <w:tc>
          <w:tcPr>
            <w:tcW w:w="11016" w:type="dxa"/>
            <w:gridSpan w:val="4"/>
            <w:tcBorders>
              <w:top w:val="single" w:sz="4" w:space="0" w:color="4BACC6" w:themeColor="accent5"/>
            </w:tcBorders>
          </w:tcPr>
          <w:p w14:paraId="3FAC8DE9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Descripcion</w:t>
            </w:r>
          </w:p>
          <w:p w14:paraId="59CD0713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29953F2B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se realizan los diagramas de las tablas de la base de datos</w:t>
            </w:r>
          </w:p>
          <w:p w14:paraId="5DA5113D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209328FA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4897D42A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Supuestos</w:t>
            </w:r>
          </w:p>
          <w:p w14:paraId="03B324D4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0A989D21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1BD0B2BD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3065B588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48F1F713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Criterios de aceptación</w:t>
            </w:r>
          </w:p>
          <w:p w14:paraId="05A0777C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781492E1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el MER esta desarrollado</w:t>
            </w:r>
          </w:p>
          <w:p w14:paraId="4853C2D7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50668ABF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6AD179A1" w14:textId="77777777" w:rsidR="00755FB8" w:rsidRDefault="00755FB8" w:rsidP="00B8005E">
      <w:pPr>
        <w:rPr>
          <w:rFonts w:ascii="Arial" w:hAnsi="Arial" w:cs="Arial"/>
        </w:rPr>
        <w:sectPr w:rsidR="00755FB8" w:rsidSect="00755FB8">
          <w:headerReference w:type="even" r:id="rId85"/>
          <w:headerReference w:type="default" r:id="rId86"/>
          <w:footerReference w:type="even" r:id="rId87"/>
          <w:footerReference w:type="default" r:id="rId88"/>
          <w:headerReference w:type="first" r:id="rId89"/>
          <w:footerReference w:type="first" r:id="rId90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14:paraId="01340416" w14:textId="77777777" w:rsidR="00755FB8" w:rsidRPr="00DB5AFA" w:rsidRDefault="00755FB8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449"/>
        <w:gridCol w:w="2894"/>
        <w:gridCol w:w="4222"/>
        <w:gridCol w:w="2225"/>
      </w:tblGrid>
      <w:tr w:rsidR="00755FB8" w:rsidRPr="00DB5AFA" w14:paraId="32F95BDF" w14:textId="77777777" w:rsidTr="00462562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438D775D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ID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25290D8B" w14:textId="77777777" w:rsidR="00755FB8" w:rsidRDefault="00755FB8" w:rsidP="00A946D3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WBS</w:t>
            </w:r>
          </w:p>
        </w:tc>
      </w:tr>
      <w:tr w:rsidR="00755FB8" w:rsidRPr="00DC41E5" w14:paraId="690D8141" w14:textId="77777777" w:rsidTr="00462562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234653B4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15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5C05E420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1.3.2</w:t>
            </w:r>
          </w:p>
        </w:tc>
      </w:tr>
      <w:tr w:rsidR="00755FB8" w:rsidRPr="00DB5AFA" w14:paraId="0379CAF1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46248E74" w14:textId="77777777" w:rsidR="00755FB8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Task Name</w:t>
            </w:r>
          </w:p>
        </w:tc>
      </w:tr>
      <w:tr w:rsidR="00755FB8" w:rsidRPr="00DC41E5" w14:paraId="13EAD83B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726B2802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UML</w:t>
            </w:r>
          </w:p>
        </w:tc>
      </w:tr>
      <w:tr w:rsidR="00755FB8" w:rsidRPr="00271D96" w14:paraId="6A693B70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3375FA85" w14:textId="77777777" w:rsidR="00755FB8" w:rsidRPr="00271D96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Duration</w:t>
            </w:r>
          </w:p>
        </w:tc>
        <w:tc>
          <w:tcPr>
            <w:tcW w:w="432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501884CD" w14:textId="77777777" w:rsidR="00755FB8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Work</w:t>
            </w:r>
          </w:p>
        </w:tc>
        <w:tc>
          <w:tcPr>
            <w:tcW w:w="226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57AB870F" w14:textId="77777777" w:rsidR="00755FB8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Cost</w:t>
            </w:r>
          </w:p>
        </w:tc>
      </w:tr>
      <w:tr w:rsidR="00755FB8" w:rsidRPr="00DC41E5" w14:paraId="6C28AA21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621A3497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1d</w:t>
            </w:r>
          </w:p>
        </w:tc>
        <w:tc>
          <w:tcPr>
            <w:tcW w:w="432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22607D31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0h</w:t>
            </w:r>
          </w:p>
        </w:tc>
        <w:tc>
          <w:tcPr>
            <w:tcW w:w="226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6AAF8FB3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0.00 €</w:t>
            </w:r>
          </w:p>
        </w:tc>
      </w:tr>
      <w:tr w:rsidR="00755FB8" w:rsidRPr="00271D96" w14:paraId="1FB196AA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6F13A79A" w14:textId="77777777" w:rsidR="00755FB8" w:rsidRPr="00271D96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Start</w:t>
            </w:r>
          </w:p>
        </w:tc>
        <w:tc>
          <w:tcPr>
            <w:tcW w:w="658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6011A346" w14:textId="77777777" w:rsidR="00755FB8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Finish</w:t>
            </w:r>
          </w:p>
        </w:tc>
      </w:tr>
      <w:tr w:rsidR="00755FB8" w:rsidRPr="00DC41E5" w14:paraId="1C0D01BC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7AEDB040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24/11/2020</w:t>
            </w:r>
          </w:p>
        </w:tc>
        <w:tc>
          <w:tcPr>
            <w:tcW w:w="658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0B8F85CF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24/11/2020</w:t>
            </w:r>
          </w:p>
        </w:tc>
      </w:tr>
      <w:tr w:rsidR="00755FB8" w:rsidRPr="00271D96" w14:paraId="6C21064B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3A08513B" w14:textId="77777777" w:rsidR="00755FB8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Resource Names</w:t>
            </w:r>
          </w:p>
        </w:tc>
      </w:tr>
      <w:tr w:rsidR="00755FB8" w:rsidRPr="00DC41E5" w14:paraId="49CBCD8C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49FB5E7C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4B64A2F9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6ECD01D2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55FB8" w:rsidRPr="00DB5AFA" w14:paraId="757A0B75" w14:textId="77777777" w:rsidTr="00DC5C9A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2A99623B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 w:rsidRPr="00DB5AFA">
              <w:rPr>
                <w:rFonts w:ascii="Arial" w:hAnsi="Arial" w:cs="Arial"/>
                <w:b/>
                <w:color w:val="FFFFFF" w:themeColor="background1"/>
              </w:rPr>
              <w:t>Notes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595A3A43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</w:p>
        </w:tc>
      </w:tr>
      <w:tr w:rsidR="00755FB8" w:rsidRPr="00DC41E5" w14:paraId="0C8F7348" w14:textId="77777777" w:rsidTr="00DC5C9A">
        <w:tc>
          <w:tcPr>
            <w:tcW w:w="11016" w:type="dxa"/>
            <w:gridSpan w:val="4"/>
            <w:tcBorders>
              <w:top w:val="single" w:sz="4" w:space="0" w:color="4BACC6" w:themeColor="accent5"/>
            </w:tcBorders>
          </w:tcPr>
          <w:p w14:paraId="66166FA7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Descripcion</w:t>
            </w:r>
          </w:p>
          <w:p w14:paraId="05C64618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227BB3D4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 xml:space="preserve">se diseña el UML de la solucion </w:t>
            </w:r>
          </w:p>
          <w:p w14:paraId="7EAE8CD3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095D7F6E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62EE4D57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Supuestos</w:t>
            </w:r>
          </w:p>
          <w:p w14:paraId="6B19ED27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5CABD63F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el ESRE y casos de usos estan diseñados</w:t>
            </w:r>
          </w:p>
          <w:p w14:paraId="47470A13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0B5A56EB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23C52AF2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Criterios de aceptación</w:t>
            </w:r>
          </w:p>
          <w:p w14:paraId="5E0D5AE2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41646931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el UML se ajusta a los requerimientos</w:t>
            </w:r>
          </w:p>
          <w:p w14:paraId="44245584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40F18531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764659C2" w14:textId="77777777" w:rsidR="00755FB8" w:rsidRDefault="00755FB8" w:rsidP="00B8005E">
      <w:pPr>
        <w:rPr>
          <w:rFonts w:ascii="Arial" w:hAnsi="Arial" w:cs="Arial"/>
        </w:rPr>
        <w:sectPr w:rsidR="00755FB8" w:rsidSect="00755FB8">
          <w:headerReference w:type="even" r:id="rId91"/>
          <w:headerReference w:type="default" r:id="rId92"/>
          <w:footerReference w:type="even" r:id="rId93"/>
          <w:footerReference w:type="default" r:id="rId94"/>
          <w:headerReference w:type="first" r:id="rId95"/>
          <w:footerReference w:type="first" r:id="rId96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14:paraId="03EE680F" w14:textId="77777777" w:rsidR="00755FB8" w:rsidRPr="00DB5AFA" w:rsidRDefault="00755FB8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449"/>
        <w:gridCol w:w="2894"/>
        <w:gridCol w:w="4222"/>
        <w:gridCol w:w="2225"/>
      </w:tblGrid>
      <w:tr w:rsidR="00755FB8" w:rsidRPr="00DB5AFA" w14:paraId="57BCC329" w14:textId="77777777" w:rsidTr="00462562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6C1AAF3C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ID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56C17BF1" w14:textId="77777777" w:rsidR="00755FB8" w:rsidRDefault="00755FB8" w:rsidP="00A946D3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WBS</w:t>
            </w:r>
          </w:p>
        </w:tc>
      </w:tr>
      <w:tr w:rsidR="00755FB8" w:rsidRPr="00DC41E5" w14:paraId="35BEE97E" w14:textId="77777777" w:rsidTr="00462562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7F97EA56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16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0205DB69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1.4</w:t>
            </w:r>
          </w:p>
        </w:tc>
      </w:tr>
      <w:tr w:rsidR="00755FB8" w:rsidRPr="00DB5AFA" w14:paraId="24D64C8D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78104FE7" w14:textId="77777777" w:rsidR="00755FB8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Task Name</w:t>
            </w:r>
          </w:p>
        </w:tc>
      </w:tr>
      <w:tr w:rsidR="00755FB8" w:rsidRPr="00DC41E5" w14:paraId="565DA5A0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4C438BF9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Software</w:t>
            </w:r>
          </w:p>
        </w:tc>
      </w:tr>
      <w:tr w:rsidR="00755FB8" w:rsidRPr="00271D96" w14:paraId="7C9FE0BC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61A7C09E" w14:textId="77777777" w:rsidR="00755FB8" w:rsidRPr="00271D96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Duration</w:t>
            </w:r>
          </w:p>
        </w:tc>
        <w:tc>
          <w:tcPr>
            <w:tcW w:w="432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7B9550E6" w14:textId="77777777" w:rsidR="00755FB8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Work</w:t>
            </w:r>
          </w:p>
        </w:tc>
        <w:tc>
          <w:tcPr>
            <w:tcW w:w="226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2A4D9027" w14:textId="77777777" w:rsidR="00755FB8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Cost</w:t>
            </w:r>
          </w:p>
        </w:tc>
      </w:tr>
      <w:tr w:rsidR="00755FB8" w:rsidRPr="00DC41E5" w14:paraId="0E9C0C48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1C7D91D2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1d</w:t>
            </w:r>
          </w:p>
        </w:tc>
        <w:tc>
          <w:tcPr>
            <w:tcW w:w="432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184FF324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0h</w:t>
            </w:r>
          </w:p>
        </w:tc>
        <w:tc>
          <w:tcPr>
            <w:tcW w:w="226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4E2F7B5A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0.00 €</w:t>
            </w:r>
          </w:p>
        </w:tc>
      </w:tr>
      <w:tr w:rsidR="00755FB8" w:rsidRPr="00271D96" w14:paraId="284B9187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138FDECE" w14:textId="77777777" w:rsidR="00755FB8" w:rsidRPr="00271D96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Start</w:t>
            </w:r>
          </w:p>
        </w:tc>
        <w:tc>
          <w:tcPr>
            <w:tcW w:w="658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1163449A" w14:textId="77777777" w:rsidR="00755FB8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Finish</w:t>
            </w:r>
          </w:p>
        </w:tc>
      </w:tr>
      <w:tr w:rsidR="00755FB8" w:rsidRPr="00DC41E5" w14:paraId="2F077087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761AA9C1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24/11/2020</w:t>
            </w:r>
          </w:p>
        </w:tc>
        <w:tc>
          <w:tcPr>
            <w:tcW w:w="658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77EF366A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24/11/2020</w:t>
            </w:r>
          </w:p>
        </w:tc>
      </w:tr>
      <w:tr w:rsidR="00755FB8" w:rsidRPr="00271D96" w14:paraId="57228142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4B74B3CC" w14:textId="77777777" w:rsidR="00755FB8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Resource Names</w:t>
            </w:r>
          </w:p>
        </w:tc>
      </w:tr>
      <w:tr w:rsidR="00755FB8" w:rsidRPr="00DC41E5" w14:paraId="31949BA4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61C5AD3F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779435C8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0BE02914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55FB8" w:rsidRPr="00DB5AFA" w14:paraId="09BAECDC" w14:textId="77777777" w:rsidTr="00DC5C9A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2D239EF9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 w:rsidRPr="00DB5AFA">
              <w:rPr>
                <w:rFonts w:ascii="Arial" w:hAnsi="Arial" w:cs="Arial"/>
                <w:b/>
                <w:color w:val="FFFFFF" w:themeColor="background1"/>
              </w:rPr>
              <w:t>Notes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4A96795E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</w:p>
        </w:tc>
      </w:tr>
      <w:tr w:rsidR="00755FB8" w:rsidRPr="00DC41E5" w14:paraId="7C8D41D4" w14:textId="77777777" w:rsidTr="00DC5C9A">
        <w:tc>
          <w:tcPr>
            <w:tcW w:w="11016" w:type="dxa"/>
            <w:gridSpan w:val="4"/>
            <w:tcBorders>
              <w:top w:val="single" w:sz="4" w:space="0" w:color="4BACC6" w:themeColor="accent5"/>
            </w:tcBorders>
          </w:tcPr>
          <w:p w14:paraId="631D6200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79458F09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52236211" w14:textId="77777777" w:rsidR="00755FB8" w:rsidRDefault="00755FB8" w:rsidP="00B8005E">
      <w:pPr>
        <w:rPr>
          <w:rFonts w:ascii="Arial" w:hAnsi="Arial" w:cs="Arial"/>
        </w:rPr>
        <w:sectPr w:rsidR="00755FB8" w:rsidSect="00755FB8">
          <w:headerReference w:type="even" r:id="rId97"/>
          <w:headerReference w:type="default" r:id="rId98"/>
          <w:footerReference w:type="even" r:id="rId99"/>
          <w:footerReference w:type="default" r:id="rId100"/>
          <w:headerReference w:type="first" r:id="rId101"/>
          <w:footerReference w:type="first" r:id="rId102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14:paraId="3276105A" w14:textId="77777777" w:rsidR="00755FB8" w:rsidRPr="00DB5AFA" w:rsidRDefault="00755FB8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449"/>
        <w:gridCol w:w="2894"/>
        <w:gridCol w:w="4222"/>
        <w:gridCol w:w="2225"/>
      </w:tblGrid>
      <w:tr w:rsidR="00755FB8" w:rsidRPr="00DB5AFA" w14:paraId="04C6A7F6" w14:textId="77777777" w:rsidTr="00462562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765E0EEE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ID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116FB02F" w14:textId="77777777" w:rsidR="00755FB8" w:rsidRDefault="00755FB8" w:rsidP="00A946D3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WBS</w:t>
            </w:r>
          </w:p>
        </w:tc>
      </w:tr>
      <w:tr w:rsidR="00755FB8" w:rsidRPr="00DC41E5" w14:paraId="7E683A82" w14:textId="77777777" w:rsidTr="00462562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54263446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17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58B04C34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1.4.1</w:t>
            </w:r>
          </w:p>
        </w:tc>
      </w:tr>
      <w:tr w:rsidR="00755FB8" w:rsidRPr="00DB5AFA" w14:paraId="3F2A19D9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7F998256" w14:textId="77777777" w:rsidR="00755FB8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Task Name</w:t>
            </w:r>
          </w:p>
        </w:tc>
      </w:tr>
      <w:tr w:rsidR="00755FB8" w:rsidRPr="00DC41E5" w14:paraId="0A7FDA81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4D2E765E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Backend</w:t>
            </w:r>
          </w:p>
        </w:tc>
      </w:tr>
      <w:tr w:rsidR="00755FB8" w:rsidRPr="00271D96" w14:paraId="6798C3F2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65EE3EFC" w14:textId="77777777" w:rsidR="00755FB8" w:rsidRPr="00271D96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Duration</w:t>
            </w:r>
          </w:p>
        </w:tc>
        <w:tc>
          <w:tcPr>
            <w:tcW w:w="432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7FF32541" w14:textId="77777777" w:rsidR="00755FB8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Work</w:t>
            </w:r>
          </w:p>
        </w:tc>
        <w:tc>
          <w:tcPr>
            <w:tcW w:w="226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2DE93B68" w14:textId="77777777" w:rsidR="00755FB8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Cost</w:t>
            </w:r>
          </w:p>
        </w:tc>
      </w:tr>
      <w:tr w:rsidR="00755FB8" w:rsidRPr="00DC41E5" w14:paraId="09688826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6AA1F979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1d</w:t>
            </w:r>
          </w:p>
        </w:tc>
        <w:tc>
          <w:tcPr>
            <w:tcW w:w="432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62EC79A3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0h</w:t>
            </w:r>
          </w:p>
        </w:tc>
        <w:tc>
          <w:tcPr>
            <w:tcW w:w="226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25034486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0.00 €</w:t>
            </w:r>
          </w:p>
        </w:tc>
      </w:tr>
      <w:tr w:rsidR="00755FB8" w:rsidRPr="00271D96" w14:paraId="6AE108D2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0A3BC784" w14:textId="77777777" w:rsidR="00755FB8" w:rsidRPr="00271D96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Start</w:t>
            </w:r>
          </w:p>
        </w:tc>
        <w:tc>
          <w:tcPr>
            <w:tcW w:w="658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3261BECA" w14:textId="77777777" w:rsidR="00755FB8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Finish</w:t>
            </w:r>
          </w:p>
        </w:tc>
      </w:tr>
      <w:tr w:rsidR="00755FB8" w:rsidRPr="00DC41E5" w14:paraId="49AAA0BC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561C5E64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24/11/2020</w:t>
            </w:r>
          </w:p>
        </w:tc>
        <w:tc>
          <w:tcPr>
            <w:tcW w:w="658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195E1725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24/11/2020</w:t>
            </w:r>
          </w:p>
        </w:tc>
      </w:tr>
      <w:tr w:rsidR="00755FB8" w:rsidRPr="00271D96" w14:paraId="40C68970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31E53247" w14:textId="77777777" w:rsidR="00755FB8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Resource Names</w:t>
            </w:r>
          </w:p>
        </w:tc>
      </w:tr>
      <w:tr w:rsidR="00755FB8" w:rsidRPr="00DC41E5" w14:paraId="76024E53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1B9357A5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7E961321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5E68D00C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55FB8" w:rsidRPr="00DB5AFA" w14:paraId="149603E4" w14:textId="77777777" w:rsidTr="00DC5C9A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5183AA8E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 w:rsidRPr="00DB5AFA">
              <w:rPr>
                <w:rFonts w:ascii="Arial" w:hAnsi="Arial" w:cs="Arial"/>
                <w:b/>
                <w:color w:val="FFFFFF" w:themeColor="background1"/>
              </w:rPr>
              <w:t>Notes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4332F2B6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</w:p>
        </w:tc>
      </w:tr>
      <w:tr w:rsidR="00755FB8" w:rsidRPr="00DC41E5" w14:paraId="1AAC74F7" w14:textId="77777777" w:rsidTr="00DC5C9A">
        <w:tc>
          <w:tcPr>
            <w:tcW w:w="11016" w:type="dxa"/>
            <w:gridSpan w:val="4"/>
            <w:tcBorders>
              <w:top w:val="single" w:sz="4" w:space="0" w:color="4BACC6" w:themeColor="accent5"/>
            </w:tcBorders>
          </w:tcPr>
          <w:p w14:paraId="5A1FF826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177FBE19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650FDDD4" w14:textId="77777777" w:rsidR="00755FB8" w:rsidRDefault="00755FB8" w:rsidP="00B8005E">
      <w:pPr>
        <w:rPr>
          <w:rFonts w:ascii="Arial" w:hAnsi="Arial" w:cs="Arial"/>
        </w:rPr>
        <w:sectPr w:rsidR="00755FB8" w:rsidSect="00755FB8">
          <w:headerReference w:type="even" r:id="rId103"/>
          <w:headerReference w:type="default" r:id="rId104"/>
          <w:footerReference w:type="even" r:id="rId105"/>
          <w:footerReference w:type="default" r:id="rId106"/>
          <w:headerReference w:type="first" r:id="rId107"/>
          <w:footerReference w:type="first" r:id="rId108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14:paraId="2CBDED67" w14:textId="77777777" w:rsidR="00755FB8" w:rsidRPr="00DB5AFA" w:rsidRDefault="00755FB8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449"/>
        <w:gridCol w:w="2894"/>
        <w:gridCol w:w="4222"/>
        <w:gridCol w:w="2225"/>
      </w:tblGrid>
      <w:tr w:rsidR="00755FB8" w:rsidRPr="00DB5AFA" w14:paraId="649609E1" w14:textId="77777777" w:rsidTr="00462562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0D4944AA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ID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4EDBE2BB" w14:textId="77777777" w:rsidR="00755FB8" w:rsidRDefault="00755FB8" w:rsidP="00A946D3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WBS</w:t>
            </w:r>
          </w:p>
        </w:tc>
      </w:tr>
      <w:tr w:rsidR="00755FB8" w:rsidRPr="00DC41E5" w14:paraId="6387280F" w14:textId="77777777" w:rsidTr="00462562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6B05F6CB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18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5ED9C5D3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1.4.1.1</w:t>
            </w:r>
          </w:p>
        </w:tc>
      </w:tr>
      <w:tr w:rsidR="00755FB8" w:rsidRPr="00DB5AFA" w14:paraId="7817CA31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5318C3AE" w14:textId="77777777" w:rsidR="00755FB8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Task Name</w:t>
            </w:r>
          </w:p>
        </w:tc>
      </w:tr>
      <w:tr w:rsidR="00755FB8" w:rsidRPr="00DC41E5" w14:paraId="057BFF1E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43B4ADCA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Login</w:t>
            </w:r>
          </w:p>
        </w:tc>
      </w:tr>
      <w:tr w:rsidR="00755FB8" w:rsidRPr="00271D96" w14:paraId="58D655AE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00F6E87C" w14:textId="77777777" w:rsidR="00755FB8" w:rsidRPr="00271D96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Duration</w:t>
            </w:r>
          </w:p>
        </w:tc>
        <w:tc>
          <w:tcPr>
            <w:tcW w:w="432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1B419492" w14:textId="77777777" w:rsidR="00755FB8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Work</w:t>
            </w:r>
          </w:p>
        </w:tc>
        <w:tc>
          <w:tcPr>
            <w:tcW w:w="226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3DED6F5F" w14:textId="77777777" w:rsidR="00755FB8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Cost</w:t>
            </w:r>
          </w:p>
        </w:tc>
      </w:tr>
      <w:tr w:rsidR="00755FB8" w:rsidRPr="00DC41E5" w14:paraId="29BCD8EB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31A1E55B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1d</w:t>
            </w:r>
          </w:p>
        </w:tc>
        <w:tc>
          <w:tcPr>
            <w:tcW w:w="432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2AE8922D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0h</w:t>
            </w:r>
          </w:p>
        </w:tc>
        <w:tc>
          <w:tcPr>
            <w:tcW w:w="226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373C9214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0.00 €</w:t>
            </w:r>
          </w:p>
        </w:tc>
      </w:tr>
      <w:tr w:rsidR="00755FB8" w:rsidRPr="00271D96" w14:paraId="6B01278D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4CDA6611" w14:textId="77777777" w:rsidR="00755FB8" w:rsidRPr="00271D96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Start</w:t>
            </w:r>
          </w:p>
        </w:tc>
        <w:tc>
          <w:tcPr>
            <w:tcW w:w="658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718A8AF1" w14:textId="77777777" w:rsidR="00755FB8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Finish</w:t>
            </w:r>
          </w:p>
        </w:tc>
      </w:tr>
      <w:tr w:rsidR="00755FB8" w:rsidRPr="00DC41E5" w14:paraId="55CEF0BF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26572A8F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24/11/2020</w:t>
            </w:r>
          </w:p>
        </w:tc>
        <w:tc>
          <w:tcPr>
            <w:tcW w:w="658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79087DCC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24/11/2020</w:t>
            </w:r>
          </w:p>
        </w:tc>
      </w:tr>
      <w:tr w:rsidR="00755FB8" w:rsidRPr="00271D96" w14:paraId="58CF5BD8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7EF6B01E" w14:textId="77777777" w:rsidR="00755FB8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Resource Names</w:t>
            </w:r>
          </w:p>
        </w:tc>
      </w:tr>
      <w:tr w:rsidR="00755FB8" w:rsidRPr="00DC41E5" w14:paraId="56C1E37F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26034B81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67746C20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786506C6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55FB8" w:rsidRPr="00DB5AFA" w14:paraId="78AA379B" w14:textId="77777777" w:rsidTr="00DC5C9A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67416BDB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 w:rsidRPr="00DB5AFA">
              <w:rPr>
                <w:rFonts w:ascii="Arial" w:hAnsi="Arial" w:cs="Arial"/>
                <w:b/>
                <w:color w:val="FFFFFF" w:themeColor="background1"/>
              </w:rPr>
              <w:t>Notes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53D39FE7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</w:p>
        </w:tc>
      </w:tr>
      <w:tr w:rsidR="00755FB8" w:rsidRPr="00DC41E5" w14:paraId="71DA1E5C" w14:textId="77777777" w:rsidTr="00DC5C9A">
        <w:tc>
          <w:tcPr>
            <w:tcW w:w="11016" w:type="dxa"/>
            <w:gridSpan w:val="4"/>
            <w:tcBorders>
              <w:top w:val="single" w:sz="4" w:space="0" w:color="4BACC6" w:themeColor="accent5"/>
            </w:tcBorders>
          </w:tcPr>
          <w:p w14:paraId="35243B95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Descripcion</w:t>
            </w:r>
          </w:p>
          <w:p w14:paraId="4A0E89C9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2AC8C8E0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se desarrolla el login de inicio de la aplicacion</w:t>
            </w:r>
          </w:p>
          <w:p w14:paraId="73CEFF94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672FD889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3192DEB4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Supuestos</w:t>
            </w:r>
          </w:p>
          <w:p w14:paraId="6A767E8C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5EE1B4EC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el UML esta diseñado</w:t>
            </w:r>
          </w:p>
          <w:p w14:paraId="13E6A970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12FEF027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594FC010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638812FB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Criterios de aceptación</w:t>
            </w:r>
          </w:p>
          <w:p w14:paraId="764D19F9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06EA49CA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basado en el UML</w:t>
            </w:r>
          </w:p>
          <w:p w14:paraId="651D8640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38B4241C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57CBA79B" w14:textId="77777777" w:rsidR="00755FB8" w:rsidRDefault="00755FB8" w:rsidP="00B8005E">
      <w:pPr>
        <w:rPr>
          <w:rFonts w:ascii="Arial" w:hAnsi="Arial" w:cs="Arial"/>
        </w:rPr>
        <w:sectPr w:rsidR="00755FB8" w:rsidSect="00755FB8">
          <w:headerReference w:type="even" r:id="rId109"/>
          <w:headerReference w:type="default" r:id="rId110"/>
          <w:footerReference w:type="even" r:id="rId111"/>
          <w:footerReference w:type="default" r:id="rId112"/>
          <w:headerReference w:type="first" r:id="rId113"/>
          <w:footerReference w:type="first" r:id="rId114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14:paraId="3AE9CCA3" w14:textId="77777777" w:rsidR="00755FB8" w:rsidRPr="00DB5AFA" w:rsidRDefault="00755FB8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449"/>
        <w:gridCol w:w="2894"/>
        <w:gridCol w:w="4222"/>
        <w:gridCol w:w="2225"/>
      </w:tblGrid>
      <w:tr w:rsidR="00755FB8" w:rsidRPr="00DB5AFA" w14:paraId="400E0BD7" w14:textId="77777777" w:rsidTr="00462562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365C4F33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ID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0E572408" w14:textId="77777777" w:rsidR="00755FB8" w:rsidRDefault="00755FB8" w:rsidP="00A946D3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WBS</w:t>
            </w:r>
          </w:p>
        </w:tc>
      </w:tr>
      <w:tr w:rsidR="00755FB8" w:rsidRPr="00DC41E5" w14:paraId="794AAEE8" w14:textId="77777777" w:rsidTr="00462562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75E91523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19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09DCDE59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1.4.1.2</w:t>
            </w:r>
          </w:p>
        </w:tc>
      </w:tr>
      <w:tr w:rsidR="00755FB8" w:rsidRPr="00DB5AFA" w14:paraId="406872DD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4124EB6C" w14:textId="77777777" w:rsidR="00755FB8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Task Name</w:t>
            </w:r>
          </w:p>
        </w:tc>
      </w:tr>
      <w:tr w:rsidR="00755FB8" w:rsidRPr="00DC41E5" w14:paraId="096CDB0D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020B5FF5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Registro recepcion de paquetes</w:t>
            </w:r>
          </w:p>
        </w:tc>
      </w:tr>
      <w:tr w:rsidR="00755FB8" w:rsidRPr="00271D96" w14:paraId="6CC8437C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301C392C" w14:textId="77777777" w:rsidR="00755FB8" w:rsidRPr="00271D96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Duration</w:t>
            </w:r>
          </w:p>
        </w:tc>
        <w:tc>
          <w:tcPr>
            <w:tcW w:w="432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45CA2757" w14:textId="77777777" w:rsidR="00755FB8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Work</w:t>
            </w:r>
          </w:p>
        </w:tc>
        <w:tc>
          <w:tcPr>
            <w:tcW w:w="226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77540171" w14:textId="77777777" w:rsidR="00755FB8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Cost</w:t>
            </w:r>
          </w:p>
        </w:tc>
      </w:tr>
      <w:tr w:rsidR="00755FB8" w:rsidRPr="00DC41E5" w14:paraId="348552E4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59D1DA91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1d</w:t>
            </w:r>
          </w:p>
        </w:tc>
        <w:tc>
          <w:tcPr>
            <w:tcW w:w="432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62BAC384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0h</w:t>
            </w:r>
          </w:p>
        </w:tc>
        <w:tc>
          <w:tcPr>
            <w:tcW w:w="226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31EB8CCD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0.00 €</w:t>
            </w:r>
          </w:p>
        </w:tc>
      </w:tr>
      <w:tr w:rsidR="00755FB8" w:rsidRPr="00271D96" w14:paraId="0FCC3907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79C9B410" w14:textId="77777777" w:rsidR="00755FB8" w:rsidRPr="00271D96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Start</w:t>
            </w:r>
          </w:p>
        </w:tc>
        <w:tc>
          <w:tcPr>
            <w:tcW w:w="658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4A0DD5B4" w14:textId="77777777" w:rsidR="00755FB8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Finish</w:t>
            </w:r>
          </w:p>
        </w:tc>
      </w:tr>
      <w:tr w:rsidR="00755FB8" w:rsidRPr="00DC41E5" w14:paraId="51AD65BB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28B484D5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24/11/2020</w:t>
            </w:r>
          </w:p>
        </w:tc>
        <w:tc>
          <w:tcPr>
            <w:tcW w:w="658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30589734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24/11/2020</w:t>
            </w:r>
          </w:p>
        </w:tc>
      </w:tr>
      <w:tr w:rsidR="00755FB8" w:rsidRPr="00271D96" w14:paraId="086E5DA4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0424877C" w14:textId="77777777" w:rsidR="00755FB8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Resource Names</w:t>
            </w:r>
          </w:p>
        </w:tc>
      </w:tr>
      <w:tr w:rsidR="00755FB8" w:rsidRPr="00DC41E5" w14:paraId="2892FBFD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0D0B1BE5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7E39E652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0E45D898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55FB8" w:rsidRPr="00DB5AFA" w14:paraId="6853E238" w14:textId="77777777" w:rsidTr="00DC5C9A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29D9D84D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 w:rsidRPr="00DB5AFA">
              <w:rPr>
                <w:rFonts w:ascii="Arial" w:hAnsi="Arial" w:cs="Arial"/>
                <w:b/>
                <w:color w:val="FFFFFF" w:themeColor="background1"/>
              </w:rPr>
              <w:t>Notes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254BCF13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</w:p>
        </w:tc>
      </w:tr>
      <w:tr w:rsidR="00755FB8" w:rsidRPr="00DC41E5" w14:paraId="6AD472FC" w14:textId="77777777" w:rsidTr="00DC5C9A">
        <w:tc>
          <w:tcPr>
            <w:tcW w:w="11016" w:type="dxa"/>
            <w:gridSpan w:val="4"/>
            <w:tcBorders>
              <w:top w:val="single" w:sz="4" w:space="0" w:color="4BACC6" w:themeColor="accent5"/>
            </w:tcBorders>
          </w:tcPr>
          <w:p w14:paraId="751A61C5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Descripcion</w:t>
            </w:r>
          </w:p>
          <w:p w14:paraId="1025C432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13E46EEF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Se desarrolla el registro de todas las encomiendas que ingresan para ser enviadas a diferentes destinos</w:t>
            </w:r>
          </w:p>
          <w:p w14:paraId="3D808637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06A9B916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382E30F2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Supuestos</w:t>
            </w:r>
          </w:p>
          <w:p w14:paraId="5F189758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4D72E63B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el UML esta diseñado</w:t>
            </w:r>
          </w:p>
          <w:p w14:paraId="4BF7486A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68A1E252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25745F7F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7C8060B4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Criterios de aceptación</w:t>
            </w:r>
          </w:p>
          <w:p w14:paraId="640AC3DD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0C08D379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basado en el UML</w:t>
            </w:r>
          </w:p>
          <w:p w14:paraId="49A588CC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6E7DCAA8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734C135F" w14:textId="77777777" w:rsidR="00755FB8" w:rsidRDefault="00755FB8" w:rsidP="00B8005E">
      <w:pPr>
        <w:rPr>
          <w:rFonts w:ascii="Arial" w:hAnsi="Arial" w:cs="Arial"/>
        </w:rPr>
        <w:sectPr w:rsidR="00755FB8" w:rsidSect="00755FB8">
          <w:headerReference w:type="even" r:id="rId115"/>
          <w:headerReference w:type="default" r:id="rId116"/>
          <w:footerReference w:type="even" r:id="rId117"/>
          <w:footerReference w:type="default" r:id="rId118"/>
          <w:headerReference w:type="first" r:id="rId119"/>
          <w:footerReference w:type="first" r:id="rId120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14:paraId="48901E05" w14:textId="77777777" w:rsidR="00755FB8" w:rsidRPr="00DB5AFA" w:rsidRDefault="00755FB8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449"/>
        <w:gridCol w:w="2894"/>
        <w:gridCol w:w="4222"/>
        <w:gridCol w:w="2225"/>
      </w:tblGrid>
      <w:tr w:rsidR="00755FB8" w:rsidRPr="00DB5AFA" w14:paraId="545880A7" w14:textId="77777777" w:rsidTr="00462562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5BDC7F0E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ID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350322BD" w14:textId="77777777" w:rsidR="00755FB8" w:rsidRDefault="00755FB8" w:rsidP="00A946D3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WBS</w:t>
            </w:r>
          </w:p>
        </w:tc>
      </w:tr>
      <w:tr w:rsidR="00755FB8" w:rsidRPr="00DC41E5" w14:paraId="7F3B6C48" w14:textId="77777777" w:rsidTr="00462562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624C7842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20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2AAE63E7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1.4.1.3</w:t>
            </w:r>
          </w:p>
        </w:tc>
      </w:tr>
      <w:tr w:rsidR="00755FB8" w:rsidRPr="00DB5AFA" w14:paraId="51EE16E0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25B5FE6B" w14:textId="77777777" w:rsidR="00755FB8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Task Name</w:t>
            </w:r>
          </w:p>
        </w:tc>
      </w:tr>
      <w:tr w:rsidR="00755FB8" w:rsidRPr="00DC41E5" w14:paraId="66346FCB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35F07E92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ABM Tipos Clientes</w:t>
            </w:r>
          </w:p>
        </w:tc>
      </w:tr>
      <w:tr w:rsidR="00755FB8" w:rsidRPr="00271D96" w14:paraId="6E6C3D41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04B1A6E6" w14:textId="77777777" w:rsidR="00755FB8" w:rsidRPr="00271D96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Duration</w:t>
            </w:r>
          </w:p>
        </w:tc>
        <w:tc>
          <w:tcPr>
            <w:tcW w:w="432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2E5C8B77" w14:textId="77777777" w:rsidR="00755FB8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Work</w:t>
            </w:r>
          </w:p>
        </w:tc>
        <w:tc>
          <w:tcPr>
            <w:tcW w:w="226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2F5F19C4" w14:textId="77777777" w:rsidR="00755FB8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Cost</w:t>
            </w:r>
          </w:p>
        </w:tc>
      </w:tr>
      <w:tr w:rsidR="00755FB8" w:rsidRPr="00DC41E5" w14:paraId="38D6D3F5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4976EAA3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1d</w:t>
            </w:r>
          </w:p>
        </w:tc>
        <w:tc>
          <w:tcPr>
            <w:tcW w:w="432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72144B26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0h</w:t>
            </w:r>
          </w:p>
        </w:tc>
        <w:tc>
          <w:tcPr>
            <w:tcW w:w="226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0F93EC24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0.00 €</w:t>
            </w:r>
          </w:p>
        </w:tc>
      </w:tr>
      <w:tr w:rsidR="00755FB8" w:rsidRPr="00271D96" w14:paraId="0715D0C1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248E1E4B" w14:textId="77777777" w:rsidR="00755FB8" w:rsidRPr="00271D96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Start</w:t>
            </w:r>
          </w:p>
        </w:tc>
        <w:tc>
          <w:tcPr>
            <w:tcW w:w="658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7B2CF73D" w14:textId="77777777" w:rsidR="00755FB8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Finish</w:t>
            </w:r>
          </w:p>
        </w:tc>
      </w:tr>
      <w:tr w:rsidR="00755FB8" w:rsidRPr="00DC41E5" w14:paraId="02A12908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6AF63DAC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24/11/2020</w:t>
            </w:r>
          </w:p>
        </w:tc>
        <w:tc>
          <w:tcPr>
            <w:tcW w:w="658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03A8ED38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24/11/2020</w:t>
            </w:r>
          </w:p>
        </w:tc>
      </w:tr>
      <w:tr w:rsidR="00755FB8" w:rsidRPr="00271D96" w14:paraId="2181E722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7BAFC768" w14:textId="77777777" w:rsidR="00755FB8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Resource Names</w:t>
            </w:r>
          </w:p>
        </w:tc>
      </w:tr>
      <w:tr w:rsidR="00755FB8" w:rsidRPr="00DC41E5" w14:paraId="0E6B8AF1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0F8CC19F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25ECA211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02122D96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55FB8" w:rsidRPr="00DB5AFA" w14:paraId="305FB17D" w14:textId="77777777" w:rsidTr="00DC5C9A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4EBE02EA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 w:rsidRPr="00DB5AFA">
              <w:rPr>
                <w:rFonts w:ascii="Arial" w:hAnsi="Arial" w:cs="Arial"/>
                <w:b/>
                <w:color w:val="FFFFFF" w:themeColor="background1"/>
              </w:rPr>
              <w:t>Notes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6A82A0CC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</w:p>
        </w:tc>
      </w:tr>
      <w:tr w:rsidR="00755FB8" w:rsidRPr="00DC41E5" w14:paraId="1F02C4EF" w14:textId="77777777" w:rsidTr="00DC5C9A">
        <w:tc>
          <w:tcPr>
            <w:tcW w:w="11016" w:type="dxa"/>
            <w:gridSpan w:val="4"/>
            <w:tcBorders>
              <w:top w:val="single" w:sz="4" w:space="0" w:color="4BACC6" w:themeColor="accent5"/>
            </w:tcBorders>
          </w:tcPr>
          <w:p w14:paraId="6228DA28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544610E3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4849D0F4" w14:textId="77777777" w:rsidR="00755FB8" w:rsidRDefault="00755FB8" w:rsidP="00B8005E">
      <w:pPr>
        <w:rPr>
          <w:rFonts w:ascii="Arial" w:hAnsi="Arial" w:cs="Arial"/>
        </w:rPr>
        <w:sectPr w:rsidR="00755FB8" w:rsidSect="00755FB8">
          <w:headerReference w:type="even" r:id="rId121"/>
          <w:headerReference w:type="default" r:id="rId122"/>
          <w:footerReference w:type="even" r:id="rId123"/>
          <w:footerReference w:type="default" r:id="rId124"/>
          <w:headerReference w:type="first" r:id="rId125"/>
          <w:footerReference w:type="first" r:id="rId126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14:paraId="52E1E918" w14:textId="77777777" w:rsidR="00755FB8" w:rsidRPr="00DB5AFA" w:rsidRDefault="00755FB8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449"/>
        <w:gridCol w:w="2894"/>
        <w:gridCol w:w="4222"/>
        <w:gridCol w:w="2225"/>
      </w:tblGrid>
      <w:tr w:rsidR="00755FB8" w:rsidRPr="00DB5AFA" w14:paraId="3A7F88F6" w14:textId="77777777" w:rsidTr="00462562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3FB8305C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ID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18240FD1" w14:textId="77777777" w:rsidR="00755FB8" w:rsidRDefault="00755FB8" w:rsidP="00A946D3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WBS</w:t>
            </w:r>
          </w:p>
        </w:tc>
      </w:tr>
      <w:tr w:rsidR="00755FB8" w:rsidRPr="00DC41E5" w14:paraId="7A814A6C" w14:textId="77777777" w:rsidTr="00462562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49B61C82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21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6A708A94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1.4.1.4</w:t>
            </w:r>
          </w:p>
        </w:tc>
      </w:tr>
      <w:tr w:rsidR="00755FB8" w:rsidRPr="00DB5AFA" w14:paraId="1F13D2B0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4D10F856" w14:textId="77777777" w:rsidR="00755FB8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Task Name</w:t>
            </w:r>
          </w:p>
        </w:tc>
      </w:tr>
      <w:tr w:rsidR="00755FB8" w:rsidRPr="00DC41E5" w14:paraId="7B951EDC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56865C70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Monitor trayecto encomiendas</w:t>
            </w:r>
          </w:p>
        </w:tc>
      </w:tr>
      <w:tr w:rsidR="00755FB8" w:rsidRPr="00271D96" w14:paraId="5F34E25A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22CDC686" w14:textId="77777777" w:rsidR="00755FB8" w:rsidRPr="00271D96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Duration</w:t>
            </w:r>
          </w:p>
        </w:tc>
        <w:tc>
          <w:tcPr>
            <w:tcW w:w="432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4B45CC09" w14:textId="77777777" w:rsidR="00755FB8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Work</w:t>
            </w:r>
          </w:p>
        </w:tc>
        <w:tc>
          <w:tcPr>
            <w:tcW w:w="226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4FB14870" w14:textId="77777777" w:rsidR="00755FB8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Cost</w:t>
            </w:r>
          </w:p>
        </w:tc>
      </w:tr>
      <w:tr w:rsidR="00755FB8" w:rsidRPr="00DC41E5" w14:paraId="10157F42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0ADC8598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1d</w:t>
            </w:r>
          </w:p>
        </w:tc>
        <w:tc>
          <w:tcPr>
            <w:tcW w:w="432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48FDC51A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0h</w:t>
            </w:r>
          </w:p>
        </w:tc>
        <w:tc>
          <w:tcPr>
            <w:tcW w:w="226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4A7F48B7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0.00 €</w:t>
            </w:r>
          </w:p>
        </w:tc>
      </w:tr>
      <w:tr w:rsidR="00755FB8" w:rsidRPr="00271D96" w14:paraId="13BD4108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23BFB43C" w14:textId="77777777" w:rsidR="00755FB8" w:rsidRPr="00271D96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Start</w:t>
            </w:r>
          </w:p>
        </w:tc>
        <w:tc>
          <w:tcPr>
            <w:tcW w:w="658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0C72308D" w14:textId="77777777" w:rsidR="00755FB8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Finish</w:t>
            </w:r>
          </w:p>
        </w:tc>
      </w:tr>
      <w:tr w:rsidR="00755FB8" w:rsidRPr="00DC41E5" w14:paraId="78791128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5E747F09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24/11/2020</w:t>
            </w:r>
          </w:p>
        </w:tc>
        <w:tc>
          <w:tcPr>
            <w:tcW w:w="658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363A5FC6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24/11/2020</w:t>
            </w:r>
          </w:p>
        </w:tc>
      </w:tr>
      <w:tr w:rsidR="00755FB8" w:rsidRPr="00271D96" w14:paraId="6B1F3474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579430C1" w14:textId="77777777" w:rsidR="00755FB8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Resource Names</w:t>
            </w:r>
          </w:p>
        </w:tc>
      </w:tr>
      <w:tr w:rsidR="00755FB8" w:rsidRPr="00DC41E5" w14:paraId="1400874E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272C25E7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63B6C7C9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761B650C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55FB8" w:rsidRPr="00DB5AFA" w14:paraId="74FF53A9" w14:textId="77777777" w:rsidTr="00DC5C9A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73537E3E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 w:rsidRPr="00DB5AFA">
              <w:rPr>
                <w:rFonts w:ascii="Arial" w:hAnsi="Arial" w:cs="Arial"/>
                <w:b/>
                <w:color w:val="FFFFFF" w:themeColor="background1"/>
              </w:rPr>
              <w:t>Notes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651F1897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</w:p>
        </w:tc>
      </w:tr>
      <w:tr w:rsidR="00755FB8" w:rsidRPr="00DC41E5" w14:paraId="5108A0D0" w14:textId="77777777" w:rsidTr="00DC5C9A">
        <w:tc>
          <w:tcPr>
            <w:tcW w:w="11016" w:type="dxa"/>
            <w:gridSpan w:val="4"/>
            <w:tcBorders>
              <w:top w:val="single" w:sz="4" w:space="0" w:color="4BACC6" w:themeColor="accent5"/>
            </w:tcBorders>
          </w:tcPr>
          <w:p w14:paraId="02396F70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Descripcion</w:t>
            </w:r>
          </w:p>
          <w:p w14:paraId="7074C4AC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4AA9E20A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Se desarrolla el monitor para ver en tiempo real los trayectos de cada vehiculo y modificarlos si es necesario</w:t>
            </w:r>
          </w:p>
          <w:p w14:paraId="7251653C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37A59334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660CF4A6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Supuestos</w:t>
            </w:r>
          </w:p>
          <w:p w14:paraId="1A127E71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52896B5F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el UML esta diseñado</w:t>
            </w:r>
          </w:p>
          <w:p w14:paraId="7CE90FCC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141001B8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451EA604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43D3CDCE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Criterios de aceptación</w:t>
            </w:r>
          </w:p>
          <w:p w14:paraId="2F8B3652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0AAFC381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basado en el UML</w:t>
            </w:r>
          </w:p>
          <w:p w14:paraId="13EBEBEE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5CC6C88D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530E325D" w14:textId="77777777" w:rsidR="00755FB8" w:rsidRDefault="00755FB8" w:rsidP="00B8005E">
      <w:pPr>
        <w:rPr>
          <w:rFonts w:ascii="Arial" w:hAnsi="Arial" w:cs="Arial"/>
        </w:rPr>
        <w:sectPr w:rsidR="00755FB8" w:rsidSect="00755FB8">
          <w:headerReference w:type="even" r:id="rId127"/>
          <w:headerReference w:type="default" r:id="rId128"/>
          <w:footerReference w:type="even" r:id="rId129"/>
          <w:footerReference w:type="default" r:id="rId130"/>
          <w:headerReference w:type="first" r:id="rId131"/>
          <w:footerReference w:type="first" r:id="rId132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14:paraId="62AEFBB7" w14:textId="77777777" w:rsidR="00755FB8" w:rsidRPr="00DB5AFA" w:rsidRDefault="00755FB8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449"/>
        <w:gridCol w:w="2894"/>
        <w:gridCol w:w="4222"/>
        <w:gridCol w:w="2225"/>
      </w:tblGrid>
      <w:tr w:rsidR="00755FB8" w:rsidRPr="00DB5AFA" w14:paraId="22FED3B3" w14:textId="77777777" w:rsidTr="00462562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6DFB84D4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ID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6523A1B0" w14:textId="77777777" w:rsidR="00755FB8" w:rsidRDefault="00755FB8" w:rsidP="00A946D3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WBS</w:t>
            </w:r>
          </w:p>
        </w:tc>
      </w:tr>
      <w:tr w:rsidR="00755FB8" w:rsidRPr="00DC41E5" w14:paraId="770833C0" w14:textId="77777777" w:rsidTr="00462562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250C500C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22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6467A3EA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1.4.1.5</w:t>
            </w:r>
          </w:p>
        </w:tc>
      </w:tr>
      <w:tr w:rsidR="00755FB8" w:rsidRPr="00DB5AFA" w14:paraId="3DD83132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10B65499" w14:textId="77777777" w:rsidR="00755FB8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Task Name</w:t>
            </w:r>
          </w:p>
        </w:tc>
      </w:tr>
      <w:tr w:rsidR="00755FB8" w:rsidRPr="00DC41E5" w14:paraId="31A5BAF1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29E42D2C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Reporte de Consumo de combustible</w:t>
            </w:r>
          </w:p>
        </w:tc>
      </w:tr>
      <w:tr w:rsidR="00755FB8" w:rsidRPr="00271D96" w14:paraId="6BF76FBB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3E016DBE" w14:textId="77777777" w:rsidR="00755FB8" w:rsidRPr="00271D96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Duration</w:t>
            </w:r>
          </w:p>
        </w:tc>
        <w:tc>
          <w:tcPr>
            <w:tcW w:w="432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57DBE2B8" w14:textId="77777777" w:rsidR="00755FB8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Work</w:t>
            </w:r>
          </w:p>
        </w:tc>
        <w:tc>
          <w:tcPr>
            <w:tcW w:w="226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29959EBD" w14:textId="77777777" w:rsidR="00755FB8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Cost</w:t>
            </w:r>
          </w:p>
        </w:tc>
      </w:tr>
      <w:tr w:rsidR="00755FB8" w:rsidRPr="00DC41E5" w14:paraId="4A6AE1C4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0E86462F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1d</w:t>
            </w:r>
          </w:p>
        </w:tc>
        <w:tc>
          <w:tcPr>
            <w:tcW w:w="432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503F2641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0h</w:t>
            </w:r>
          </w:p>
        </w:tc>
        <w:tc>
          <w:tcPr>
            <w:tcW w:w="226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21AB79C3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0.00 €</w:t>
            </w:r>
          </w:p>
        </w:tc>
      </w:tr>
      <w:tr w:rsidR="00755FB8" w:rsidRPr="00271D96" w14:paraId="5FD7CB66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0163F153" w14:textId="77777777" w:rsidR="00755FB8" w:rsidRPr="00271D96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Start</w:t>
            </w:r>
          </w:p>
        </w:tc>
        <w:tc>
          <w:tcPr>
            <w:tcW w:w="658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722DBDD0" w14:textId="77777777" w:rsidR="00755FB8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Finish</w:t>
            </w:r>
          </w:p>
        </w:tc>
      </w:tr>
      <w:tr w:rsidR="00755FB8" w:rsidRPr="00DC41E5" w14:paraId="1B420D66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74A2F094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24/11/2020</w:t>
            </w:r>
          </w:p>
        </w:tc>
        <w:tc>
          <w:tcPr>
            <w:tcW w:w="658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29F44684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24/11/2020</w:t>
            </w:r>
          </w:p>
        </w:tc>
      </w:tr>
      <w:tr w:rsidR="00755FB8" w:rsidRPr="00271D96" w14:paraId="790395C2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5008B48E" w14:textId="77777777" w:rsidR="00755FB8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Resource Names</w:t>
            </w:r>
          </w:p>
        </w:tc>
      </w:tr>
      <w:tr w:rsidR="00755FB8" w:rsidRPr="00DC41E5" w14:paraId="17FA7E21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19951C14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0862F4A0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574F4AEE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55FB8" w:rsidRPr="00DB5AFA" w14:paraId="744003A8" w14:textId="77777777" w:rsidTr="00DC5C9A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7FC58084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 w:rsidRPr="00DB5AFA">
              <w:rPr>
                <w:rFonts w:ascii="Arial" w:hAnsi="Arial" w:cs="Arial"/>
                <w:b/>
                <w:color w:val="FFFFFF" w:themeColor="background1"/>
              </w:rPr>
              <w:t>Notes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56E04190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</w:p>
        </w:tc>
      </w:tr>
      <w:tr w:rsidR="00755FB8" w:rsidRPr="00DC41E5" w14:paraId="46F126C9" w14:textId="77777777" w:rsidTr="00DC5C9A">
        <w:tc>
          <w:tcPr>
            <w:tcW w:w="11016" w:type="dxa"/>
            <w:gridSpan w:val="4"/>
            <w:tcBorders>
              <w:top w:val="single" w:sz="4" w:space="0" w:color="4BACC6" w:themeColor="accent5"/>
            </w:tcBorders>
          </w:tcPr>
          <w:p w14:paraId="56D935C5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Descripcion</w:t>
            </w:r>
          </w:p>
          <w:p w14:paraId="65F0BC94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5F7F56D3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Segun RF10</w:t>
            </w:r>
          </w:p>
          <w:p w14:paraId="3332CD6C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3EFF69DF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678D6E58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Supuestos</w:t>
            </w:r>
          </w:p>
          <w:p w14:paraId="37CF1A1C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1F296C7B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el UML esta diseñado</w:t>
            </w:r>
          </w:p>
          <w:p w14:paraId="13336907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3650E9D1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5926BA36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3DC287CD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Criterios de aceptación</w:t>
            </w:r>
          </w:p>
          <w:p w14:paraId="6AE0A9AC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47DA2265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basado en el UML</w:t>
            </w:r>
          </w:p>
          <w:p w14:paraId="166660B9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70995F7D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2C69C7E9" w14:textId="77777777" w:rsidR="00755FB8" w:rsidRDefault="00755FB8" w:rsidP="00B8005E">
      <w:pPr>
        <w:rPr>
          <w:rFonts w:ascii="Arial" w:hAnsi="Arial" w:cs="Arial"/>
        </w:rPr>
        <w:sectPr w:rsidR="00755FB8" w:rsidSect="00755FB8">
          <w:headerReference w:type="even" r:id="rId133"/>
          <w:headerReference w:type="default" r:id="rId134"/>
          <w:footerReference w:type="even" r:id="rId135"/>
          <w:footerReference w:type="default" r:id="rId136"/>
          <w:headerReference w:type="first" r:id="rId137"/>
          <w:footerReference w:type="first" r:id="rId138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14:paraId="7126F5C8" w14:textId="77777777" w:rsidR="00755FB8" w:rsidRPr="00DB5AFA" w:rsidRDefault="00755FB8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449"/>
        <w:gridCol w:w="2894"/>
        <w:gridCol w:w="4222"/>
        <w:gridCol w:w="2225"/>
      </w:tblGrid>
      <w:tr w:rsidR="00755FB8" w:rsidRPr="00DB5AFA" w14:paraId="3800D36B" w14:textId="77777777" w:rsidTr="00462562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7EAFE613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ID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3D1A60D0" w14:textId="77777777" w:rsidR="00755FB8" w:rsidRDefault="00755FB8" w:rsidP="00A946D3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WBS</w:t>
            </w:r>
          </w:p>
        </w:tc>
      </w:tr>
      <w:tr w:rsidR="00755FB8" w:rsidRPr="00DC41E5" w14:paraId="71C3FDF2" w14:textId="77777777" w:rsidTr="00462562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12BB9122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23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40BB6FFC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1.4.1.6</w:t>
            </w:r>
          </w:p>
        </w:tc>
      </w:tr>
      <w:tr w:rsidR="00755FB8" w:rsidRPr="00DB5AFA" w14:paraId="11CB3FE4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06F2203C" w14:textId="77777777" w:rsidR="00755FB8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Task Name</w:t>
            </w:r>
          </w:p>
        </w:tc>
      </w:tr>
      <w:tr w:rsidR="00755FB8" w:rsidRPr="00DC41E5" w14:paraId="7AE21433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3D5EDA1B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ABM Vehiculos</w:t>
            </w:r>
          </w:p>
        </w:tc>
      </w:tr>
      <w:tr w:rsidR="00755FB8" w:rsidRPr="00271D96" w14:paraId="1146B440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4E2DD2ED" w14:textId="77777777" w:rsidR="00755FB8" w:rsidRPr="00271D96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Duration</w:t>
            </w:r>
          </w:p>
        </w:tc>
        <w:tc>
          <w:tcPr>
            <w:tcW w:w="432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4F01A53D" w14:textId="77777777" w:rsidR="00755FB8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Work</w:t>
            </w:r>
          </w:p>
        </w:tc>
        <w:tc>
          <w:tcPr>
            <w:tcW w:w="226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0D2CF885" w14:textId="77777777" w:rsidR="00755FB8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Cost</w:t>
            </w:r>
          </w:p>
        </w:tc>
      </w:tr>
      <w:tr w:rsidR="00755FB8" w:rsidRPr="00DC41E5" w14:paraId="6C34691F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607DBBFD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1d</w:t>
            </w:r>
          </w:p>
        </w:tc>
        <w:tc>
          <w:tcPr>
            <w:tcW w:w="432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52A1B05A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0h</w:t>
            </w:r>
          </w:p>
        </w:tc>
        <w:tc>
          <w:tcPr>
            <w:tcW w:w="226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1FF74590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0.00 €</w:t>
            </w:r>
          </w:p>
        </w:tc>
      </w:tr>
      <w:tr w:rsidR="00755FB8" w:rsidRPr="00271D96" w14:paraId="4E0B13BF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31B1B2DD" w14:textId="77777777" w:rsidR="00755FB8" w:rsidRPr="00271D96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Start</w:t>
            </w:r>
          </w:p>
        </w:tc>
        <w:tc>
          <w:tcPr>
            <w:tcW w:w="658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092791A5" w14:textId="77777777" w:rsidR="00755FB8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Finish</w:t>
            </w:r>
          </w:p>
        </w:tc>
      </w:tr>
      <w:tr w:rsidR="00755FB8" w:rsidRPr="00DC41E5" w14:paraId="2DB175A5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1A01780E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24/11/2020</w:t>
            </w:r>
          </w:p>
        </w:tc>
        <w:tc>
          <w:tcPr>
            <w:tcW w:w="658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4567799E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24/11/2020</w:t>
            </w:r>
          </w:p>
        </w:tc>
      </w:tr>
      <w:tr w:rsidR="00755FB8" w:rsidRPr="00271D96" w14:paraId="3936BB64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0BFB0D37" w14:textId="77777777" w:rsidR="00755FB8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Resource Names</w:t>
            </w:r>
          </w:p>
        </w:tc>
      </w:tr>
      <w:tr w:rsidR="00755FB8" w:rsidRPr="00DC41E5" w14:paraId="2FA8ACC3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03BFBEF4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6E0D3F06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0D37C5B7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55FB8" w:rsidRPr="00DB5AFA" w14:paraId="2BF58D1B" w14:textId="77777777" w:rsidTr="00DC5C9A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74F87FEA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 w:rsidRPr="00DB5AFA">
              <w:rPr>
                <w:rFonts w:ascii="Arial" w:hAnsi="Arial" w:cs="Arial"/>
                <w:b/>
                <w:color w:val="FFFFFF" w:themeColor="background1"/>
              </w:rPr>
              <w:t>Notes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7C50345B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</w:p>
        </w:tc>
      </w:tr>
      <w:tr w:rsidR="00755FB8" w:rsidRPr="00DC41E5" w14:paraId="469BE363" w14:textId="77777777" w:rsidTr="00DC5C9A">
        <w:tc>
          <w:tcPr>
            <w:tcW w:w="11016" w:type="dxa"/>
            <w:gridSpan w:val="4"/>
            <w:tcBorders>
              <w:top w:val="single" w:sz="4" w:space="0" w:color="4BACC6" w:themeColor="accent5"/>
            </w:tcBorders>
          </w:tcPr>
          <w:p w14:paraId="06331D01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Descripcion</w:t>
            </w:r>
          </w:p>
          <w:p w14:paraId="71EC5AD2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1365119E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Se desarrolla el alta, baja modificacion de Vehiculos</w:t>
            </w:r>
          </w:p>
          <w:p w14:paraId="2761A075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67557BF9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5581E6A2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Supuestos</w:t>
            </w:r>
          </w:p>
          <w:p w14:paraId="7379B342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1EDEE616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el UML esta diseñado</w:t>
            </w:r>
          </w:p>
          <w:p w14:paraId="682D9E40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391CE94C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252EDF9A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1244EC5E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Criterios de aceptación</w:t>
            </w:r>
          </w:p>
          <w:p w14:paraId="792C8852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3C769824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basado en el UML</w:t>
            </w:r>
          </w:p>
          <w:p w14:paraId="2CB77BB7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1611DEC5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656F332A" w14:textId="77777777" w:rsidR="00755FB8" w:rsidRDefault="00755FB8" w:rsidP="00B8005E">
      <w:pPr>
        <w:rPr>
          <w:rFonts w:ascii="Arial" w:hAnsi="Arial" w:cs="Arial"/>
        </w:rPr>
        <w:sectPr w:rsidR="00755FB8" w:rsidSect="00755FB8">
          <w:headerReference w:type="even" r:id="rId139"/>
          <w:headerReference w:type="default" r:id="rId140"/>
          <w:footerReference w:type="even" r:id="rId141"/>
          <w:footerReference w:type="default" r:id="rId142"/>
          <w:headerReference w:type="first" r:id="rId143"/>
          <w:footerReference w:type="first" r:id="rId144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14:paraId="760AC92B" w14:textId="77777777" w:rsidR="00755FB8" w:rsidRPr="00DB5AFA" w:rsidRDefault="00755FB8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449"/>
        <w:gridCol w:w="2894"/>
        <w:gridCol w:w="4222"/>
        <w:gridCol w:w="2225"/>
      </w:tblGrid>
      <w:tr w:rsidR="00755FB8" w:rsidRPr="00DB5AFA" w14:paraId="7F206E80" w14:textId="77777777" w:rsidTr="00462562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16D45A94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ID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6BA39F3A" w14:textId="77777777" w:rsidR="00755FB8" w:rsidRDefault="00755FB8" w:rsidP="00A946D3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WBS</w:t>
            </w:r>
          </w:p>
        </w:tc>
      </w:tr>
      <w:tr w:rsidR="00755FB8" w:rsidRPr="00DC41E5" w14:paraId="28F3C502" w14:textId="77777777" w:rsidTr="00462562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1A3C1D36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24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0F396C13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1.4.1.7</w:t>
            </w:r>
          </w:p>
        </w:tc>
      </w:tr>
      <w:tr w:rsidR="00755FB8" w:rsidRPr="00DB5AFA" w14:paraId="7B2AE0F3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2AD9A8BB" w14:textId="77777777" w:rsidR="00755FB8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Task Name</w:t>
            </w:r>
          </w:p>
        </w:tc>
      </w:tr>
      <w:tr w:rsidR="00755FB8" w:rsidRPr="00DC41E5" w14:paraId="4F54115C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3704D45F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ABM Usuarios</w:t>
            </w:r>
          </w:p>
        </w:tc>
      </w:tr>
      <w:tr w:rsidR="00755FB8" w:rsidRPr="00271D96" w14:paraId="077313E6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672ACFE2" w14:textId="77777777" w:rsidR="00755FB8" w:rsidRPr="00271D96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Duration</w:t>
            </w:r>
          </w:p>
        </w:tc>
        <w:tc>
          <w:tcPr>
            <w:tcW w:w="432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70760CA8" w14:textId="77777777" w:rsidR="00755FB8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Work</w:t>
            </w:r>
          </w:p>
        </w:tc>
        <w:tc>
          <w:tcPr>
            <w:tcW w:w="226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7BD07706" w14:textId="77777777" w:rsidR="00755FB8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Cost</w:t>
            </w:r>
          </w:p>
        </w:tc>
      </w:tr>
      <w:tr w:rsidR="00755FB8" w:rsidRPr="00DC41E5" w14:paraId="6F35DF90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64CF15A0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1d</w:t>
            </w:r>
          </w:p>
        </w:tc>
        <w:tc>
          <w:tcPr>
            <w:tcW w:w="432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777D885E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0h</w:t>
            </w:r>
          </w:p>
        </w:tc>
        <w:tc>
          <w:tcPr>
            <w:tcW w:w="226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25E577E9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0.00 €</w:t>
            </w:r>
          </w:p>
        </w:tc>
      </w:tr>
      <w:tr w:rsidR="00755FB8" w:rsidRPr="00271D96" w14:paraId="180AA2A6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00CE80D1" w14:textId="77777777" w:rsidR="00755FB8" w:rsidRPr="00271D96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Start</w:t>
            </w:r>
          </w:p>
        </w:tc>
        <w:tc>
          <w:tcPr>
            <w:tcW w:w="658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0D307BD0" w14:textId="77777777" w:rsidR="00755FB8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Finish</w:t>
            </w:r>
          </w:p>
        </w:tc>
      </w:tr>
      <w:tr w:rsidR="00755FB8" w:rsidRPr="00DC41E5" w14:paraId="41CA77D0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6B0E6F3D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24/11/2020</w:t>
            </w:r>
          </w:p>
        </w:tc>
        <w:tc>
          <w:tcPr>
            <w:tcW w:w="658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23CE70CF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24/11/2020</w:t>
            </w:r>
          </w:p>
        </w:tc>
      </w:tr>
      <w:tr w:rsidR="00755FB8" w:rsidRPr="00271D96" w14:paraId="6AAB039E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0F632C66" w14:textId="77777777" w:rsidR="00755FB8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Resource Names</w:t>
            </w:r>
          </w:p>
        </w:tc>
      </w:tr>
      <w:tr w:rsidR="00755FB8" w:rsidRPr="00DC41E5" w14:paraId="69E47057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3DB6B7F0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25BB4F7A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1DE4B445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55FB8" w:rsidRPr="00DB5AFA" w14:paraId="4DB88141" w14:textId="77777777" w:rsidTr="00DC5C9A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7BB69910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 w:rsidRPr="00DB5AFA">
              <w:rPr>
                <w:rFonts w:ascii="Arial" w:hAnsi="Arial" w:cs="Arial"/>
                <w:b/>
                <w:color w:val="FFFFFF" w:themeColor="background1"/>
              </w:rPr>
              <w:t>Notes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271AE463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</w:p>
        </w:tc>
      </w:tr>
      <w:tr w:rsidR="00755FB8" w:rsidRPr="00DC41E5" w14:paraId="0CD72CB6" w14:textId="77777777" w:rsidTr="00DC5C9A">
        <w:tc>
          <w:tcPr>
            <w:tcW w:w="11016" w:type="dxa"/>
            <w:gridSpan w:val="4"/>
            <w:tcBorders>
              <w:top w:val="single" w:sz="4" w:space="0" w:color="4BACC6" w:themeColor="accent5"/>
            </w:tcBorders>
          </w:tcPr>
          <w:p w14:paraId="3A438BE8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Descripcion</w:t>
            </w:r>
          </w:p>
          <w:p w14:paraId="4C5B0F55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5C6817BA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Se desarrolla el alta, baja modificacion de Usuarios</w:t>
            </w:r>
          </w:p>
          <w:p w14:paraId="20633155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18685FE6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7733C21C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Supuestos</w:t>
            </w:r>
          </w:p>
          <w:p w14:paraId="17AA97EC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0692F402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el UML esta diseñado</w:t>
            </w:r>
          </w:p>
          <w:p w14:paraId="4EA797D7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0E78E5E8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4F189DBE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7E685F28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Criterios de aceptación</w:t>
            </w:r>
          </w:p>
          <w:p w14:paraId="05177945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709409BB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basado en el UML</w:t>
            </w:r>
          </w:p>
          <w:p w14:paraId="7A463794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72CF114A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35DAFA17" w14:textId="77777777" w:rsidR="00755FB8" w:rsidRDefault="00755FB8" w:rsidP="00B8005E">
      <w:pPr>
        <w:rPr>
          <w:rFonts w:ascii="Arial" w:hAnsi="Arial" w:cs="Arial"/>
        </w:rPr>
        <w:sectPr w:rsidR="00755FB8" w:rsidSect="00755FB8">
          <w:headerReference w:type="even" r:id="rId145"/>
          <w:headerReference w:type="default" r:id="rId146"/>
          <w:footerReference w:type="even" r:id="rId147"/>
          <w:footerReference w:type="default" r:id="rId148"/>
          <w:headerReference w:type="first" r:id="rId149"/>
          <w:footerReference w:type="first" r:id="rId150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14:paraId="2CB91222" w14:textId="77777777" w:rsidR="00755FB8" w:rsidRPr="00DB5AFA" w:rsidRDefault="00755FB8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449"/>
        <w:gridCol w:w="2894"/>
        <w:gridCol w:w="4222"/>
        <w:gridCol w:w="2225"/>
      </w:tblGrid>
      <w:tr w:rsidR="00755FB8" w:rsidRPr="00DB5AFA" w14:paraId="7D9971EE" w14:textId="77777777" w:rsidTr="00462562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52F96AA8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ID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457D93BC" w14:textId="77777777" w:rsidR="00755FB8" w:rsidRDefault="00755FB8" w:rsidP="00A946D3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WBS</w:t>
            </w:r>
          </w:p>
        </w:tc>
      </w:tr>
      <w:tr w:rsidR="00755FB8" w:rsidRPr="00DC41E5" w14:paraId="12628202" w14:textId="77777777" w:rsidTr="00462562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02B4A11D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25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66958D81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1.4.1.8</w:t>
            </w:r>
          </w:p>
        </w:tc>
      </w:tr>
      <w:tr w:rsidR="00755FB8" w:rsidRPr="00DB5AFA" w14:paraId="04F18520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68223FAC" w14:textId="77777777" w:rsidR="00755FB8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Task Name</w:t>
            </w:r>
          </w:p>
        </w:tc>
      </w:tr>
      <w:tr w:rsidR="00755FB8" w:rsidRPr="00DC41E5" w14:paraId="75EFDD6A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408CD5B8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ABM Clientes</w:t>
            </w:r>
          </w:p>
        </w:tc>
      </w:tr>
      <w:tr w:rsidR="00755FB8" w:rsidRPr="00271D96" w14:paraId="4A2D4F0F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0E0E2917" w14:textId="77777777" w:rsidR="00755FB8" w:rsidRPr="00271D96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Duration</w:t>
            </w:r>
          </w:p>
        </w:tc>
        <w:tc>
          <w:tcPr>
            <w:tcW w:w="432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504B1B51" w14:textId="77777777" w:rsidR="00755FB8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Work</w:t>
            </w:r>
          </w:p>
        </w:tc>
        <w:tc>
          <w:tcPr>
            <w:tcW w:w="226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6C63C299" w14:textId="77777777" w:rsidR="00755FB8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Cost</w:t>
            </w:r>
          </w:p>
        </w:tc>
      </w:tr>
      <w:tr w:rsidR="00755FB8" w:rsidRPr="00DC41E5" w14:paraId="21BE993B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473EC672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1d</w:t>
            </w:r>
          </w:p>
        </w:tc>
        <w:tc>
          <w:tcPr>
            <w:tcW w:w="432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4E4FCEA4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0h</w:t>
            </w:r>
          </w:p>
        </w:tc>
        <w:tc>
          <w:tcPr>
            <w:tcW w:w="226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66B75180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0.00 €</w:t>
            </w:r>
          </w:p>
        </w:tc>
      </w:tr>
      <w:tr w:rsidR="00755FB8" w:rsidRPr="00271D96" w14:paraId="41108F6D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28093E55" w14:textId="77777777" w:rsidR="00755FB8" w:rsidRPr="00271D96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Start</w:t>
            </w:r>
          </w:p>
        </w:tc>
        <w:tc>
          <w:tcPr>
            <w:tcW w:w="658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05A90AD0" w14:textId="77777777" w:rsidR="00755FB8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Finish</w:t>
            </w:r>
          </w:p>
        </w:tc>
      </w:tr>
      <w:tr w:rsidR="00755FB8" w:rsidRPr="00DC41E5" w14:paraId="4CC9B7BA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335B157A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24/11/2020</w:t>
            </w:r>
          </w:p>
        </w:tc>
        <w:tc>
          <w:tcPr>
            <w:tcW w:w="658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4853AABC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24/11/2020</w:t>
            </w:r>
          </w:p>
        </w:tc>
      </w:tr>
      <w:tr w:rsidR="00755FB8" w:rsidRPr="00271D96" w14:paraId="43E4F14D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719A34B5" w14:textId="77777777" w:rsidR="00755FB8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Resource Names</w:t>
            </w:r>
          </w:p>
        </w:tc>
      </w:tr>
      <w:tr w:rsidR="00755FB8" w:rsidRPr="00DC41E5" w14:paraId="382B423E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4109E007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32E44A34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7AFF88AD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55FB8" w:rsidRPr="00DB5AFA" w14:paraId="435C6A1C" w14:textId="77777777" w:rsidTr="00DC5C9A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6E9925DA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 w:rsidRPr="00DB5AFA">
              <w:rPr>
                <w:rFonts w:ascii="Arial" w:hAnsi="Arial" w:cs="Arial"/>
                <w:b/>
                <w:color w:val="FFFFFF" w:themeColor="background1"/>
              </w:rPr>
              <w:t>Notes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044E1A87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</w:p>
        </w:tc>
      </w:tr>
      <w:tr w:rsidR="00755FB8" w:rsidRPr="00DC41E5" w14:paraId="133110A0" w14:textId="77777777" w:rsidTr="00DC5C9A">
        <w:tc>
          <w:tcPr>
            <w:tcW w:w="11016" w:type="dxa"/>
            <w:gridSpan w:val="4"/>
            <w:tcBorders>
              <w:top w:val="single" w:sz="4" w:space="0" w:color="4BACC6" w:themeColor="accent5"/>
            </w:tcBorders>
          </w:tcPr>
          <w:p w14:paraId="4B5F8F6F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Descripcion</w:t>
            </w:r>
          </w:p>
          <w:p w14:paraId="2C0E784E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422A2027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Se desarrolla el alta, baja modificacion de Clientes</w:t>
            </w:r>
          </w:p>
          <w:p w14:paraId="65204D82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234A7029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79BD9900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Supuestos</w:t>
            </w:r>
          </w:p>
          <w:p w14:paraId="79A39978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14439632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el UML esta diseñado</w:t>
            </w:r>
          </w:p>
          <w:p w14:paraId="7FE5AA8B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28CC810C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487F6839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5ACE3BC1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Criterios de aceptación</w:t>
            </w:r>
          </w:p>
          <w:p w14:paraId="34D74E47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42E2DA9A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basado en el UML</w:t>
            </w:r>
          </w:p>
          <w:p w14:paraId="13E91380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6F9DC8E6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5C578159" w14:textId="77777777" w:rsidR="00755FB8" w:rsidRDefault="00755FB8" w:rsidP="00B8005E">
      <w:pPr>
        <w:rPr>
          <w:rFonts w:ascii="Arial" w:hAnsi="Arial" w:cs="Arial"/>
        </w:rPr>
        <w:sectPr w:rsidR="00755FB8" w:rsidSect="00755FB8">
          <w:headerReference w:type="even" r:id="rId151"/>
          <w:headerReference w:type="default" r:id="rId152"/>
          <w:footerReference w:type="even" r:id="rId153"/>
          <w:footerReference w:type="default" r:id="rId154"/>
          <w:headerReference w:type="first" r:id="rId155"/>
          <w:footerReference w:type="first" r:id="rId156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14:paraId="240A0827" w14:textId="77777777" w:rsidR="00755FB8" w:rsidRPr="00DB5AFA" w:rsidRDefault="00755FB8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449"/>
        <w:gridCol w:w="2894"/>
        <w:gridCol w:w="4222"/>
        <w:gridCol w:w="2225"/>
      </w:tblGrid>
      <w:tr w:rsidR="00755FB8" w:rsidRPr="00DB5AFA" w14:paraId="72F4DFDF" w14:textId="77777777" w:rsidTr="00462562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2FE78B53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ID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60D8A9BF" w14:textId="77777777" w:rsidR="00755FB8" w:rsidRDefault="00755FB8" w:rsidP="00A946D3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WBS</w:t>
            </w:r>
          </w:p>
        </w:tc>
      </w:tr>
      <w:tr w:rsidR="00755FB8" w:rsidRPr="00DC41E5" w14:paraId="0CEFC732" w14:textId="77777777" w:rsidTr="00462562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373D65E6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26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497AF402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1.4.1.9</w:t>
            </w:r>
          </w:p>
        </w:tc>
      </w:tr>
      <w:tr w:rsidR="00755FB8" w:rsidRPr="00DB5AFA" w14:paraId="1B7608A5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65B9942A" w14:textId="77777777" w:rsidR="00755FB8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Task Name</w:t>
            </w:r>
          </w:p>
        </w:tc>
      </w:tr>
      <w:tr w:rsidR="00755FB8" w:rsidRPr="00DC41E5" w14:paraId="32F32A79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1A365F4F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App Android para choferes y copilotos</w:t>
            </w:r>
          </w:p>
        </w:tc>
      </w:tr>
      <w:tr w:rsidR="00755FB8" w:rsidRPr="00271D96" w14:paraId="16D81CB7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35B13674" w14:textId="77777777" w:rsidR="00755FB8" w:rsidRPr="00271D96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Duration</w:t>
            </w:r>
          </w:p>
        </w:tc>
        <w:tc>
          <w:tcPr>
            <w:tcW w:w="432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6A82D974" w14:textId="77777777" w:rsidR="00755FB8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Work</w:t>
            </w:r>
          </w:p>
        </w:tc>
        <w:tc>
          <w:tcPr>
            <w:tcW w:w="226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38DD24C3" w14:textId="77777777" w:rsidR="00755FB8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Cost</w:t>
            </w:r>
          </w:p>
        </w:tc>
      </w:tr>
      <w:tr w:rsidR="00755FB8" w:rsidRPr="00DC41E5" w14:paraId="498C00AD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7BD26414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1d</w:t>
            </w:r>
          </w:p>
        </w:tc>
        <w:tc>
          <w:tcPr>
            <w:tcW w:w="432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51565E08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0h</w:t>
            </w:r>
          </w:p>
        </w:tc>
        <w:tc>
          <w:tcPr>
            <w:tcW w:w="226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79624207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0.00 €</w:t>
            </w:r>
          </w:p>
        </w:tc>
      </w:tr>
      <w:tr w:rsidR="00755FB8" w:rsidRPr="00271D96" w14:paraId="000308B1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1B02C9B0" w14:textId="77777777" w:rsidR="00755FB8" w:rsidRPr="00271D96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Start</w:t>
            </w:r>
          </w:p>
        </w:tc>
        <w:tc>
          <w:tcPr>
            <w:tcW w:w="658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55001A6F" w14:textId="77777777" w:rsidR="00755FB8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Finish</w:t>
            </w:r>
          </w:p>
        </w:tc>
      </w:tr>
      <w:tr w:rsidR="00755FB8" w:rsidRPr="00DC41E5" w14:paraId="7471A805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0F712527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24/11/2020</w:t>
            </w:r>
          </w:p>
        </w:tc>
        <w:tc>
          <w:tcPr>
            <w:tcW w:w="658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02AAFB27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24/11/2020</w:t>
            </w:r>
          </w:p>
        </w:tc>
      </w:tr>
      <w:tr w:rsidR="00755FB8" w:rsidRPr="00271D96" w14:paraId="28AD36B6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4747CDC1" w14:textId="77777777" w:rsidR="00755FB8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Resource Names</w:t>
            </w:r>
          </w:p>
        </w:tc>
      </w:tr>
      <w:tr w:rsidR="00755FB8" w:rsidRPr="00DC41E5" w14:paraId="697C554F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1818B68B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071F9E7C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630FA00F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55FB8" w:rsidRPr="00DB5AFA" w14:paraId="73D755E1" w14:textId="77777777" w:rsidTr="00DC5C9A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61E1AD2F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 w:rsidRPr="00DB5AFA">
              <w:rPr>
                <w:rFonts w:ascii="Arial" w:hAnsi="Arial" w:cs="Arial"/>
                <w:b/>
                <w:color w:val="FFFFFF" w:themeColor="background1"/>
              </w:rPr>
              <w:t>Notes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29BDDD16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</w:p>
        </w:tc>
      </w:tr>
      <w:tr w:rsidR="00755FB8" w:rsidRPr="00DC41E5" w14:paraId="0E6871D5" w14:textId="77777777" w:rsidTr="00DC5C9A">
        <w:tc>
          <w:tcPr>
            <w:tcW w:w="11016" w:type="dxa"/>
            <w:gridSpan w:val="4"/>
            <w:tcBorders>
              <w:top w:val="single" w:sz="4" w:space="0" w:color="4BACC6" w:themeColor="accent5"/>
            </w:tcBorders>
          </w:tcPr>
          <w:p w14:paraId="27067E1E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Descripcion</w:t>
            </w:r>
          </w:p>
          <w:p w14:paraId="3F211599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73465A1B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Se desarrolla una app android para la operativa de los vehiculos de reparto</w:t>
            </w:r>
          </w:p>
          <w:p w14:paraId="6CFBC19B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113F44A2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4338AEED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Supuestos</w:t>
            </w:r>
          </w:p>
          <w:p w14:paraId="709B9D26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1CE8BFF4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el UML esta diseñado</w:t>
            </w:r>
          </w:p>
          <w:p w14:paraId="2818C4F1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59480819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3B6B89EA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27969FE4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Criterios de aceptación</w:t>
            </w:r>
          </w:p>
          <w:p w14:paraId="5880A50D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5A48B88A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basado en el UML</w:t>
            </w:r>
          </w:p>
          <w:p w14:paraId="32DC77A6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4EE6FC43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57E3A389" w14:textId="77777777" w:rsidR="00755FB8" w:rsidRDefault="00755FB8" w:rsidP="00B8005E">
      <w:pPr>
        <w:rPr>
          <w:rFonts w:ascii="Arial" w:hAnsi="Arial" w:cs="Arial"/>
        </w:rPr>
        <w:sectPr w:rsidR="00755FB8" w:rsidSect="00755FB8">
          <w:headerReference w:type="even" r:id="rId157"/>
          <w:headerReference w:type="default" r:id="rId158"/>
          <w:footerReference w:type="even" r:id="rId159"/>
          <w:footerReference w:type="default" r:id="rId160"/>
          <w:headerReference w:type="first" r:id="rId161"/>
          <w:footerReference w:type="first" r:id="rId162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14:paraId="5305B096" w14:textId="77777777" w:rsidR="00755FB8" w:rsidRPr="00DB5AFA" w:rsidRDefault="00755FB8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449"/>
        <w:gridCol w:w="2894"/>
        <w:gridCol w:w="4222"/>
        <w:gridCol w:w="2225"/>
      </w:tblGrid>
      <w:tr w:rsidR="00755FB8" w:rsidRPr="00DB5AFA" w14:paraId="0C7B5789" w14:textId="77777777" w:rsidTr="00462562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1C5440F6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ID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674CE85E" w14:textId="77777777" w:rsidR="00755FB8" w:rsidRDefault="00755FB8" w:rsidP="00A946D3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WBS</w:t>
            </w:r>
          </w:p>
        </w:tc>
      </w:tr>
      <w:tr w:rsidR="00755FB8" w:rsidRPr="00DC41E5" w14:paraId="4659E10E" w14:textId="77777777" w:rsidTr="00462562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72D9E022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27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2B786F7D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1.4.1.10</w:t>
            </w:r>
          </w:p>
        </w:tc>
      </w:tr>
      <w:tr w:rsidR="00755FB8" w:rsidRPr="00DB5AFA" w14:paraId="203B719F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011BBD57" w14:textId="77777777" w:rsidR="00755FB8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Task Name</w:t>
            </w:r>
          </w:p>
        </w:tc>
      </w:tr>
      <w:tr w:rsidR="00755FB8" w:rsidRPr="00DC41E5" w14:paraId="67DBF306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2382B163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Reporte trayecto recorrido</w:t>
            </w:r>
          </w:p>
        </w:tc>
      </w:tr>
      <w:tr w:rsidR="00755FB8" w:rsidRPr="00271D96" w14:paraId="26495605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7C071D62" w14:textId="77777777" w:rsidR="00755FB8" w:rsidRPr="00271D96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Duration</w:t>
            </w:r>
          </w:p>
        </w:tc>
        <w:tc>
          <w:tcPr>
            <w:tcW w:w="432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37FF25D9" w14:textId="77777777" w:rsidR="00755FB8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Work</w:t>
            </w:r>
          </w:p>
        </w:tc>
        <w:tc>
          <w:tcPr>
            <w:tcW w:w="226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525BC960" w14:textId="77777777" w:rsidR="00755FB8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Cost</w:t>
            </w:r>
          </w:p>
        </w:tc>
      </w:tr>
      <w:tr w:rsidR="00755FB8" w:rsidRPr="00DC41E5" w14:paraId="1A37931A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6675D81A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1d</w:t>
            </w:r>
          </w:p>
        </w:tc>
        <w:tc>
          <w:tcPr>
            <w:tcW w:w="432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51F058ED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0h</w:t>
            </w:r>
          </w:p>
        </w:tc>
        <w:tc>
          <w:tcPr>
            <w:tcW w:w="226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0C906321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0.00 €</w:t>
            </w:r>
          </w:p>
        </w:tc>
      </w:tr>
      <w:tr w:rsidR="00755FB8" w:rsidRPr="00271D96" w14:paraId="39521894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61130311" w14:textId="77777777" w:rsidR="00755FB8" w:rsidRPr="00271D96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Start</w:t>
            </w:r>
          </w:p>
        </w:tc>
        <w:tc>
          <w:tcPr>
            <w:tcW w:w="658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31698CFA" w14:textId="77777777" w:rsidR="00755FB8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Finish</w:t>
            </w:r>
          </w:p>
        </w:tc>
      </w:tr>
      <w:tr w:rsidR="00755FB8" w:rsidRPr="00DC41E5" w14:paraId="6F132C8F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1D85C3BA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24/11/2020</w:t>
            </w:r>
          </w:p>
        </w:tc>
        <w:tc>
          <w:tcPr>
            <w:tcW w:w="658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2FB287DE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24/11/2020</w:t>
            </w:r>
          </w:p>
        </w:tc>
      </w:tr>
      <w:tr w:rsidR="00755FB8" w:rsidRPr="00271D96" w14:paraId="400B5E9C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4DA14CC7" w14:textId="77777777" w:rsidR="00755FB8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Resource Names</w:t>
            </w:r>
          </w:p>
        </w:tc>
      </w:tr>
      <w:tr w:rsidR="00755FB8" w:rsidRPr="00DC41E5" w14:paraId="7D4C4327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0F396B3B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28D360C5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50343118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55FB8" w:rsidRPr="00DB5AFA" w14:paraId="0F83FAF2" w14:textId="77777777" w:rsidTr="00DC5C9A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71B91C69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 w:rsidRPr="00DB5AFA">
              <w:rPr>
                <w:rFonts w:ascii="Arial" w:hAnsi="Arial" w:cs="Arial"/>
                <w:b/>
                <w:color w:val="FFFFFF" w:themeColor="background1"/>
              </w:rPr>
              <w:t>Notes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6583E20D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</w:p>
        </w:tc>
      </w:tr>
      <w:tr w:rsidR="00755FB8" w:rsidRPr="00DC41E5" w14:paraId="68898371" w14:textId="77777777" w:rsidTr="00DC5C9A">
        <w:tc>
          <w:tcPr>
            <w:tcW w:w="11016" w:type="dxa"/>
            <w:gridSpan w:val="4"/>
            <w:tcBorders>
              <w:top w:val="single" w:sz="4" w:space="0" w:color="4BACC6" w:themeColor="accent5"/>
            </w:tcBorders>
          </w:tcPr>
          <w:p w14:paraId="553ED0CF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Descripcion</w:t>
            </w:r>
          </w:p>
          <w:p w14:paraId="65DD6632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79A67390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Segun RF11</w:t>
            </w:r>
          </w:p>
          <w:p w14:paraId="01AC4EA2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4A513EF2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29E89632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Supuestos</w:t>
            </w:r>
          </w:p>
          <w:p w14:paraId="5AD6C332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7C0B367E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el UML esta diseñado</w:t>
            </w:r>
          </w:p>
          <w:p w14:paraId="55367E1A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26908EE1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12C602A4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51600A32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Criterios de aceptación</w:t>
            </w:r>
          </w:p>
          <w:p w14:paraId="6C73F7FA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37FD2D87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basado en el UML</w:t>
            </w:r>
          </w:p>
          <w:p w14:paraId="06C869B1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518B5004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7E8465A8" w14:textId="77777777" w:rsidR="00755FB8" w:rsidRDefault="00755FB8" w:rsidP="00B8005E">
      <w:pPr>
        <w:rPr>
          <w:rFonts w:ascii="Arial" w:hAnsi="Arial" w:cs="Arial"/>
        </w:rPr>
        <w:sectPr w:rsidR="00755FB8" w:rsidSect="00755FB8">
          <w:headerReference w:type="even" r:id="rId163"/>
          <w:headerReference w:type="default" r:id="rId164"/>
          <w:footerReference w:type="even" r:id="rId165"/>
          <w:footerReference w:type="default" r:id="rId166"/>
          <w:headerReference w:type="first" r:id="rId167"/>
          <w:footerReference w:type="first" r:id="rId168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14:paraId="383CD58B" w14:textId="77777777" w:rsidR="00755FB8" w:rsidRPr="00DB5AFA" w:rsidRDefault="00755FB8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449"/>
        <w:gridCol w:w="2894"/>
        <w:gridCol w:w="4222"/>
        <w:gridCol w:w="2225"/>
      </w:tblGrid>
      <w:tr w:rsidR="00755FB8" w:rsidRPr="00DB5AFA" w14:paraId="68228524" w14:textId="77777777" w:rsidTr="00462562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10D9048C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ID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70903A89" w14:textId="77777777" w:rsidR="00755FB8" w:rsidRDefault="00755FB8" w:rsidP="00A946D3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WBS</w:t>
            </w:r>
          </w:p>
        </w:tc>
      </w:tr>
      <w:tr w:rsidR="00755FB8" w:rsidRPr="00DC41E5" w14:paraId="54C716FC" w14:textId="77777777" w:rsidTr="00462562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0F5A9B29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28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21FF28A5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1.4.2</w:t>
            </w:r>
          </w:p>
        </w:tc>
      </w:tr>
      <w:tr w:rsidR="00755FB8" w:rsidRPr="00DB5AFA" w14:paraId="76498BE6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74C9A19A" w14:textId="77777777" w:rsidR="00755FB8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Task Name</w:t>
            </w:r>
          </w:p>
        </w:tc>
      </w:tr>
      <w:tr w:rsidR="00755FB8" w:rsidRPr="00DC41E5" w14:paraId="67DC7D4F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7E88F99A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Interfaz de usuario</w:t>
            </w:r>
          </w:p>
        </w:tc>
      </w:tr>
      <w:tr w:rsidR="00755FB8" w:rsidRPr="00271D96" w14:paraId="5A55F49F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10C01CFD" w14:textId="77777777" w:rsidR="00755FB8" w:rsidRPr="00271D96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Duration</w:t>
            </w:r>
          </w:p>
        </w:tc>
        <w:tc>
          <w:tcPr>
            <w:tcW w:w="432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3524CEDB" w14:textId="77777777" w:rsidR="00755FB8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Work</w:t>
            </w:r>
          </w:p>
        </w:tc>
        <w:tc>
          <w:tcPr>
            <w:tcW w:w="226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60208332" w14:textId="77777777" w:rsidR="00755FB8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Cost</w:t>
            </w:r>
          </w:p>
        </w:tc>
      </w:tr>
      <w:tr w:rsidR="00755FB8" w:rsidRPr="00DC41E5" w14:paraId="5D64EE30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2E966156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1d</w:t>
            </w:r>
          </w:p>
        </w:tc>
        <w:tc>
          <w:tcPr>
            <w:tcW w:w="432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5A20F775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0h</w:t>
            </w:r>
          </w:p>
        </w:tc>
        <w:tc>
          <w:tcPr>
            <w:tcW w:w="226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3DC22DD4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0.00 €</w:t>
            </w:r>
          </w:p>
        </w:tc>
      </w:tr>
      <w:tr w:rsidR="00755FB8" w:rsidRPr="00271D96" w14:paraId="6ED5C0B8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04128EEB" w14:textId="77777777" w:rsidR="00755FB8" w:rsidRPr="00271D96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Start</w:t>
            </w:r>
          </w:p>
        </w:tc>
        <w:tc>
          <w:tcPr>
            <w:tcW w:w="658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57017AED" w14:textId="77777777" w:rsidR="00755FB8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Finish</w:t>
            </w:r>
          </w:p>
        </w:tc>
      </w:tr>
      <w:tr w:rsidR="00755FB8" w:rsidRPr="00DC41E5" w14:paraId="17691874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194F3EE5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24/11/2020</w:t>
            </w:r>
          </w:p>
        </w:tc>
        <w:tc>
          <w:tcPr>
            <w:tcW w:w="658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102C87F9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24/11/2020</w:t>
            </w:r>
          </w:p>
        </w:tc>
      </w:tr>
      <w:tr w:rsidR="00755FB8" w:rsidRPr="00271D96" w14:paraId="4B9741A4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35DBC813" w14:textId="77777777" w:rsidR="00755FB8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Resource Names</w:t>
            </w:r>
          </w:p>
        </w:tc>
      </w:tr>
      <w:tr w:rsidR="00755FB8" w:rsidRPr="00DC41E5" w14:paraId="16AE0134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04BE0806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094680AF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70C37D62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55FB8" w:rsidRPr="00DB5AFA" w14:paraId="55D7F7C0" w14:textId="77777777" w:rsidTr="00DC5C9A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2C70F13F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 w:rsidRPr="00DB5AFA">
              <w:rPr>
                <w:rFonts w:ascii="Arial" w:hAnsi="Arial" w:cs="Arial"/>
                <w:b/>
                <w:color w:val="FFFFFF" w:themeColor="background1"/>
              </w:rPr>
              <w:t>Notes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03E3D110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</w:p>
        </w:tc>
      </w:tr>
      <w:tr w:rsidR="00755FB8" w:rsidRPr="00DC41E5" w14:paraId="6F7863B5" w14:textId="77777777" w:rsidTr="00DC5C9A">
        <w:tc>
          <w:tcPr>
            <w:tcW w:w="11016" w:type="dxa"/>
            <w:gridSpan w:val="4"/>
            <w:tcBorders>
              <w:top w:val="single" w:sz="4" w:space="0" w:color="4BACC6" w:themeColor="accent5"/>
            </w:tcBorders>
          </w:tcPr>
          <w:p w14:paraId="59486FA5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4AEFE030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78960186" w14:textId="77777777" w:rsidR="00755FB8" w:rsidRDefault="00755FB8" w:rsidP="00B8005E">
      <w:pPr>
        <w:rPr>
          <w:rFonts w:ascii="Arial" w:hAnsi="Arial" w:cs="Arial"/>
        </w:rPr>
        <w:sectPr w:rsidR="00755FB8" w:rsidSect="00755FB8">
          <w:headerReference w:type="even" r:id="rId169"/>
          <w:headerReference w:type="default" r:id="rId170"/>
          <w:footerReference w:type="even" r:id="rId171"/>
          <w:footerReference w:type="default" r:id="rId172"/>
          <w:headerReference w:type="first" r:id="rId173"/>
          <w:footerReference w:type="first" r:id="rId174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14:paraId="2DC56BBD" w14:textId="77777777" w:rsidR="00755FB8" w:rsidRPr="00DB5AFA" w:rsidRDefault="00755FB8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449"/>
        <w:gridCol w:w="2894"/>
        <w:gridCol w:w="4222"/>
        <w:gridCol w:w="2225"/>
      </w:tblGrid>
      <w:tr w:rsidR="00755FB8" w:rsidRPr="00DB5AFA" w14:paraId="511BBE47" w14:textId="77777777" w:rsidTr="00462562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09C30775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ID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1A01C628" w14:textId="77777777" w:rsidR="00755FB8" w:rsidRDefault="00755FB8" w:rsidP="00A946D3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WBS</w:t>
            </w:r>
          </w:p>
        </w:tc>
      </w:tr>
      <w:tr w:rsidR="00755FB8" w:rsidRPr="00DC41E5" w14:paraId="2ECD7D8F" w14:textId="77777777" w:rsidTr="00462562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305F8A27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29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5C43C445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1.4.2.1</w:t>
            </w:r>
          </w:p>
        </w:tc>
      </w:tr>
      <w:tr w:rsidR="00755FB8" w:rsidRPr="00DB5AFA" w14:paraId="422E250F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1C569F68" w14:textId="77777777" w:rsidR="00755FB8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Task Name</w:t>
            </w:r>
          </w:p>
        </w:tc>
      </w:tr>
      <w:tr w:rsidR="00755FB8" w:rsidRPr="00DC41E5" w14:paraId="4F51D081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7F5086D7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Login</w:t>
            </w:r>
          </w:p>
        </w:tc>
      </w:tr>
      <w:tr w:rsidR="00755FB8" w:rsidRPr="00271D96" w14:paraId="26664DD1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10B8BC02" w14:textId="77777777" w:rsidR="00755FB8" w:rsidRPr="00271D96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Duration</w:t>
            </w:r>
          </w:p>
        </w:tc>
        <w:tc>
          <w:tcPr>
            <w:tcW w:w="432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1A1155B9" w14:textId="77777777" w:rsidR="00755FB8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Work</w:t>
            </w:r>
          </w:p>
        </w:tc>
        <w:tc>
          <w:tcPr>
            <w:tcW w:w="226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26124824" w14:textId="77777777" w:rsidR="00755FB8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Cost</w:t>
            </w:r>
          </w:p>
        </w:tc>
      </w:tr>
      <w:tr w:rsidR="00755FB8" w:rsidRPr="00DC41E5" w14:paraId="5BBD0CF0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3DC4225E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1d</w:t>
            </w:r>
          </w:p>
        </w:tc>
        <w:tc>
          <w:tcPr>
            <w:tcW w:w="432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28674904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0h</w:t>
            </w:r>
          </w:p>
        </w:tc>
        <w:tc>
          <w:tcPr>
            <w:tcW w:w="226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1D68E244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0.00 €</w:t>
            </w:r>
          </w:p>
        </w:tc>
      </w:tr>
      <w:tr w:rsidR="00755FB8" w:rsidRPr="00271D96" w14:paraId="7915DA97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7EA642E7" w14:textId="77777777" w:rsidR="00755FB8" w:rsidRPr="00271D96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Start</w:t>
            </w:r>
          </w:p>
        </w:tc>
        <w:tc>
          <w:tcPr>
            <w:tcW w:w="658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4B619174" w14:textId="77777777" w:rsidR="00755FB8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Finish</w:t>
            </w:r>
          </w:p>
        </w:tc>
      </w:tr>
      <w:tr w:rsidR="00755FB8" w:rsidRPr="00DC41E5" w14:paraId="23497951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566FCFAF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24/11/2020</w:t>
            </w:r>
          </w:p>
        </w:tc>
        <w:tc>
          <w:tcPr>
            <w:tcW w:w="658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1A7F5E18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24/11/2020</w:t>
            </w:r>
          </w:p>
        </w:tc>
      </w:tr>
      <w:tr w:rsidR="00755FB8" w:rsidRPr="00271D96" w14:paraId="5D3D6BBE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54BFCD8D" w14:textId="77777777" w:rsidR="00755FB8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Resource Names</w:t>
            </w:r>
          </w:p>
        </w:tc>
      </w:tr>
      <w:tr w:rsidR="00755FB8" w:rsidRPr="00DC41E5" w14:paraId="23751DCE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185B49D8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012C9394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26263968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55FB8" w:rsidRPr="00DB5AFA" w14:paraId="2238266F" w14:textId="77777777" w:rsidTr="00DC5C9A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5F0530B4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 w:rsidRPr="00DB5AFA">
              <w:rPr>
                <w:rFonts w:ascii="Arial" w:hAnsi="Arial" w:cs="Arial"/>
                <w:b/>
                <w:color w:val="FFFFFF" w:themeColor="background1"/>
              </w:rPr>
              <w:t>Notes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652A48CF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</w:p>
        </w:tc>
      </w:tr>
      <w:tr w:rsidR="00755FB8" w:rsidRPr="00DC41E5" w14:paraId="6F944438" w14:textId="77777777" w:rsidTr="00DC5C9A">
        <w:tc>
          <w:tcPr>
            <w:tcW w:w="11016" w:type="dxa"/>
            <w:gridSpan w:val="4"/>
            <w:tcBorders>
              <w:top w:val="single" w:sz="4" w:space="0" w:color="4BACC6" w:themeColor="accent5"/>
            </w:tcBorders>
          </w:tcPr>
          <w:p w14:paraId="5F27461E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Descripcion</w:t>
            </w:r>
          </w:p>
          <w:p w14:paraId="00B9C5EB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71EA73C0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Desarrollo de interfaz para el nodo 1.4.1.1</w:t>
            </w:r>
          </w:p>
          <w:p w14:paraId="4A679379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02915E9B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1DE70507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Supuestos</w:t>
            </w:r>
          </w:p>
          <w:p w14:paraId="42B8912C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3DA6153C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el backend esta desarrollado</w:t>
            </w:r>
          </w:p>
          <w:p w14:paraId="278966E1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5D3C9589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784193C4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06CEAEBB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Criterios de aceptación</w:t>
            </w:r>
          </w:p>
          <w:p w14:paraId="4211FE65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475946F3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el acceso se debe dar en menos de 1 segundo</w:t>
            </w:r>
          </w:p>
          <w:p w14:paraId="4703C573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76BA9934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2609FA94" w14:textId="77777777" w:rsidR="00755FB8" w:rsidRDefault="00755FB8" w:rsidP="00B8005E">
      <w:pPr>
        <w:rPr>
          <w:rFonts w:ascii="Arial" w:hAnsi="Arial" w:cs="Arial"/>
        </w:rPr>
        <w:sectPr w:rsidR="00755FB8" w:rsidSect="00755FB8">
          <w:headerReference w:type="even" r:id="rId175"/>
          <w:headerReference w:type="default" r:id="rId176"/>
          <w:footerReference w:type="even" r:id="rId177"/>
          <w:footerReference w:type="default" r:id="rId178"/>
          <w:headerReference w:type="first" r:id="rId179"/>
          <w:footerReference w:type="first" r:id="rId180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14:paraId="67DEB856" w14:textId="77777777" w:rsidR="00755FB8" w:rsidRPr="00DB5AFA" w:rsidRDefault="00755FB8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449"/>
        <w:gridCol w:w="2894"/>
        <w:gridCol w:w="4222"/>
        <w:gridCol w:w="2225"/>
      </w:tblGrid>
      <w:tr w:rsidR="00755FB8" w:rsidRPr="00DB5AFA" w14:paraId="5DEE7999" w14:textId="77777777" w:rsidTr="00462562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66529A66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ID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09FA2F1F" w14:textId="77777777" w:rsidR="00755FB8" w:rsidRDefault="00755FB8" w:rsidP="00A946D3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WBS</w:t>
            </w:r>
          </w:p>
        </w:tc>
      </w:tr>
      <w:tr w:rsidR="00755FB8" w:rsidRPr="00DC41E5" w14:paraId="7AEDF3CD" w14:textId="77777777" w:rsidTr="00462562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20BBCB69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30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5F77330A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1.4.2.2</w:t>
            </w:r>
          </w:p>
        </w:tc>
      </w:tr>
      <w:tr w:rsidR="00755FB8" w:rsidRPr="00DB5AFA" w14:paraId="7390D8AA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15AEF244" w14:textId="77777777" w:rsidR="00755FB8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Task Name</w:t>
            </w:r>
          </w:p>
        </w:tc>
      </w:tr>
      <w:tr w:rsidR="00755FB8" w:rsidRPr="00DC41E5" w14:paraId="03924DD6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16D4FA48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Registro recepcion de paquetes</w:t>
            </w:r>
          </w:p>
        </w:tc>
      </w:tr>
      <w:tr w:rsidR="00755FB8" w:rsidRPr="00271D96" w14:paraId="3EFD4F1A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1EC0CEA1" w14:textId="77777777" w:rsidR="00755FB8" w:rsidRPr="00271D96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Duration</w:t>
            </w:r>
          </w:p>
        </w:tc>
        <w:tc>
          <w:tcPr>
            <w:tcW w:w="432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65C3BFB1" w14:textId="77777777" w:rsidR="00755FB8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Work</w:t>
            </w:r>
          </w:p>
        </w:tc>
        <w:tc>
          <w:tcPr>
            <w:tcW w:w="226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219DD4E6" w14:textId="77777777" w:rsidR="00755FB8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Cost</w:t>
            </w:r>
          </w:p>
        </w:tc>
      </w:tr>
      <w:tr w:rsidR="00755FB8" w:rsidRPr="00DC41E5" w14:paraId="24DBFE29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16D0603B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1d</w:t>
            </w:r>
          </w:p>
        </w:tc>
        <w:tc>
          <w:tcPr>
            <w:tcW w:w="432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53086B5C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0h</w:t>
            </w:r>
          </w:p>
        </w:tc>
        <w:tc>
          <w:tcPr>
            <w:tcW w:w="226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050B7D8B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0.00 €</w:t>
            </w:r>
          </w:p>
        </w:tc>
      </w:tr>
      <w:tr w:rsidR="00755FB8" w:rsidRPr="00271D96" w14:paraId="706D9C26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26B23B5F" w14:textId="77777777" w:rsidR="00755FB8" w:rsidRPr="00271D96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Start</w:t>
            </w:r>
          </w:p>
        </w:tc>
        <w:tc>
          <w:tcPr>
            <w:tcW w:w="658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1E9C6223" w14:textId="77777777" w:rsidR="00755FB8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Finish</w:t>
            </w:r>
          </w:p>
        </w:tc>
      </w:tr>
      <w:tr w:rsidR="00755FB8" w:rsidRPr="00DC41E5" w14:paraId="34BBDB9E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380C49ED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24/11/2020</w:t>
            </w:r>
          </w:p>
        </w:tc>
        <w:tc>
          <w:tcPr>
            <w:tcW w:w="658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4A7CE722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24/11/2020</w:t>
            </w:r>
          </w:p>
        </w:tc>
      </w:tr>
      <w:tr w:rsidR="00755FB8" w:rsidRPr="00271D96" w14:paraId="606AB5A4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25E51531" w14:textId="77777777" w:rsidR="00755FB8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Resource Names</w:t>
            </w:r>
          </w:p>
        </w:tc>
      </w:tr>
      <w:tr w:rsidR="00755FB8" w:rsidRPr="00DC41E5" w14:paraId="53AA6E87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78C7414C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0F20EFF5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7DA23A7B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55FB8" w:rsidRPr="00DB5AFA" w14:paraId="40D02A23" w14:textId="77777777" w:rsidTr="00DC5C9A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4C5F15F9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 w:rsidRPr="00DB5AFA">
              <w:rPr>
                <w:rFonts w:ascii="Arial" w:hAnsi="Arial" w:cs="Arial"/>
                <w:b/>
                <w:color w:val="FFFFFF" w:themeColor="background1"/>
              </w:rPr>
              <w:t>Notes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76DABEA1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</w:p>
        </w:tc>
      </w:tr>
      <w:tr w:rsidR="00755FB8" w:rsidRPr="00DC41E5" w14:paraId="69E2B221" w14:textId="77777777" w:rsidTr="00DC5C9A">
        <w:tc>
          <w:tcPr>
            <w:tcW w:w="11016" w:type="dxa"/>
            <w:gridSpan w:val="4"/>
            <w:tcBorders>
              <w:top w:val="single" w:sz="4" w:space="0" w:color="4BACC6" w:themeColor="accent5"/>
            </w:tcBorders>
          </w:tcPr>
          <w:p w14:paraId="0CED601A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Descripcion</w:t>
            </w:r>
          </w:p>
          <w:p w14:paraId="098C81B1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6E581846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Desarrollo de interfaz para el nodo 1.4.1.2</w:t>
            </w:r>
          </w:p>
          <w:p w14:paraId="44A81F61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00C8A016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2BB22949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Supuestos</w:t>
            </w:r>
          </w:p>
          <w:p w14:paraId="6CE69F53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667B1545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el backend esta desarrollado</w:t>
            </w:r>
          </w:p>
          <w:p w14:paraId="1AEBDFB2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65F16B28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79A8BFE9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59D73A70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Criterios de aceptación</w:t>
            </w:r>
          </w:p>
          <w:p w14:paraId="30E9D100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-----------------------------</w:t>
            </w:r>
          </w:p>
          <w:p w14:paraId="1503BF93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El registro se debe dar en menos de 2 segundo</w:t>
            </w:r>
          </w:p>
          <w:p w14:paraId="4BD92452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64534749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38D88A6F" w14:textId="77777777" w:rsidR="00755FB8" w:rsidRDefault="00755FB8" w:rsidP="00B8005E">
      <w:pPr>
        <w:rPr>
          <w:rFonts w:ascii="Arial" w:hAnsi="Arial" w:cs="Arial"/>
        </w:rPr>
        <w:sectPr w:rsidR="00755FB8" w:rsidSect="00755FB8">
          <w:headerReference w:type="even" r:id="rId181"/>
          <w:headerReference w:type="default" r:id="rId182"/>
          <w:footerReference w:type="even" r:id="rId183"/>
          <w:footerReference w:type="default" r:id="rId184"/>
          <w:headerReference w:type="first" r:id="rId185"/>
          <w:footerReference w:type="first" r:id="rId186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14:paraId="6643941F" w14:textId="77777777" w:rsidR="00755FB8" w:rsidRPr="00DB5AFA" w:rsidRDefault="00755FB8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449"/>
        <w:gridCol w:w="2894"/>
        <w:gridCol w:w="4222"/>
        <w:gridCol w:w="2225"/>
      </w:tblGrid>
      <w:tr w:rsidR="00755FB8" w:rsidRPr="00DB5AFA" w14:paraId="43BC2740" w14:textId="77777777" w:rsidTr="00462562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49965442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ID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272B5081" w14:textId="77777777" w:rsidR="00755FB8" w:rsidRDefault="00755FB8" w:rsidP="00A946D3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WBS</w:t>
            </w:r>
          </w:p>
        </w:tc>
      </w:tr>
      <w:tr w:rsidR="00755FB8" w:rsidRPr="00DC41E5" w14:paraId="4FE505A6" w14:textId="77777777" w:rsidTr="00462562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243A998B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31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7721346C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1.4.2.3</w:t>
            </w:r>
          </w:p>
        </w:tc>
      </w:tr>
      <w:tr w:rsidR="00755FB8" w:rsidRPr="00DB5AFA" w14:paraId="1E0143CD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2016993C" w14:textId="77777777" w:rsidR="00755FB8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Task Name</w:t>
            </w:r>
          </w:p>
        </w:tc>
      </w:tr>
      <w:tr w:rsidR="00755FB8" w:rsidRPr="00DC41E5" w14:paraId="6ADCC171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3192E15F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ABM Tipos Clientes</w:t>
            </w:r>
          </w:p>
        </w:tc>
      </w:tr>
      <w:tr w:rsidR="00755FB8" w:rsidRPr="00271D96" w14:paraId="7E0369DF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31F5F447" w14:textId="77777777" w:rsidR="00755FB8" w:rsidRPr="00271D96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Duration</w:t>
            </w:r>
          </w:p>
        </w:tc>
        <w:tc>
          <w:tcPr>
            <w:tcW w:w="432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43A914BF" w14:textId="77777777" w:rsidR="00755FB8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Work</w:t>
            </w:r>
          </w:p>
        </w:tc>
        <w:tc>
          <w:tcPr>
            <w:tcW w:w="226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488DABC4" w14:textId="77777777" w:rsidR="00755FB8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Cost</w:t>
            </w:r>
          </w:p>
        </w:tc>
      </w:tr>
      <w:tr w:rsidR="00755FB8" w:rsidRPr="00DC41E5" w14:paraId="11E3D681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640190E3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1d</w:t>
            </w:r>
          </w:p>
        </w:tc>
        <w:tc>
          <w:tcPr>
            <w:tcW w:w="432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2B203E7D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0h</w:t>
            </w:r>
          </w:p>
        </w:tc>
        <w:tc>
          <w:tcPr>
            <w:tcW w:w="226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0F0A1C14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0.00 €</w:t>
            </w:r>
          </w:p>
        </w:tc>
      </w:tr>
      <w:tr w:rsidR="00755FB8" w:rsidRPr="00271D96" w14:paraId="49748F15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6CA8BEEB" w14:textId="77777777" w:rsidR="00755FB8" w:rsidRPr="00271D96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Start</w:t>
            </w:r>
          </w:p>
        </w:tc>
        <w:tc>
          <w:tcPr>
            <w:tcW w:w="658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20B13615" w14:textId="77777777" w:rsidR="00755FB8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Finish</w:t>
            </w:r>
          </w:p>
        </w:tc>
      </w:tr>
      <w:tr w:rsidR="00755FB8" w:rsidRPr="00DC41E5" w14:paraId="5125E803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17A1EF19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24/11/2020</w:t>
            </w:r>
          </w:p>
        </w:tc>
        <w:tc>
          <w:tcPr>
            <w:tcW w:w="658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3A5E5D16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24/11/2020</w:t>
            </w:r>
          </w:p>
        </w:tc>
      </w:tr>
      <w:tr w:rsidR="00755FB8" w:rsidRPr="00271D96" w14:paraId="34D3AF10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36429ED2" w14:textId="77777777" w:rsidR="00755FB8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Resource Names</w:t>
            </w:r>
          </w:p>
        </w:tc>
      </w:tr>
      <w:tr w:rsidR="00755FB8" w:rsidRPr="00DC41E5" w14:paraId="7ADD1CFD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37EFCB4F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05576F05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064AB3B7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55FB8" w:rsidRPr="00DB5AFA" w14:paraId="643A9B49" w14:textId="77777777" w:rsidTr="00DC5C9A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0FAE07E1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 w:rsidRPr="00DB5AFA">
              <w:rPr>
                <w:rFonts w:ascii="Arial" w:hAnsi="Arial" w:cs="Arial"/>
                <w:b/>
                <w:color w:val="FFFFFF" w:themeColor="background1"/>
              </w:rPr>
              <w:t>Notes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227100DB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</w:p>
        </w:tc>
      </w:tr>
      <w:tr w:rsidR="00755FB8" w:rsidRPr="00DC41E5" w14:paraId="0929820C" w14:textId="77777777" w:rsidTr="00DC5C9A">
        <w:tc>
          <w:tcPr>
            <w:tcW w:w="11016" w:type="dxa"/>
            <w:gridSpan w:val="4"/>
            <w:tcBorders>
              <w:top w:val="single" w:sz="4" w:space="0" w:color="4BACC6" w:themeColor="accent5"/>
            </w:tcBorders>
          </w:tcPr>
          <w:p w14:paraId="37643588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Descripcion</w:t>
            </w:r>
          </w:p>
          <w:p w14:paraId="1A667F78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6934E8FF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Desarrollo de interfaz para el nodo 1.4.1.3</w:t>
            </w:r>
          </w:p>
          <w:p w14:paraId="2DDB66A3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54FD598C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Supuestos</w:t>
            </w:r>
          </w:p>
          <w:p w14:paraId="16614400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2C7A7C4F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el backend esta desarrollado</w:t>
            </w:r>
          </w:p>
          <w:p w14:paraId="71FFA109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76D1DB44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6BD5A96D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7ED19FD3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Criterios de aceptación</w:t>
            </w:r>
          </w:p>
          <w:p w14:paraId="4AED4AC7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0C5A8824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el registro se debe dar en menos de 2 segundos</w:t>
            </w:r>
          </w:p>
          <w:p w14:paraId="08258A60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233A2851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186EB8F0" w14:textId="77777777" w:rsidR="00755FB8" w:rsidRDefault="00755FB8" w:rsidP="00B8005E">
      <w:pPr>
        <w:rPr>
          <w:rFonts w:ascii="Arial" w:hAnsi="Arial" w:cs="Arial"/>
        </w:rPr>
        <w:sectPr w:rsidR="00755FB8" w:rsidSect="00755FB8">
          <w:headerReference w:type="even" r:id="rId187"/>
          <w:headerReference w:type="default" r:id="rId188"/>
          <w:footerReference w:type="even" r:id="rId189"/>
          <w:footerReference w:type="default" r:id="rId190"/>
          <w:headerReference w:type="first" r:id="rId191"/>
          <w:footerReference w:type="first" r:id="rId192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14:paraId="6AB999F7" w14:textId="77777777" w:rsidR="00755FB8" w:rsidRPr="00DB5AFA" w:rsidRDefault="00755FB8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449"/>
        <w:gridCol w:w="2894"/>
        <w:gridCol w:w="4222"/>
        <w:gridCol w:w="2225"/>
      </w:tblGrid>
      <w:tr w:rsidR="00755FB8" w:rsidRPr="00DB5AFA" w14:paraId="05B507FC" w14:textId="77777777" w:rsidTr="00462562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6D547D35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ID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5D544A58" w14:textId="77777777" w:rsidR="00755FB8" w:rsidRDefault="00755FB8" w:rsidP="00A946D3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WBS</w:t>
            </w:r>
          </w:p>
        </w:tc>
      </w:tr>
      <w:tr w:rsidR="00755FB8" w:rsidRPr="00DC41E5" w14:paraId="32A25AE2" w14:textId="77777777" w:rsidTr="00462562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0D00053F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32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54D60C4A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1.4.2.4</w:t>
            </w:r>
          </w:p>
        </w:tc>
      </w:tr>
      <w:tr w:rsidR="00755FB8" w:rsidRPr="00DB5AFA" w14:paraId="2EEA8C77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19856E70" w14:textId="77777777" w:rsidR="00755FB8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Task Name</w:t>
            </w:r>
          </w:p>
        </w:tc>
      </w:tr>
      <w:tr w:rsidR="00755FB8" w:rsidRPr="00DC41E5" w14:paraId="74126178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771B7989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Registro de Trayectos</w:t>
            </w:r>
          </w:p>
        </w:tc>
      </w:tr>
      <w:tr w:rsidR="00755FB8" w:rsidRPr="00271D96" w14:paraId="35063CD7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00323D98" w14:textId="77777777" w:rsidR="00755FB8" w:rsidRPr="00271D96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Duration</w:t>
            </w:r>
          </w:p>
        </w:tc>
        <w:tc>
          <w:tcPr>
            <w:tcW w:w="432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2271B395" w14:textId="77777777" w:rsidR="00755FB8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Work</w:t>
            </w:r>
          </w:p>
        </w:tc>
        <w:tc>
          <w:tcPr>
            <w:tcW w:w="226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7F0319EB" w14:textId="77777777" w:rsidR="00755FB8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Cost</w:t>
            </w:r>
          </w:p>
        </w:tc>
      </w:tr>
      <w:tr w:rsidR="00755FB8" w:rsidRPr="00DC41E5" w14:paraId="2A839C6D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4B58D04F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1d</w:t>
            </w:r>
          </w:p>
        </w:tc>
        <w:tc>
          <w:tcPr>
            <w:tcW w:w="432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293C3620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0h</w:t>
            </w:r>
          </w:p>
        </w:tc>
        <w:tc>
          <w:tcPr>
            <w:tcW w:w="226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05F531C9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0.00 €</w:t>
            </w:r>
          </w:p>
        </w:tc>
      </w:tr>
      <w:tr w:rsidR="00755FB8" w:rsidRPr="00271D96" w14:paraId="61CEB8C4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1614C21D" w14:textId="77777777" w:rsidR="00755FB8" w:rsidRPr="00271D96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Start</w:t>
            </w:r>
          </w:p>
        </w:tc>
        <w:tc>
          <w:tcPr>
            <w:tcW w:w="658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35679513" w14:textId="77777777" w:rsidR="00755FB8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Finish</w:t>
            </w:r>
          </w:p>
        </w:tc>
      </w:tr>
      <w:tr w:rsidR="00755FB8" w:rsidRPr="00DC41E5" w14:paraId="1EED0551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52932040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24/11/2020</w:t>
            </w:r>
          </w:p>
        </w:tc>
        <w:tc>
          <w:tcPr>
            <w:tcW w:w="658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71492A69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24/11/2020</w:t>
            </w:r>
          </w:p>
        </w:tc>
      </w:tr>
      <w:tr w:rsidR="00755FB8" w:rsidRPr="00271D96" w14:paraId="26AB6D96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05F1C1FB" w14:textId="77777777" w:rsidR="00755FB8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Resource Names</w:t>
            </w:r>
          </w:p>
        </w:tc>
      </w:tr>
      <w:tr w:rsidR="00755FB8" w:rsidRPr="00DC41E5" w14:paraId="0666FD61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1997DE33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723401AC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503117B3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55FB8" w:rsidRPr="00DB5AFA" w14:paraId="0A93F68D" w14:textId="77777777" w:rsidTr="00DC5C9A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3813336D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 w:rsidRPr="00DB5AFA">
              <w:rPr>
                <w:rFonts w:ascii="Arial" w:hAnsi="Arial" w:cs="Arial"/>
                <w:b/>
                <w:color w:val="FFFFFF" w:themeColor="background1"/>
              </w:rPr>
              <w:t>Notes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53A8B77C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</w:p>
        </w:tc>
      </w:tr>
      <w:tr w:rsidR="00755FB8" w:rsidRPr="00DC41E5" w14:paraId="5E8FBC4C" w14:textId="77777777" w:rsidTr="00DC5C9A">
        <w:tc>
          <w:tcPr>
            <w:tcW w:w="11016" w:type="dxa"/>
            <w:gridSpan w:val="4"/>
            <w:tcBorders>
              <w:top w:val="single" w:sz="4" w:space="0" w:color="4BACC6" w:themeColor="accent5"/>
            </w:tcBorders>
          </w:tcPr>
          <w:p w14:paraId="69664547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Descripcion</w:t>
            </w:r>
          </w:p>
          <w:p w14:paraId="137CAEA1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3144174D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Desarrollo de interfaz para el nodo 1.4.1.</w:t>
            </w:r>
          </w:p>
          <w:p w14:paraId="1C3EC363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2EDA5B59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09EF2985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Supuestos</w:t>
            </w:r>
          </w:p>
          <w:p w14:paraId="37189208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44A71805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el backend esta desarrollado</w:t>
            </w:r>
          </w:p>
          <w:p w14:paraId="59514CDC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1EFE73FB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22B438C8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76F306E7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Criterios de aceptación</w:t>
            </w:r>
          </w:p>
          <w:p w14:paraId="645CB93D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543B3399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se deben poder registrar los tramos de cada vehiculo desde su origen hacia su destino</w:t>
            </w:r>
          </w:p>
          <w:p w14:paraId="7E3757A2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2C29E700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4B378C85" w14:textId="77777777" w:rsidR="00755FB8" w:rsidRDefault="00755FB8" w:rsidP="00B8005E">
      <w:pPr>
        <w:rPr>
          <w:rFonts w:ascii="Arial" w:hAnsi="Arial" w:cs="Arial"/>
        </w:rPr>
        <w:sectPr w:rsidR="00755FB8" w:rsidSect="00755FB8">
          <w:headerReference w:type="even" r:id="rId193"/>
          <w:headerReference w:type="default" r:id="rId194"/>
          <w:footerReference w:type="even" r:id="rId195"/>
          <w:footerReference w:type="default" r:id="rId196"/>
          <w:headerReference w:type="first" r:id="rId197"/>
          <w:footerReference w:type="first" r:id="rId198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14:paraId="2D16AD26" w14:textId="77777777" w:rsidR="00755FB8" w:rsidRPr="00DB5AFA" w:rsidRDefault="00755FB8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449"/>
        <w:gridCol w:w="2894"/>
        <w:gridCol w:w="4222"/>
        <w:gridCol w:w="2225"/>
      </w:tblGrid>
      <w:tr w:rsidR="00755FB8" w:rsidRPr="00DB5AFA" w14:paraId="209B48B7" w14:textId="77777777" w:rsidTr="00462562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59FD54AF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ID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66A69B28" w14:textId="77777777" w:rsidR="00755FB8" w:rsidRDefault="00755FB8" w:rsidP="00A946D3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WBS</w:t>
            </w:r>
          </w:p>
        </w:tc>
      </w:tr>
      <w:tr w:rsidR="00755FB8" w:rsidRPr="00DC41E5" w14:paraId="52EBA2B0" w14:textId="77777777" w:rsidTr="00462562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00415FA3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33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66FEAACF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1.4.2.5</w:t>
            </w:r>
          </w:p>
        </w:tc>
      </w:tr>
      <w:tr w:rsidR="00755FB8" w:rsidRPr="00DB5AFA" w14:paraId="3B65607D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34CD19D9" w14:textId="77777777" w:rsidR="00755FB8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Task Name</w:t>
            </w:r>
          </w:p>
        </w:tc>
      </w:tr>
      <w:tr w:rsidR="00755FB8" w:rsidRPr="00DC41E5" w14:paraId="41CC76E9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3B338044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Monitor trayecto encomiendas</w:t>
            </w:r>
          </w:p>
        </w:tc>
      </w:tr>
      <w:tr w:rsidR="00755FB8" w:rsidRPr="00271D96" w14:paraId="7A52EC80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5BFAAA0D" w14:textId="77777777" w:rsidR="00755FB8" w:rsidRPr="00271D96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Duration</w:t>
            </w:r>
          </w:p>
        </w:tc>
        <w:tc>
          <w:tcPr>
            <w:tcW w:w="432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3A5A93A8" w14:textId="77777777" w:rsidR="00755FB8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Work</w:t>
            </w:r>
          </w:p>
        </w:tc>
        <w:tc>
          <w:tcPr>
            <w:tcW w:w="226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3FDF7331" w14:textId="77777777" w:rsidR="00755FB8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Cost</w:t>
            </w:r>
          </w:p>
        </w:tc>
      </w:tr>
      <w:tr w:rsidR="00755FB8" w:rsidRPr="00DC41E5" w14:paraId="74D2FECF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5A47D233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1d</w:t>
            </w:r>
          </w:p>
        </w:tc>
        <w:tc>
          <w:tcPr>
            <w:tcW w:w="432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1057D75B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0h</w:t>
            </w:r>
          </w:p>
        </w:tc>
        <w:tc>
          <w:tcPr>
            <w:tcW w:w="226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14ED75F5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0.00 €</w:t>
            </w:r>
          </w:p>
        </w:tc>
      </w:tr>
      <w:tr w:rsidR="00755FB8" w:rsidRPr="00271D96" w14:paraId="138DC152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5D863DFD" w14:textId="77777777" w:rsidR="00755FB8" w:rsidRPr="00271D96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Start</w:t>
            </w:r>
          </w:p>
        </w:tc>
        <w:tc>
          <w:tcPr>
            <w:tcW w:w="658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0204F73E" w14:textId="77777777" w:rsidR="00755FB8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Finish</w:t>
            </w:r>
          </w:p>
        </w:tc>
      </w:tr>
      <w:tr w:rsidR="00755FB8" w:rsidRPr="00DC41E5" w14:paraId="5D031767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403E1852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24/11/2020</w:t>
            </w:r>
          </w:p>
        </w:tc>
        <w:tc>
          <w:tcPr>
            <w:tcW w:w="658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2937CEBE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24/11/2020</w:t>
            </w:r>
          </w:p>
        </w:tc>
      </w:tr>
      <w:tr w:rsidR="00755FB8" w:rsidRPr="00271D96" w14:paraId="22476ADF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5AA5B617" w14:textId="77777777" w:rsidR="00755FB8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Resource Names</w:t>
            </w:r>
          </w:p>
        </w:tc>
      </w:tr>
      <w:tr w:rsidR="00755FB8" w:rsidRPr="00DC41E5" w14:paraId="2343B1D7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28DBB0AC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0F159127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496E3067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55FB8" w:rsidRPr="00DB5AFA" w14:paraId="721E65F6" w14:textId="77777777" w:rsidTr="00DC5C9A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770A5773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 w:rsidRPr="00DB5AFA">
              <w:rPr>
                <w:rFonts w:ascii="Arial" w:hAnsi="Arial" w:cs="Arial"/>
                <w:b/>
                <w:color w:val="FFFFFF" w:themeColor="background1"/>
              </w:rPr>
              <w:t>Notes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62C9C884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</w:p>
        </w:tc>
      </w:tr>
      <w:tr w:rsidR="00755FB8" w:rsidRPr="00DC41E5" w14:paraId="4AE6CABA" w14:textId="77777777" w:rsidTr="00DC5C9A">
        <w:tc>
          <w:tcPr>
            <w:tcW w:w="11016" w:type="dxa"/>
            <w:gridSpan w:val="4"/>
            <w:tcBorders>
              <w:top w:val="single" w:sz="4" w:space="0" w:color="4BACC6" w:themeColor="accent5"/>
            </w:tcBorders>
          </w:tcPr>
          <w:p w14:paraId="133A91CB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Descripcion</w:t>
            </w:r>
          </w:p>
          <w:p w14:paraId="48F7E34D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68D7D08B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Desarrollo de interfaz para el nodo 1.4.1.4</w:t>
            </w:r>
          </w:p>
          <w:p w14:paraId="3A6860F4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515C3F2A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5AF015E2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Supuestos</w:t>
            </w:r>
          </w:p>
          <w:p w14:paraId="478460F5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3C887963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el backend esta desarrollado</w:t>
            </w:r>
          </w:p>
          <w:p w14:paraId="5AA59165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1CC7C601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3703E6EF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2BBF3F1C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Criterios de aceptación</w:t>
            </w:r>
          </w:p>
          <w:p w14:paraId="62E4D84E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004B1EF4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se deben visualizar todos los vehiculos de reparto que operan a cargo del operador logistico en tiempo real</w:t>
            </w:r>
          </w:p>
          <w:p w14:paraId="5CEF185B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5B865138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12FC254E" w14:textId="77777777" w:rsidR="00755FB8" w:rsidRDefault="00755FB8" w:rsidP="00B8005E">
      <w:pPr>
        <w:rPr>
          <w:rFonts w:ascii="Arial" w:hAnsi="Arial" w:cs="Arial"/>
        </w:rPr>
        <w:sectPr w:rsidR="00755FB8" w:rsidSect="00755FB8">
          <w:headerReference w:type="even" r:id="rId199"/>
          <w:headerReference w:type="default" r:id="rId200"/>
          <w:footerReference w:type="even" r:id="rId201"/>
          <w:footerReference w:type="default" r:id="rId202"/>
          <w:headerReference w:type="first" r:id="rId203"/>
          <w:footerReference w:type="first" r:id="rId204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14:paraId="6E2FCBBE" w14:textId="77777777" w:rsidR="00755FB8" w:rsidRPr="00DB5AFA" w:rsidRDefault="00755FB8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449"/>
        <w:gridCol w:w="2894"/>
        <w:gridCol w:w="4222"/>
        <w:gridCol w:w="2225"/>
      </w:tblGrid>
      <w:tr w:rsidR="00755FB8" w:rsidRPr="00DB5AFA" w14:paraId="73BFDAFF" w14:textId="77777777" w:rsidTr="00462562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3AA830E2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ID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6168277D" w14:textId="77777777" w:rsidR="00755FB8" w:rsidRDefault="00755FB8" w:rsidP="00A946D3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WBS</w:t>
            </w:r>
          </w:p>
        </w:tc>
      </w:tr>
      <w:tr w:rsidR="00755FB8" w:rsidRPr="00DC41E5" w14:paraId="754CB51B" w14:textId="77777777" w:rsidTr="00462562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22415AC1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34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40436A2A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1.4.2.6</w:t>
            </w:r>
          </w:p>
        </w:tc>
      </w:tr>
      <w:tr w:rsidR="00755FB8" w:rsidRPr="00DB5AFA" w14:paraId="3C778E22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1ACCC393" w14:textId="77777777" w:rsidR="00755FB8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Task Name</w:t>
            </w:r>
          </w:p>
        </w:tc>
      </w:tr>
      <w:tr w:rsidR="00755FB8" w:rsidRPr="00DC41E5" w14:paraId="48878500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51947CE0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App Android para choferes y copilotos</w:t>
            </w:r>
          </w:p>
        </w:tc>
      </w:tr>
      <w:tr w:rsidR="00755FB8" w:rsidRPr="00271D96" w14:paraId="45DE8F7F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120632DC" w14:textId="77777777" w:rsidR="00755FB8" w:rsidRPr="00271D96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Duration</w:t>
            </w:r>
          </w:p>
        </w:tc>
        <w:tc>
          <w:tcPr>
            <w:tcW w:w="432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12D9DDF1" w14:textId="77777777" w:rsidR="00755FB8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Work</w:t>
            </w:r>
          </w:p>
        </w:tc>
        <w:tc>
          <w:tcPr>
            <w:tcW w:w="226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4B242CFC" w14:textId="77777777" w:rsidR="00755FB8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Cost</w:t>
            </w:r>
          </w:p>
        </w:tc>
      </w:tr>
      <w:tr w:rsidR="00755FB8" w:rsidRPr="00DC41E5" w14:paraId="75B750D0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0633CDB6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1d</w:t>
            </w:r>
          </w:p>
        </w:tc>
        <w:tc>
          <w:tcPr>
            <w:tcW w:w="432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0C67790A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0h</w:t>
            </w:r>
          </w:p>
        </w:tc>
        <w:tc>
          <w:tcPr>
            <w:tcW w:w="226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789B37C4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0.00 €</w:t>
            </w:r>
          </w:p>
        </w:tc>
      </w:tr>
      <w:tr w:rsidR="00755FB8" w:rsidRPr="00271D96" w14:paraId="0D3C6F71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14A42A16" w14:textId="77777777" w:rsidR="00755FB8" w:rsidRPr="00271D96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Start</w:t>
            </w:r>
          </w:p>
        </w:tc>
        <w:tc>
          <w:tcPr>
            <w:tcW w:w="658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78EF3E78" w14:textId="77777777" w:rsidR="00755FB8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Finish</w:t>
            </w:r>
          </w:p>
        </w:tc>
      </w:tr>
      <w:tr w:rsidR="00755FB8" w:rsidRPr="00DC41E5" w14:paraId="1D6B36B1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628C009D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24/11/2020</w:t>
            </w:r>
          </w:p>
        </w:tc>
        <w:tc>
          <w:tcPr>
            <w:tcW w:w="658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30007A93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24/11/2020</w:t>
            </w:r>
          </w:p>
        </w:tc>
      </w:tr>
      <w:tr w:rsidR="00755FB8" w:rsidRPr="00271D96" w14:paraId="55BD9586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351DDD3F" w14:textId="77777777" w:rsidR="00755FB8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Resource Names</w:t>
            </w:r>
          </w:p>
        </w:tc>
      </w:tr>
      <w:tr w:rsidR="00755FB8" w:rsidRPr="00DC41E5" w14:paraId="49DDF068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651E1523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4E1DC94A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67BFF319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55FB8" w:rsidRPr="00DB5AFA" w14:paraId="138BE7D2" w14:textId="77777777" w:rsidTr="00DC5C9A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625C95F4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 w:rsidRPr="00DB5AFA">
              <w:rPr>
                <w:rFonts w:ascii="Arial" w:hAnsi="Arial" w:cs="Arial"/>
                <w:b/>
                <w:color w:val="FFFFFF" w:themeColor="background1"/>
              </w:rPr>
              <w:t>Notes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14F1991F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</w:p>
        </w:tc>
      </w:tr>
      <w:tr w:rsidR="00755FB8" w:rsidRPr="00DC41E5" w14:paraId="21D64DD5" w14:textId="77777777" w:rsidTr="00DC5C9A">
        <w:tc>
          <w:tcPr>
            <w:tcW w:w="11016" w:type="dxa"/>
            <w:gridSpan w:val="4"/>
            <w:tcBorders>
              <w:top w:val="single" w:sz="4" w:space="0" w:color="4BACC6" w:themeColor="accent5"/>
            </w:tcBorders>
          </w:tcPr>
          <w:p w14:paraId="7949278C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Descripcion</w:t>
            </w:r>
          </w:p>
          <w:p w14:paraId="067F11E9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53DEC86C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Desarrollo de interfaz para el nodo 1.4.1.9</w:t>
            </w:r>
          </w:p>
          <w:p w14:paraId="24BBBA97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50F20726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700923E7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Supuestos</w:t>
            </w:r>
          </w:p>
          <w:p w14:paraId="29B352B9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5F795C25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el backend esta desarrollado</w:t>
            </w:r>
          </w:p>
          <w:p w14:paraId="4DD0E895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6277809B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1D8DAA67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5ECF0111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Criterios de aceptación</w:t>
            </w:r>
          </w:p>
          <w:p w14:paraId="4668C63D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3C89DC91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el acceso se debe dar en menos de 1 segundo</w:t>
            </w:r>
          </w:p>
          <w:p w14:paraId="0FDF6851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08B1A367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3574ACB0" w14:textId="77777777" w:rsidR="00755FB8" w:rsidRDefault="00755FB8" w:rsidP="00B8005E">
      <w:pPr>
        <w:rPr>
          <w:rFonts w:ascii="Arial" w:hAnsi="Arial" w:cs="Arial"/>
        </w:rPr>
        <w:sectPr w:rsidR="00755FB8" w:rsidSect="00755FB8">
          <w:headerReference w:type="even" r:id="rId205"/>
          <w:headerReference w:type="default" r:id="rId206"/>
          <w:footerReference w:type="even" r:id="rId207"/>
          <w:footerReference w:type="default" r:id="rId208"/>
          <w:headerReference w:type="first" r:id="rId209"/>
          <w:footerReference w:type="first" r:id="rId210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14:paraId="58119A47" w14:textId="77777777" w:rsidR="00755FB8" w:rsidRPr="00DB5AFA" w:rsidRDefault="00755FB8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449"/>
        <w:gridCol w:w="2894"/>
        <w:gridCol w:w="4222"/>
        <w:gridCol w:w="2225"/>
      </w:tblGrid>
      <w:tr w:rsidR="00755FB8" w:rsidRPr="00DB5AFA" w14:paraId="51274612" w14:textId="77777777" w:rsidTr="00462562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3658746E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ID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7A77633E" w14:textId="77777777" w:rsidR="00755FB8" w:rsidRDefault="00755FB8" w:rsidP="00A946D3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WBS</w:t>
            </w:r>
          </w:p>
        </w:tc>
      </w:tr>
      <w:tr w:rsidR="00755FB8" w:rsidRPr="00DC41E5" w14:paraId="292969E3" w14:textId="77777777" w:rsidTr="00462562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6AB806D0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35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30EA5771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1.4.2.7</w:t>
            </w:r>
          </w:p>
        </w:tc>
      </w:tr>
      <w:tr w:rsidR="00755FB8" w:rsidRPr="00DB5AFA" w14:paraId="27306625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34CFE928" w14:textId="77777777" w:rsidR="00755FB8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Task Name</w:t>
            </w:r>
          </w:p>
        </w:tc>
      </w:tr>
      <w:tr w:rsidR="00755FB8" w:rsidRPr="00DC41E5" w14:paraId="4312E55C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06CB5F47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ABM Vehiculos</w:t>
            </w:r>
          </w:p>
        </w:tc>
      </w:tr>
      <w:tr w:rsidR="00755FB8" w:rsidRPr="00271D96" w14:paraId="30A6C6A4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46F5C799" w14:textId="77777777" w:rsidR="00755FB8" w:rsidRPr="00271D96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Duration</w:t>
            </w:r>
          </w:p>
        </w:tc>
        <w:tc>
          <w:tcPr>
            <w:tcW w:w="432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5DF715DE" w14:textId="77777777" w:rsidR="00755FB8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Work</w:t>
            </w:r>
          </w:p>
        </w:tc>
        <w:tc>
          <w:tcPr>
            <w:tcW w:w="226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6B0EC4F4" w14:textId="77777777" w:rsidR="00755FB8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Cost</w:t>
            </w:r>
          </w:p>
        </w:tc>
      </w:tr>
      <w:tr w:rsidR="00755FB8" w:rsidRPr="00DC41E5" w14:paraId="5B0E6C19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091F611E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1d</w:t>
            </w:r>
          </w:p>
        </w:tc>
        <w:tc>
          <w:tcPr>
            <w:tcW w:w="432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13DD5FB8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0h</w:t>
            </w:r>
          </w:p>
        </w:tc>
        <w:tc>
          <w:tcPr>
            <w:tcW w:w="226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2EADC294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0.00 €</w:t>
            </w:r>
          </w:p>
        </w:tc>
      </w:tr>
      <w:tr w:rsidR="00755FB8" w:rsidRPr="00271D96" w14:paraId="56E9F16F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5355EE19" w14:textId="77777777" w:rsidR="00755FB8" w:rsidRPr="00271D96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Start</w:t>
            </w:r>
          </w:p>
        </w:tc>
        <w:tc>
          <w:tcPr>
            <w:tcW w:w="658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229C07F4" w14:textId="77777777" w:rsidR="00755FB8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Finish</w:t>
            </w:r>
          </w:p>
        </w:tc>
      </w:tr>
      <w:tr w:rsidR="00755FB8" w:rsidRPr="00DC41E5" w14:paraId="36CF340E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67E00856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24/11/2020</w:t>
            </w:r>
          </w:p>
        </w:tc>
        <w:tc>
          <w:tcPr>
            <w:tcW w:w="658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18ACC35B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24/11/2020</w:t>
            </w:r>
          </w:p>
        </w:tc>
      </w:tr>
      <w:tr w:rsidR="00755FB8" w:rsidRPr="00271D96" w14:paraId="73426EED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460CC731" w14:textId="77777777" w:rsidR="00755FB8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Resource Names</w:t>
            </w:r>
          </w:p>
        </w:tc>
      </w:tr>
      <w:tr w:rsidR="00755FB8" w:rsidRPr="00DC41E5" w14:paraId="718E81F3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56A668EA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4913CBB9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177B5592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55FB8" w:rsidRPr="00DB5AFA" w14:paraId="090CA8D8" w14:textId="77777777" w:rsidTr="00DC5C9A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031C4529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 w:rsidRPr="00DB5AFA">
              <w:rPr>
                <w:rFonts w:ascii="Arial" w:hAnsi="Arial" w:cs="Arial"/>
                <w:b/>
                <w:color w:val="FFFFFF" w:themeColor="background1"/>
              </w:rPr>
              <w:t>Notes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6E95EF5D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</w:p>
        </w:tc>
      </w:tr>
      <w:tr w:rsidR="00755FB8" w:rsidRPr="00DC41E5" w14:paraId="56E6B176" w14:textId="77777777" w:rsidTr="00DC5C9A">
        <w:tc>
          <w:tcPr>
            <w:tcW w:w="11016" w:type="dxa"/>
            <w:gridSpan w:val="4"/>
            <w:tcBorders>
              <w:top w:val="single" w:sz="4" w:space="0" w:color="4BACC6" w:themeColor="accent5"/>
            </w:tcBorders>
          </w:tcPr>
          <w:p w14:paraId="45B619CB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Descripcion</w:t>
            </w:r>
          </w:p>
          <w:p w14:paraId="76086AD7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3BF7C21A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Desarrollo de interfaz para el nodo 1.4.1.6</w:t>
            </w:r>
          </w:p>
          <w:p w14:paraId="2ADE2CFF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28710C67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13F59620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Supuestos</w:t>
            </w:r>
          </w:p>
          <w:p w14:paraId="4F8D00C6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6F6379C7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el backend esta desarrollado</w:t>
            </w:r>
          </w:p>
          <w:p w14:paraId="5643BCEE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7FB3D731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31535FBF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668D006B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Criterios de aceptación</w:t>
            </w:r>
          </w:p>
          <w:p w14:paraId="4A560780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616A924A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el registro se debe dar en menos de 2 segundos</w:t>
            </w:r>
          </w:p>
          <w:p w14:paraId="507B0416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1A58ACB7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6B32D28F" w14:textId="77777777" w:rsidR="00755FB8" w:rsidRDefault="00755FB8" w:rsidP="00B8005E">
      <w:pPr>
        <w:rPr>
          <w:rFonts w:ascii="Arial" w:hAnsi="Arial" w:cs="Arial"/>
        </w:rPr>
        <w:sectPr w:rsidR="00755FB8" w:rsidSect="00755FB8">
          <w:headerReference w:type="even" r:id="rId211"/>
          <w:headerReference w:type="default" r:id="rId212"/>
          <w:footerReference w:type="even" r:id="rId213"/>
          <w:footerReference w:type="default" r:id="rId214"/>
          <w:headerReference w:type="first" r:id="rId215"/>
          <w:footerReference w:type="first" r:id="rId216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14:paraId="17C497DC" w14:textId="77777777" w:rsidR="00755FB8" w:rsidRPr="00DB5AFA" w:rsidRDefault="00755FB8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449"/>
        <w:gridCol w:w="2894"/>
        <w:gridCol w:w="4222"/>
        <w:gridCol w:w="2225"/>
      </w:tblGrid>
      <w:tr w:rsidR="00755FB8" w:rsidRPr="00DB5AFA" w14:paraId="0B8D451F" w14:textId="77777777" w:rsidTr="00462562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6C029994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ID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3ACAA79F" w14:textId="77777777" w:rsidR="00755FB8" w:rsidRDefault="00755FB8" w:rsidP="00A946D3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WBS</w:t>
            </w:r>
          </w:p>
        </w:tc>
      </w:tr>
      <w:tr w:rsidR="00755FB8" w:rsidRPr="00DC41E5" w14:paraId="6294D1E3" w14:textId="77777777" w:rsidTr="00462562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45A17F3E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36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5F9B4437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1.4.2.8</w:t>
            </w:r>
          </w:p>
        </w:tc>
      </w:tr>
      <w:tr w:rsidR="00755FB8" w:rsidRPr="00DB5AFA" w14:paraId="27181FE7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0244DE7D" w14:textId="77777777" w:rsidR="00755FB8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Task Name</w:t>
            </w:r>
          </w:p>
        </w:tc>
      </w:tr>
      <w:tr w:rsidR="00755FB8" w:rsidRPr="00DC41E5" w14:paraId="25F46F09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638CA720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ABM Usuarios</w:t>
            </w:r>
          </w:p>
        </w:tc>
      </w:tr>
      <w:tr w:rsidR="00755FB8" w:rsidRPr="00271D96" w14:paraId="6BE11F66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2D548224" w14:textId="77777777" w:rsidR="00755FB8" w:rsidRPr="00271D96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Duration</w:t>
            </w:r>
          </w:p>
        </w:tc>
        <w:tc>
          <w:tcPr>
            <w:tcW w:w="432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1E1158B3" w14:textId="77777777" w:rsidR="00755FB8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Work</w:t>
            </w:r>
          </w:p>
        </w:tc>
        <w:tc>
          <w:tcPr>
            <w:tcW w:w="226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1A8498A8" w14:textId="77777777" w:rsidR="00755FB8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Cost</w:t>
            </w:r>
          </w:p>
        </w:tc>
      </w:tr>
      <w:tr w:rsidR="00755FB8" w:rsidRPr="00DC41E5" w14:paraId="038FD890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367E7900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1d</w:t>
            </w:r>
          </w:p>
        </w:tc>
        <w:tc>
          <w:tcPr>
            <w:tcW w:w="432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2CF4D309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0h</w:t>
            </w:r>
          </w:p>
        </w:tc>
        <w:tc>
          <w:tcPr>
            <w:tcW w:w="226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4750D889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0.00 €</w:t>
            </w:r>
          </w:p>
        </w:tc>
      </w:tr>
      <w:tr w:rsidR="00755FB8" w:rsidRPr="00271D96" w14:paraId="4765F8CF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4073C928" w14:textId="77777777" w:rsidR="00755FB8" w:rsidRPr="00271D96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Start</w:t>
            </w:r>
          </w:p>
        </w:tc>
        <w:tc>
          <w:tcPr>
            <w:tcW w:w="658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34F8C9E4" w14:textId="77777777" w:rsidR="00755FB8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Finish</w:t>
            </w:r>
          </w:p>
        </w:tc>
      </w:tr>
      <w:tr w:rsidR="00755FB8" w:rsidRPr="00DC41E5" w14:paraId="08978652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2E06F3E5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24/11/2020</w:t>
            </w:r>
          </w:p>
        </w:tc>
        <w:tc>
          <w:tcPr>
            <w:tcW w:w="658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5BC751BC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24/11/2020</w:t>
            </w:r>
          </w:p>
        </w:tc>
      </w:tr>
      <w:tr w:rsidR="00755FB8" w:rsidRPr="00271D96" w14:paraId="4145AE5D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3808B648" w14:textId="77777777" w:rsidR="00755FB8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Resource Names</w:t>
            </w:r>
          </w:p>
        </w:tc>
      </w:tr>
      <w:tr w:rsidR="00755FB8" w:rsidRPr="00DC41E5" w14:paraId="5A18DE5A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293F0732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7203C1BB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152C2875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55FB8" w:rsidRPr="00DB5AFA" w14:paraId="46946EE0" w14:textId="77777777" w:rsidTr="00DC5C9A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07171856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 w:rsidRPr="00DB5AFA">
              <w:rPr>
                <w:rFonts w:ascii="Arial" w:hAnsi="Arial" w:cs="Arial"/>
                <w:b/>
                <w:color w:val="FFFFFF" w:themeColor="background1"/>
              </w:rPr>
              <w:t>Notes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1C0D5577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</w:p>
        </w:tc>
      </w:tr>
      <w:tr w:rsidR="00755FB8" w:rsidRPr="00DC41E5" w14:paraId="064CFD00" w14:textId="77777777" w:rsidTr="00DC5C9A">
        <w:tc>
          <w:tcPr>
            <w:tcW w:w="11016" w:type="dxa"/>
            <w:gridSpan w:val="4"/>
            <w:tcBorders>
              <w:top w:val="single" w:sz="4" w:space="0" w:color="4BACC6" w:themeColor="accent5"/>
            </w:tcBorders>
          </w:tcPr>
          <w:p w14:paraId="476E6D81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Descripcion</w:t>
            </w:r>
          </w:p>
          <w:p w14:paraId="726BB771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29695221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Desarrollo de interfaz para el nodo 1.4.1.7</w:t>
            </w:r>
          </w:p>
          <w:p w14:paraId="48807B01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03FBA5FD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681B9F78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Supuestos</w:t>
            </w:r>
          </w:p>
          <w:p w14:paraId="06C1A027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4D29BEAD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el backend esta desarrollado</w:t>
            </w:r>
          </w:p>
          <w:p w14:paraId="5584C9C3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623D32A7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60CD1153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361E8321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Criterios de aceptación</w:t>
            </w:r>
          </w:p>
          <w:p w14:paraId="4B996AFE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57AA8297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el registro se debe dar en menos de 2 segundos</w:t>
            </w:r>
          </w:p>
          <w:p w14:paraId="4360BF69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719BEFD7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5292A012" w14:textId="77777777" w:rsidR="00755FB8" w:rsidRDefault="00755FB8" w:rsidP="00B8005E">
      <w:pPr>
        <w:rPr>
          <w:rFonts w:ascii="Arial" w:hAnsi="Arial" w:cs="Arial"/>
        </w:rPr>
        <w:sectPr w:rsidR="00755FB8" w:rsidSect="00755FB8">
          <w:headerReference w:type="even" r:id="rId217"/>
          <w:headerReference w:type="default" r:id="rId218"/>
          <w:footerReference w:type="even" r:id="rId219"/>
          <w:footerReference w:type="default" r:id="rId220"/>
          <w:headerReference w:type="first" r:id="rId221"/>
          <w:footerReference w:type="first" r:id="rId222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14:paraId="5E13BFC8" w14:textId="77777777" w:rsidR="00755FB8" w:rsidRPr="00DB5AFA" w:rsidRDefault="00755FB8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449"/>
        <w:gridCol w:w="2894"/>
        <w:gridCol w:w="4222"/>
        <w:gridCol w:w="2225"/>
      </w:tblGrid>
      <w:tr w:rsidR="00755FB8" w:rsidRPr="00DB5AFA" w14:paraId="01638604" w14:textId="77777777" w:rsidTr="00462562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36B1556A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ID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4C26A3B7" w14:textId="77777777" w:rsidR="00755FB8" w:rsidRDefault="00755FB8" w:rsidP="00A946D3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WBS</w:t>
            </w:r>
          </w:p>
        </w:tc>
      </w:tr>
      <w:tr w:rsidR="00755FB8" w:rsidRPr="00DC41E5" w14:paraId="38312130" w14:textId="77777777" w:rsidTr="00462562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6218F575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37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728D7792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1.4.2.9</w:t>
            </w:r>
          </w:p>
        </w:tc>
      </w:tr>
      <w:tr w:rsidR="00755FB8" w:rsidRPr="00DB5AFA" w14:paraId="6CA9AC35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4FD2FFBC" w14:textId="77777777" w:rsidR="00755FB8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Task Name</w:t>
            </w:r>
          </w:p>
        </w:tc>
      </w:tr>
      <w:tr w:rsidR="00755FB8" w:rsidRPr="00DC41E5" w14:paraId="724D25F2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44405016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ABM Clientes</w:t>
            </w:r>
          </w:p>
        </w:tc>
      </w:tr>
      <w:tr w:rsidR="00755FB8" w:rsidRPr="00271D96" w14:paraId="7E806E25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14B59979" w14:textId="77777777" w:rsidR="00755FB8" w:rsidRPr="00271D96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Duration</w:t>
            </w:r>
          </w:p>
        </w:tc>
        <w:tc>
          <w:tcPr>
            <w:tcW w:w="432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15CD6172" w14:textId="77777777" w:rsidR="00755FB8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Work</w:t>
            </w:r>
          </w:p>
        </w:tc>
        <w:tc>
          <w:tcPr>
            <w:tcW w:w="226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03200585" w14:textId="77777777" w:rsidR="00755FB8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Cost</w:t>
            </w:r>
          </w:p>
        </w:tc>
      </w:tr>
      <w:tr w:rsidR="00755FB8" w:rsidRPr="00DC41E5" w14:paraId="6E04F0DF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200E6F71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1d</w:t>
            </w:r>
          </w:p>
        </w:tc>
        <w:tc>
          <w:tcPr>
            <w:tcW w:w="432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64D5FF1E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0h</w:t>
            </w:r>
          </w:p>
        </w:tc>
        <w:tc>
          <w:tcPr>
            <w:tcW w:w="226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00A8FD2A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0.00 €</w:t>
            </w:r>
          </w:p>
        </w:tc>
      </w:tr>
      <w:tr w:rsidR="00755FB8" w:rsidRPr="00271D96" w14:paraId="355D8718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4E999931" w14:textId="77777777" w:rsidR="00755FB8" w:rsidRPr="00271D96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Start</w:t>
            </w:r>
          </w:p>
        </w:tc>
        <w:tc>
          <w:tcPr>
            <w:tcW w:w="658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7596CDAE" w14:textId="77777777" w:rsidR="00755FB8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Finish</w:t>
            </w:r>
          </w:p>
        </w:tc>
      </w:tr>
      <w:tr w:rsidR="00755FB8" w:rsidRPr="00DC41E5" w14:paraId="3FE78B46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6014795C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24/11/2020</w:t>
            </w:r>
          </w:p>
        </w:tc>
        <w:tc>
          <w:tcPr>
            <w:tcW w:w="658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0C80AFDE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24/11/2020</w:t>
            </w:r>
          </w:p>
        </w:tc>
      </w:tr>
      <w:tr w:rsidR="00755FB8" w:rsidRPr="00271D96" w14:paraId="3DC43CC8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30D6DC0A" w14:textId="77777777" w:rsidR="00755FB8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Resource Names</w:t>
            </w:r>
          </w:p>
        </w:tc>
      </w:tr>
      <w:tr w:rsidR="00755FB8" w:rsidRPr="00DC41E5" w14:paraId="48431EAE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2C5C93A2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7698728F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516FC771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55FB8" w:rsidRPr="00DB5AFA" w14:paraId="16DFDC41" w14:textId="77777777" w:rsidTr="00DC5C9A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51FCD0E0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 w:rsidRPr="00DB5AFA">
              <w:rPr>
                <w:rFonts w:ascii="Arial" w:hAnsi="Arial" w:cs="Arial"/>
                <w:b/>
                <w:color w:val="FFFFFF" w:themeColor="background1"/>
              </w:rPr>
              <w:t>Notes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6AE60F25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</w:p>
        </w:tc>
      </w:tr>
      <w:tr w:rsidR="00755FB8" w:rsidRPr="00DC41E5" w14:paraId="46233804" w14:textId="77777777" w:rsidTr="00DC5C9A">
        <w:tc>
          <w:tcPr>
            <w:tcW w:w="11016" w:type="dxa"/>
            <w:gridSpan w:val="4"/>
            <w:tcBorders>
              <w:top w:val="single" w:sz="4" w:space="0" w:color="4BACC6" w:themeColor="accent5"/>
            </w:tcBorders>
          </w:tcPr>
          <w:p w14:paraId="25116CFA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Descripcion</w:t>
            </w:r>
          </w:p>
          <w:p w14:paraId="288E719D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7BA94FC0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Desarrollo de interfaz para el nodo 1.4.1.8</w:t>
            </w:r>
          </w:p>
          <w:p w14:paraId="2965700A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3387E9B4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001D6F78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Supuestos</w:t>
            </w:r>
          </w:p>
          <w:p w14:paraId="0449F03E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23921CFE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el backend esta desarrollado</w:t>
            </w:r>
          </w:p>
          <w:p w14:paraId="376F1367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3B4822E2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596F0CC5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1449C526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Criterios de aceptación</w:t>
            </w:r>
          </w:p>
          <w:p w14:paraId="6D1D05A3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0D6E3F52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el registro se debe dar en menos de 2 segundos</w:t>
            </w:r>
          </w:p>
          <w:p w14:paraId="597FDF11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199D6472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5028B9AF" w14:textId="77777777" w:rsidR="00755FB8" w:rsidRDefault="00755FB8" w:rsidP="00B8005E">
      <w:pPr>
        <w:rPr>
          <w:rFonts w:ascii="Arial" w:hAnsi="Arial" w:cs="Arial"/>
        </w:rPr>
        <w:sectPr w:rsidR="00755FB8" w:rsidSect="00755FB8">
          <w:headerReference w:type="even" r:id="rId223"/>
          <w:headerReference w:type="default" r:id="rId224"/>
          <w:footerReference w:type="even" r:id="rId225"/>
          <w:footerReference w:type="default" r:id="rId226"/>
          <w:headerReference w:type="first" r:id="rId227"/>
          <w:footerReference w:type="first" r:id="rId228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14:paraId="45684C4F" w14:textId="77777777" w:rsidR="00755FB8" w:rsidRPr="00DB5AFA" w:rsidRDefault="00755FB8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449"/>
        <w:gridCol w:w="2894"/>
        <w:gridCol w:w="4222"/>
        <w:gridCol w:w="2225"/>
      </w:tblGrid>
      <w:tr w:rsidR="00755FB8" w:rsidRPr="00DB5AFA" w14:paraId="7CA7C036" w14:textId="77777777" w:rsidTr="00462562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4D445574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ID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518F2C6A" w14:textId="77777777" w:rsidR="00755FB8" w:rsidRDefault="00755FB8" w:rsidP="00A946D3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WBS</w:t>
            </w:r>
          </w:p>
        </w:tc>
      </w:tr>
      <w:tr w:rsidR="00755FB8" w:rsidRPr="00DC41E5" w14:paraId="45242280" w14:textId="77777777" w:rsidTr="00462562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4A85D26D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38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0AE66E5A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1.4.3</w:t>
            </w:r>
          </w:p>
        </w:tc>
      </w:tr>
      <w:tr w:rsidR="00755FB8" w:rsidRPr="00DB5AFA" w14:paraId="0ABEBCC8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164C5DFF" w14:textId="77777777" w:rsidR="00755FB8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Task Name</w:t>
            </w:r>
          </w:p>
        </w:tc>
      </w:tr>
      <w:tr w:rsidR="00755FB8" w:rsidRPr="00DC41E5" w14:paraId="54E9F38A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525D0086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Reportes</w:t>
            </w:r>
          </w:p>
        </w:tc>
      </w:tr>
      <w:tr w:rsidR="00755FB8" w:rsidRPr="00271D96" w14:paraId="597FEA00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2E30CD53" w14:textId="77777777" w:rsidR="00755FB8" w:rsidRPr="00271D96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Duration</w:t>
            </w:r>
          </w:p>
        </w:tc>
        <w:tc>
          <w:tcPr>
            <w:tcW w:w="432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2141BAFA" w14:textId="77777777" w:rsidR="00755FB8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Work</w:t>
            </w:r>
          </w:p>
        </w:tc>
        <w:tc>
          <w:tcPr>
            <w:tcW w:w="226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71AEC9C8" w14:textId="77777777" w:rsidR="00755FB8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Cost</w:t>
            </w:r>
          </w:p>
        </w:tc>
      </w:tr>
      <w:tr w:rsidR="00755FB8" w:rsidRPr="00DC41E5" w14:paraId="248FC2EE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1B40F504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1d</w:t>
            </w:r>
          </w:p>
        </w:tc>
        <w:tc>
          <w:tcPr>
            <w:tcW w:w="432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26046D53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0h</w:t>
            </w:r>
          </w:p>
        </w:tc>
        <w:tc>
          <w:tcPr>
            <w:tcW w:w="226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12E2DEF3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0.00 €</w:t>
            </w:r>
          </w:p>
        </w:tc>
      </w:tr>
      <w:tr w:rsidR="00755FB8" w:rsidRPr="00271D96" w14:paraId="1DB66424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3A35F635" w14:textId="77777777" w:rsidR="00755FB8" w:rsidRPr="00271D96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Start</w:t>
            </w:r>
          </w:p>
        </w:tc>
        <w:tc>
          <w:tcPr>
            <w:tcW w:w="658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43332F9D" w14:textId="77777777" w:rsidR="00755FB8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Finish</w:t>
            </w:r>
          </w:p>
        </w:tc>
      </w:tr>
      <w:tr w:rsidR="00755FB8" w:rsidRPr="00DC41E5" w14:paraId="424AB478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792C8534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24/11/2020</w:t>
            </w:r>
          </w:p>
        </w:tc>
        <w:tc>
          <w:tcPr>
            <w:tcW w:w="658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3BFF0AB6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24/11/2020</w:t>
            </w:r>
          </w:p>
        </w:tc>
      </w:tr>
      <w:tr w:rsidR="00755FB8" w:rsidRPr="00271D96" w14:paraId="090142EC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46FA3CF4" w14:textId="77777777" w:rsidR="00755FB8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Resource Names</w:t>
            </w:r>
          </w:p>
        </w:tc>
      </w:tr>
      <w:tr w:rsidR="00755FB8" w:rsidRPr="00DC41E5" w14:paraId="5868ED5E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107108E4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5B6ECC4C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44A065A9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55FB8" w:rsidRPr="00DB5AFA" w14:paraId="1383BBBC" w14:textId="77777777" w:rsidTr="00DC5C9A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4C671B58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 w:rsidRPr="00DB5AFA">
              <w:rPr>
                <w:rFonts w:ascii="Arial" w:hAnsi="Arial" w:cs="Arial"/>
                <w:b/>
                <w:color w:val="FFFFFF" w:themeColor="background1"/>
              </w:rPr>
              <w:t>Notes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2A90E3E6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</w:p>
        </w:tc>
      </w:tr>
      <w:tr w:rsidR="00755FB8" w:rsidRPr="00DC41E5" w14:paraId="662D1B4E" w14:textId="77777777" w:rsidTr="00DC5C9A">
        <w:tc>
          <w:tcPr>
            <w:tcW w:w="11016" w:type="dxa"/>
            <w:gridSpan w:val="4"/>
            <w:tcBorders>
              <w:top w:val="single" w:sz="4" w:space="0" w:color="4BACC6" w:themeColor="accent5"/>
            </w:tcBorders>
          </w:tcPr>
          <w:p w14:paraId="3FC5D238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231E8DA8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6B7D5ECB" w14:textId="77777777" w:rsidR="00755FB8" w:rsidRDefault="00755FB8" w:rsidP="00B8005E">
      <w:pPr>
        <w:rPr>
          <w:rFonts w:ascii="Arial" w:hAnsi="Arial" w:cs="Arial"/>
        </w:rPr>
        <w:sectPr w:rsidR="00755FB8" w:rsidSect="00755FB8">
          <w:headerReference w:type="even" r:id="rId229"/>
          <w:headerReference w:type="default" r:id="rId230"/>
          <w:footerReference w:type="even" r:id="rId231"/>
          <w:footerReference w:type="default" r:id="rId232"/>
          <w:headerReference w:type="first" r:id="rId233"/>
          <w:footerReference w:type="first" r:id="rId234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14:paraId="43AA7B52" w14:textId="77777777" w:rsidR="00755FB8" w:rsidRPr="00DB5AFA" w:rsidRDefault="00755FB8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449"/>
        <w:gridCol w:w="2894"/>
        <w:gridCol w:w="4222"/>
        <w:gridCol w:w="2225"/>
      </w:tblGrid>
      <w:tr w:rsidR="00755FB8" w:rsidRPr="00DB5AFA" w14:paraId="2410BA01" w14:textId="77777777" w:rsidTr="00462562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7E49D014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ID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70C0808E" w14:textId="77777777" w:rsidR="00755FB8" w:rsidRDefault="00755FB8" w:rsidP="00A946D3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WBS</w:t>
            </w:r>
          </w:p>
        </w:tc>
      </w:tr>
      <w:tr w:rsidR="00755FB8" w:rsidRPr="00DC41E5" w14:paraId="5981B720" w14:textId="77777777" w:rsidTr="00462562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30BC79ED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39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499E5077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1.4.3.1</w:t>
            </w:r>
          </w:p>
        </w:tc>
      </w:tr>
      <w:tr w:rsidR="00755FB8" w:rsidRPr="00DB5AFA" w14:paraId="260A0399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605B34EB" w14:textId="77777777" w:rsidR="00755FB8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Task Name</w:t>
            </w:r>
          </w:p>
        </w:tc>
      </w:tr>
      <w:tr w:rsidR="00755FB8" w:rsidRPr="00DC41E5" w14:paraId="43C85D48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6938D175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Reporte trayecto recorrido</w:t>
            </w:r>
          </w:p>
        </w:tc>
      </w:tr>
      <w:tr w:rsidR="00755FB8" w:rsidRPr="00271D96" w14:paraId="36A8D81F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78AF5C95" w14:textId="77777777" w:rsidR="00755FB8" w:rsidRPr="00271D96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Duration</w:t>
            </w:r>
          </w:p>
        </w:tc>
        <w:tc>
          <w:tcPr>
            <w:tcW w:w="432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7A7FC0A1" w14:textId="77777777" w:rsidR="00755FB8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Work</w:t>
            </w:r>
          </w:p>
        </w:tc>
        <w:tc>
          <w:tcPr>
            <w:tcW w:w="226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120DCE1D" w14:textId="77777777" w:rsidR="00755FB8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Cost</w:t>
            </w:r>
          </w:p>
        </w:tc>
      </w:tr>
      <w:tr w:rsidR="00755FB8" w:rsidRPr="00DC41E5" w14:paraId="5214FB70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0677EFD6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1d</w:t>
            </w:r>
          </w:p>
        </w:tc>
        <w:tc>
          <w:tcPr>
            <w:tcW w:w="432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42389EA9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0h</w:t>
            </w:r>
          </w:p>
        </w:tc>
        <w:tc>
          <w:tcPr>
            <w:tcW w:w="226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112BA2E6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0.00 €</w:t>
            </w:r>
          </w:p>
        </w:tc>
      </w:tr>
      <w:tr w:rsidR="00755FB8" w:rsidRPr="00271D96" w14:paraId="3BF47ACE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09FEE623" w14:textId="77777777" w:rsidR="00755FB8" w:rsidRPr="00271D96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Start</w:t>
            </w:r>
          </w:p>
        </w:tc>
        <w:tc>
          <w:tcPr>
            <w:tcW w:w="658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12CF7627" w14:textId="77777777" w:rsidR="00755FB8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Finish</w:t>
            </w:r>
          </w:p>
        </w:tc>
      </w:tr>
      <w:tr w:rsidR="00755FB8" w:rsidRPr="00DC41E5" w14:paraId="36BEF242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2D17F300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24/11/2020</w:t>
            </w:r>
          </w:p>
        </w:tc>
        <w:tc>
          <w:tcPr>
            <w:tcW w:w="658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0AD20964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24/11/2020</w:t>
            </w:r>
          </w:p>
        </w:tc>
      </w:tr>
      <w:tr w:rsidR="00755FB8" w:rsidRPr="00271D96" w14:paraId="52D6C855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566098E7" w14:textId="77777777" w:rsidR="00755FB8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Resource Names</w:t>
            </w:r>
          </w:p>
        </w:tc>
      </w:tr>
      <w:tr w:rsidR="00755FB8" w:rsidRPr="00DC41E5" w14:paraId="29A4CB1D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14D04CBC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161C7256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5C5AFCE5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55FB8" w:rsidRPr="00DB5AFA" w14:paraId="04DF051A" w14:textId="77777777" w:rsidTr="00DC5C9A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3210DCEC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 w:rsidRPr="00DB5AFA">
              <w:rPr>
                <w:rFonts w:ascii="Arial" w:hAnsi="Arial" w:cs="Arial"/>
                <w:b/>
                <w:color w:val="FFFFFF" w:themeColor="background1"/>
              </w:rPr>
              <w:t>Notes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4BF804DA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</w:p>
        </w:tc>
      </w:tr>
      <w:tr w:rsidR="00755FB8" w:rsidRPr="00DC41E5" w14:paraId="752F7990" w14:textId="77777777" w:rsidTr="00DC5C9A">
        <w:tc>
          <w:tcPr>
            <w:tcW w:w="11016" w:type="dxa"/>
            <w:gridSpan w:val="4"/>
            <w:tcBorders>
              <w:top w:val="single" w:sz="4" w:space="0" w:color="4BACC6" w:themeColor="accent5"/>
            </w:tcBorders>
          </w:tcPr>
          <w:p w14:paraId="7AD36B1E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Descripcion</w:t>
            </w:r>
          </w:p>
          <w:p w14:paraId="1BC15257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62809192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Segun RF11</w:t>
            </w:r>
          </w:p>
          <w:p w14:paraId="795D7031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10A6060F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4C432379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Supuestos</w:t>
            </w:r>
          </w:p>
          <w:p w14:paraId="46B4B15F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1D05703E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el backend esta desarrollado</w:t>
            </w:r>
          </w:p>
          <w:p w14:paraId="74AFAF1F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12DE25BC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6F5A5F4E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79073482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Criterios de aceptación</w:t>
            </w:r>
          </w:p>
          <w:p w14:paraId="24766520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6D1246E0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el reporte debe debe emitirse en menos de 2 segundos</w:t>
            </w:r>
          </w:p>
          <w:p w14:paraId="7135FFCD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3FA34233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39577DC0" w14:textId="77777777" w:rsidR="00755FB8" w:rsidRDefault="00755FB8" w:rsidP="00B8005E">
      <w:pPr>
        <w:rPr>
          <w:rFonts w:ascii="Arial" w:hAnsi="Arial" w:cs="Arial"/>
        </w:rPr>
        <w:sectPr w:rsidR="00755FB8" w:rsidSect="00755FB8">
          <w:headerReference w:type="even" r:id="rId235"/>
          <w:headerReference w:type="default" r:id="rId236"/>
          <w:footerReference w:type="even" r:id="rId237"/>
          <w:footerReference w:type="default" r:id="rId238"/>
          <w:headerReference w:type="first" r:id="rId239"/>
          <w:footerReference w:type="first" r:id="rId240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14:paraId="6C801314" w14:textId="77777777" w:rsidR="00755FB8" w:rsidRPr="00DB5AFA" w:rsidRDefault="00755FB8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449"/>
        <w:gridCol w:w="2894"/>
        <w:gridCol w:w="4222"/>
        <w:gridCol w:w="2225"/>
      </w:tblGrid>
      <w:tr w:rsidR="00755FB8" w:rsidRPr="00DB5AFA" w14:paraId="7199FAAD" w14:textId="77777777" w:rsidTr="00462562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0868C86D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ID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36DDAF47" w14:textId="77777777" w:rsidR="00755FB8" w:rsidRDefault="00755FB8" w:rsidP="00A946D3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WBS</w:t>
            </w:r>
          </w:p>
        </w:tc>
      </w:tr>
      <w:tr w:rsidR="00755FB8" w:rsidRPr="00DC41E5" w14:paraId="725F3339" w14:textId="77777777" w:rsidTr="00462562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3B32AE6B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40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225A042F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1.4.3.2</w:t>
            </w:r>
          </w:p>
        </w:tc>
      </w:tr>
      <w:tr w:rsidR="00755FB8" w:rsidRPr="00DB5AFA" w14:paraId="43920FAC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493CFBBB" w14:textId="77777777" w:rsidR="00755FB8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Task Name</w:t>
            </w:r>
          </w:p>
        </w:tc>
      </w:tr>
      <w:tr w:rsidR="00755FB8" w:rsidRPr="00DC41E5" w14:paraId="47714B06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5570120C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Reporte de Consumo de combustible</w:t>
            </w:r>
          </w:p>
        </w:tc>
      </w:tr>
      <w:tr w:rsidR="00755FB8" w:rsidRPr="00271D96" w14:paraId="2AEE5B70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6057F7E6" w14:textId="77777777" w:rsidR="00755FB8" w:rsidRPr="00271D96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Duration</w:t>
            </w:r>
          </w:p>
        </w:tc>
        <w:tc>
          <w:tcPr>
            <w:tcW w:w="432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29CE20C7" w14:textId="77777777" w:rsidR="00755FB8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Work</w:t>
            </w:r>
          </w:p>
        </w:tc>
        <w:tc>
          <w:tcPr>
            <w:tcW w:w="226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63CC2D2F" w14:textId="77777777" w:rsidR="00755FB8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Cost</w:t>
            </w:r>
          </w:p>
        </w:tc>
      </w:tr>
      <w:tr w:rsidR="00755FB8" w:rsidRPr="00DC41E5" w14:paraId="5D89781F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153698BA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1d</w:t>
            </w:r>
          </w:p>
        </w:tc>
        <w:tc>
          <w:tcPr>
            <w:tcW w:w="432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6A8DE485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0h</w:t>
            </w:r>
          </w:p>
        </w:tc>
        <w:tc>
          <w:tcPr>
            <w:tcW w:w="226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6084B10F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0.00 €</w:t>
            </w:r>
          </w:p>
        </w:tc>
      </w:tr>
      <w:tr w:rsidR="00755FB8" w:rsidRPr="00271D96" w14:paraId="59B69B61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7DD217C6" w14:textId="77777777" w:rsidR="00755FB8" w:rsidRPr="00271D96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Start</w:t>
            </w:r>
          </w:p>
        </w:tc>
        <w:tc>
          <w:tcPr>
            <w:tcW w:w="658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7FE6F0F3" w14:textId="77777777" w:rsidR="00755FB8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Finish</w:t>
            </w:r>
          </w:p>
        </w:tc>
      </w:tr>
      <w:tr w:rsidR="00755FB8" w:rsidRPr="00DC41E5" w14:paraId="6CA98453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4D73B0E1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24/11/2020</w:t>
            </w:r>
          </w:p>
        </w:tc>
        <w:tc>
          <w:tcPr>
            <w:tcW w:w="658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6A557D01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24/11/2020</w:t>
            </w:r>
          </w:p>
        </w:tc>
      </w:tr>
      <w:tr w:rsidR="00755FB8" w:rsidRPr="00271D96" w14:paraId="2AE14720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3E4652BF" w14:textId="77777777" w:rsidR="00755FB8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Resource Names</w:t>
            </w:r>
          </w:p>
        </w:tc>
      </w:tr>
      <w:tr w:rsidR="00755FB8" w:rsidRPr="00DC41E5" w14:paraId="1134463E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1F725305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7FE7A9B9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75672646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55FB8" w:rsidRPr="00DB5AFA" w14:paraId="769F210D" w14:textId="77777777" w:rsidTr="00DC5C9A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1D7760EA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 w:rsidRPr="00DB5AFA">
              <w:rPr>
                <w:rFonts w:ascii="Arial" w:hAnsi="Arial" w:cs="Arial"/>
                <w:b/>
                <w:color w:val="FFFFFF" w:themeColor="background1"/>
              </w:rPr>
              <w:t>Notes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07CDA0D1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</w:p>
        </w:tc>
      </w:tr>
      <w:tr w:rsidR="00755FB8" w:rsidRPr="00DC41E5" w14:paraId="2E849C42" w14:textId="77777777" w:rsidTr="00DC5C9A">
        <w:tc>
          <w:tcPr>
            <w:tcW w:w="11016" w:type="dxa"/>
            <w:gridSpan w:val="4"/>
            <w:tcBorders>
              <w:top w:val="single" w:sz="4" w:space="0" w:color="4BACC6" w:themeColor="accent5"/>
            </w:tcBorders>
          </w:tcPr>
          <w:p w14:paraId="51C3F997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Descripcion</w:t>
            </w:r>
          </w:p>
          <w:p w14:paraId="664AF816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651C42D9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Segun RF10</w:t>
            </w:r>
          </w:p>
          <w:p w14:paraId="083D7D64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3A0010CA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2F90D659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Supuestos</w:t>
            </w:r>
          </w:p>
          <w:p w14:paraId="627BDA50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447321ED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el backend esta desarrollado</w:t>
            </w:r>
          </w:p>
          <w:p w14:paraId="0FE96C66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08F03CBB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035683D7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290C8189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Criterios de aceptación</w:t>
            </w:r>
          </w:p>
          <w:p w14:paraId="5FD2219C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1B604A65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el reporte debe debe emitirse en menos de 2 segundos</w:t>
            </w:r>
          </w:p>
          <w:p w14:paraId="5812CDAC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6469162D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306B56A3" w14:textId="77777777" w:rsidR="00755FB8" w:rsidRDefault="00755FB8" w:rsidP="00B8005E">
      <w:pPr>
        <w:rPr>
          <w:rFonts w:ascii="Arial" w:hAnsi="Arial" w:cs="Arial"/>
        </w:rPr>
        <w:sectPr w:rsidR="00755FB8" w:rsidSect="00755FB8">
          <w:headerReference w:type="even" r:id="rId241"/>
          <w:headerReference w:type="default" r:id="rId242"/>
          <w:footerReference w:type="even" r:id="rId243"/>
          <w:footerReference w:type="default" r:id="rId244"/>
          <w:headerReference w:type="first" r:id="rId245"/>
          <w:footerReference w:type="first" r:id="rId246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14:paraId="20E769B5" w14:textId="77777777" w:rsidR="00755FB8" w:rsidRPr="00DB5AFA" w:rsidRDefault="00755FB8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449"/>
        <w:gridCol w:w="2894"/>
        <w:gridCol w:w="4222"/>
        <w:gridCol w:w="2225"/>
      </w:tblGrid>
      <w:tr w:rsidR="00755FB8" w:rsidRPr="00DB5AFA" w14:paraId="79616ADC" w14:textId="77777777" w:rsidTr="00462562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68CF0AF6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ID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69E460C6" w14:textId="77777777" w:rsidR="00755FB8" w:rsidRDefault="00755FB8" w:rsidP="00A946D3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WBS</w:t>
            </w:r>
          </w:p>
        </w:tc>
      </w:tr>
      <w:tr w:rsidR="00755FB8" w:rsidRPr="00DC41E5" w14:paraId="4A402DFA" w14:textId="77777777" w:rsidTr="00462562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294D7F72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41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1D1F0644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1.5</w:t>
            </w:r>
          </w:p>
        </w:tc>
      </w:tr>
      <w:tr w:rsidR="00755FB8" w:rsidRPr="00DB5AFA" w14:paraId="35EC3E6E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1B30B068" w14:textId="77777777" w:rsidR="00755FB8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Task Name</w:t>
            </w:r>
          </w:p>
        </w:tc>
      </w:tr>
      <w:tr w:rsidR="00755FB8" w:rsidRPr="00DC41E5" w14:paraId="4DCBC626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4323C1BA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Documentacion de prueba</w:t>
            </w:r>
          </w:p>
        </w:tc>
      </w:tr>
      <w:tr w:rsidR="00755FB8" w:rsidRPr="00271D96" w14:paraId="624C0A6C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1D7D87E2" w14:textId="77777777" w:rsidR="00755FB8" w:rsidRPr="00271D96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Duration</w:t>
            </w:r>
          </w:p>
        </w:tc>
        <w:tc>
          <w:tcPr>
            <w:tcW w:w="432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73D2A80A" w14:textId="77777777" w:rsidR="00755FB8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Work</w:t>
            </w:r>
          </w:p>
        </w:tc>
        <w:tc>
          <w:tcPr>
            <w:tcW w:w="226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738577A6" w14:textId="77777777" w:rsidR="00755FB8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Cost</w:t>
            </w:r>
          </w:p>
        </w:tc>
      </w:tr>
      <w:tr w:rsidR="00755FB8" w:rsidRPr="00DC41E5" w14:paraId="7CD491E6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1A38B976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1d</w:t>
            </w:r>
          </w:p>
        </w:tc>
        <w:tc>
          <w:tcPr>
            <w:tcW w:w="432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0D2FB0BF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0h</w:t>
            </w:r>
          </w:p>
        </w:tc>
        <w:tc>
          <w:tcPr>
            <w:tcW w:w="226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799C50CC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0.00 €</w:t>
            </w:r>
          </w:p>
        </w:tc>
      </w:tr>
      <w:tr w:rsidR="00755FB8" w:rsidRPr="00271D96" w14:paraId="1ACD2AA2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01EE2510" w14:textId="77777777" w:rsidR="00755FB8" w:rsidRPr="00271D96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Start</w:t>
            </w:r>
          </w:p>
        </w:tc>
        <w:tc>
          <w:tcPr>
            <w:tcW w:w="658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281077B5" w14:textId="77777777" w:rsidR="00755FB8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Finish</w:t>
            </w:r>
          </w:p>
        </w:tc>
      </w:tr>
      <w:tr w:rsidR="00755FB8" w:rsidRPr="00DC41E5" w14:paraId="2E595409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4BE94518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24/11/2020</w:t>
            </w:r>
          </w:p>
        </w:tc>
        <w:tc>
          <w:tcPr>
            <w:tcW w:w="658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4F0C850E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24/11/2020</w:t>
            </w:r>
          </w:p>
        </w:tc>
      </w:tr>
      <w:tr w:rsidR="00755FB8" w:rsidRPr="00271D96" w14:paraId="0D06C974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33F9B0F7" w14:textId="77777777" w:rsidR="00755FB8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Resource Names</w:t>
            </w:r>
          </w:p>
        </w:tc>
      </w:tr>
      <w:tr w:rsidR="00755FB8" w:rsidRPr="00DC41E5" w14:paraId="3E499B99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586B12D3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1EBDFE86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79DA144C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55FB8" w:rsidRPr="00DB5AFA" w14:paraId="0F90F19D" w14:textId="77777777" w:rsidTr="00DC5C9A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28E31D51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 w:rsidRPr="00DB5AFA">
              <w:rPr>
                <w:rFonts w:ascii="Arial" w:hAnsi="Arial" w:cs="Arial"/>
                <w:b/>
                <w:color w:val="FFFFFF" w:themeColor="background1"/>
              </w:rPr>
              <w:t>Notes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2BE87303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</w:p>
        </w:tc>
      </w:tr>
      <w:tr w:rsidR="00755FB8" w:rsidRPr="00DC41E5" w14:paraId="2A371262" w14:textId="77777777" w:rsidTr="00DC5C9A">
        <w:tc>
          <w:tcPr>
            <w:tcW w:w="11016" w:type="dxa"/>
            <w:gridSpan w:val="4"/>
            <w:tcBorders>
              <w:top w:val="single" w:sz="4" w:space="0" w:color="4BACC6" w:themeColor="accent5"/>
            </w:tcBorders>
          </w:tcPr>
          <w:p w14:paraId="4691DE5D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650C76D1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1DC90701" w14:textId="77777777" w:rsidR="00755FB8" w:rsidRDefault="00755FB8" w:rsidP="00B8005E">
      <w:pPr>
        <w:rPr>
          <w:rFonts w:ascii="Arial" w:hAnsi="Arial" w:cs="Arial"/>
        </w:rPr>
        <w:sectPr w:rsidR="00755FB8" w:rsidSect="00755FB8">
          <w:headerReference w:type="even" r:id="rId247"/>
          <w:headerReference w:type="default" r:id="rId248"/>
          <w:footerReference w:type="even" r:id="rId249"/>
          <w:footerReference w:type="default" r:id="rId250"/>
          <w:headerReference w:type="first" r:id="rId251"/>
          <w:footerReference w:type="first" r:id="rId252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14:paraId="441E7D31" w14:textId="77777777" w:rsidR="00755FB8" w:rsidRPr="00DB5AFA" w:rsidRDefault="00755FB8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449"/>
        <w:gridCol w:w="2894"/>
        <w:gridCol w:w="4222"/>
        <w:gridCol w:w="2225"/>
      </w:tblGrid>
      <w:tr w:rsidR="00755FB8" w:rsidRPr="00DB5AFA" w14:paraId="4AA3FDB3" w14:textId="77777777" w:rsidTr="00462562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60B593BF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ID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30F1E326" w14:textId="77777777" w:rsidR="00755FB8" w:rsidRDefault="00755FB8" w:rsidP="00A946D3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WBS</w:t>
            </w:r>
          </w:p>
        </w:tc>
      </w:tr>
      <w:tr w:rsidR="00755FB8" w:rsidRPr="00DC41E5" w14:paraId="7DC48370" w14:textId="77777777" w:rsidTr="00462562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10488E27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42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4A8224A4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1.5.1</w:t>
            </w:r>
          </w:p>
        </w:tc>
      </w:tr>
      <w:tr w:rsidR="00755FB8" w:rsidRPr="00DB5AFA" w14:paraId="6FEC5401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76F3540C" w14:textId="77777777" w:rsidR="00755FB8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Task Name</w:t>
            </w:r>
          </w:p>
        </w:tc>
      </w:tr>
      <w:tr w:rsidR="00755FB8" w:rsidRPr="00DC41E5" w14:paraId="69F404DA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585FB01C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Juego de Datos</w:t>
            </w:r>
          </w:p>
        </w:tc>
      </w:tr>
      <w:tr w:rsidR="00755FB8" w:rsidRPr="00271D96" w14:paraId="22ED87B1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516B0180" w14:textId="77777777" w:rsidR="00755FB8" w:rsidRPr="00271D96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Duration</w:t>
            </w:r>
          </w:p>
        </w:tc>
        <w:tc>
          <w:tcPr>
            <w:tcW w:w="432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11257155" w14:textId="77777777" w:rsidR="00755FB8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Work</w:t>
            </w:r>
          </w:p>
        </w:tc>
        <w:tc>
          <w:tcPr>
            <w:tcW w:w="226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64797795" w14:textId="77777777" w:rsidR="00755FB8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Cost</w:t>
            </w:r>
          </w:p>
        </w:tc>
      </w:tr>
      <w:tr w:rsidR="00755FB8" w:rsidRPr="00DC41E5" w14:paraId="21FBB675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0D7B4EBF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1d</w:t>
            </w:r>
          </w:p>
        </w:tc>
        <w:tc>
          <w:tcPr>
            <w:tcW w:w="432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4E88A6C4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0h</w:t>
            </w:r>
          </w:p>
        </w:tc>
        <w:tc>
          <w:tcPr>
            <w:tcW w:w="226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6B727B93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0.00 €</w:t>
            </w:r>
          </w:p>
        </w:tc>
      </w:tr>
      <w:tr w:rsidR="00755FB8" w:rsidRPr="00271D96" w14:paraId="542FAE1D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50936A50" w14:textId="77777777" w:rsidR="00755FB8" w:rsidRPr="00271D96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Start</w:t>
            </w:r>
          </w:p>
        </w:tc>
        <w:tc>
          <w:tcPr>
            <w:tcW w:w="658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426267AA" w14:textId="77777777" w:rsidR="00755FB8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Finish</w:t>
            </w:r>
          </w:p>
        </w:tc>
      </w:tr>
      <w:tr w:rsidR="00755FB8" w:rsidRPr="00DC41E5" w14:paraId="36898FFB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443761B5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24/11/2020</w:t>
            </w:r>
          </w:p>
        </w:tc>
        <w:tc>
          <w:tcPr>
            <w:tcW w:w="658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1BAC280F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24/11/2020</w:t>
            </w:r>
          </w:p>
        </w:tc>
      </w:tr>
      <w:tr w:rsidR="00755FB8" w:rsidRPr="00271D96" w14:paraId="0AA4453C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5665636E" w14:textId="77777777" w:rsidR="00755FB8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Resource Names</w:t>
            </w:r>
          </w:p>
        </w:tc>
      </w:tr>
      <w:tr w:rsidR="00755FB8" w:rsidRPr="00DC41E5" w14:paraId="060884CC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5B00D335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49B36BE0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033E3F21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55FB8" w:rsidRPr="00DB5AFA" w14:paraId="0EE0A051" w14:textId="77777777" w:rsidTr="00DC5C9A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0FDB353F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 w:rsidRPr="00DB5AFA">
              <w:rPr>
                <w:rFonts w:ascii="Arial" w:hAnsi="Arial" w:cs="Arial"/>
                <w:b/>
                <w:color w:val="FFFFFF" w:themeColor="background1"/>
              </w:rPr>
              <w:t>Notes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67965FA8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</w:p>
        </w:tc>
      </w:tr>
      <w:tr w:rsidR="00755FB8" w:rsidRPr="00DC41E5" w14:paraId="79B62624" w14:textId="77777777" w:rsidTr="00DC5C9A">
        <w:tc>
          <w:tcPr>
            <w:tcW w:w="11016" w:type="dxa"/>
            <w:gridSpan w:val="4"/>
            <w:tcBorders>
              <w:top w:val="single" w:sz="4" w:space="0" w:color="4BACC6" w:themeColor="accent5"/>
            </w:tcBorders>
          </w:tcPr>
          <w:p w14:paraId="5A72EAFD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Descripcion</w:t>
            </w:r>
          </w:p>
          <w:p w14:paraId="05ADC228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75FE2EA0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El equipo de testing proporciona juegos de prueba para ejecutar</w:t>
            </w:r>
          </w:p>
          <w:p w14:paraId="334FB5E0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14010EB2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079D7E9C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Supuestos</w:t>
            </w:r>
          </w:p>
          <w:p w14:paraId="400EE623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169FA0CA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el backend esta desarrollado</w:t>
            </w:r>
          </w:p>
          <w:p w14:paraId="04E81138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55E94EC9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72804CC2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3F0DA337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Criterios de aceptación</w:t>
            </w:r>
          </w:p>
          <w:p w14:paraId="093B4ED3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434B9FF6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el juego de prueba debe contemplar extremos en cuanto al analisis de errores</w:t>
            </w:r>
          </w:p>
          <w:p w14:paraId="474479C2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28FFD5B4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5BE2256B" w14:textId="77777777" w:rsidR="00755FB8" w:rsidRDefault="00755FB8" w:rsidP="00B8005E">
      <w:pPr>
        <w:rPr>
          <w:rFonts w:ascii="Arial" w:hAnsi="Arial" w:cs="Arial"/>
        </w:rPr>
        <w:sectPr w:rsidR="00755FB8" w:rsidSect="00755FB8">
          <w:headerReference w:type="even" r:id="rId253"/>
          <w:headerReference w:type="default" r:id="rId254"/>
          <w:footerReference w:type="even" r:id="rId255"/>
          <w:footerReference w:type="default" r:id="rId256"/>
          <w:headerReference w:type="first" r:id="rId257"/>
          <w:footerReference w:type="first" r:id="rId258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14:paraId="0DC25AE8" w14:textId="77777777" w:rsidR="00755FB8" w:rsidRPr="00DB5AFA" w:rsidRDefault="00755FB8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449"/>
        <w:gridCol w:w="2894"/>
        <w:gridCol w:w="4222"/>
        <w:gridCol w:w="2225"/>
      </w:tblGrid>
      <w:tr w:rsidR="00755FB8" w:rsidRPr="00DB5AFA" w14:paraId="2FFF21B2" w14:textId="77777777" w:rsidTr="00462562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7426325F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ID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78675A46" w14:textId="77777777" w:rsidR="00755FB8" w:rsidRDefault="00755FB8" w:rsidP="00A946D3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WBS</w:t>
            </w:r>
          </w:p>
        </w:tc>
      </w:tr>
      <w:tr w:rsidR="00755FB8" w:rsidRPr="00DC41E5" w14:paraId="06B9DDF2" w14:textId="77777777" w:rsidTr="00462562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69BC83A7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43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00137D48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1.5.2</w:t>
            </w:r>
          </w:p>
        </w:tc>
      </w:tr>
      <w:tr w:rsidR="00755FB8" w:rsidRPr="00DB5AFA" w14:paraId="22064E69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23843587" w14:textId="77777777" w:rsidR="00755FB8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Task Name</w:t>
            </w:r>
          </w:p>
        </w:tc>
      </w:tr>
      <w:tr w:rsidR="00755FB8" w:rsidRPr="00DC41E5" w14:paraId="3FE35AC2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66FAD5A7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Casos de Prueba</w:t>
            </w:r>
          </w:p>
        </w:tc>
      </w:tr>
      <w:tr w:rsidR="00755FB8" w:rsidRPr="00271D96" w14:paraId="13339B2F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101D9E52" w14:textId="77777777" w:rsidR="00755FB8" w:rsidRPr="00271D96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Duration</w:t>
            </w:r>
          </w:p>
        </w:tc>
        <w:tc>
          <w:tcPr>
            <w:tcW w:w="432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5B4F5B19" w14:textId="77777777" w:rsidR="00755FB8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Work</w:t>
            </w:r>
          </w:p>
        </w:tc>
        <w:tc>
          <w:tcPr>
            <w:tcW w:w="226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0E66A77A" w14:textId="77777777" w:rsidR="00755FB8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Cost</w:t>
            </w:r>
          </w:p>
        </w:tc>
      </w:tr>
      <w:tr w:rsidR="00755FB8" w:rsidRPr="00DC41E5" w14:paraId="71B9290C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3DD525D4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1d</w:t>
            </w:r>
          </w:p>
        </w:tc>
        <w:tc>
          <w:tcPr>
            <w:tcW w:w="432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351901FE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0h</w:t>
            </w:r>
          </w:p>
        </w:tc>
        <w:tc>
          <w:tcPr>
            <w:tcW w:w="226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1B6E4E29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0.00 €</w:t>
            </w:r>
          </w:p>
        </w:tc>
      </w:tr>
      <w:tr w:rsidR="00755FB8" w:rsidRPr="00271D96" w14:paraId="7D2AFCED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6768AD5D" w14:textId="77777777" w:rsidR="00755FB8" w:rsidRPr="00271D96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Start</w:t>
            </w:r>
          </w:p>
        </w:tc>
        <w:tc>
          <w:tcPr>
            <w:tcW w:w="658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35CFBA4D" w14:textId="77777777" w:rsidR="00755FB8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Finish</w:t>
            </w:r>
          </w:p>
        </w:tc>
      </w:tr>
      <w:tr w:rsidR="00755FB8" w:rsidRPr="00DC41E5" w14:paraId="6BD32BDE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753611F2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24/11/2020</w:t>
            </w:r>
          </w:p>
        </w:tc>
        <w:tc>
          <w:tcPr>
            <w:tcW w:w="658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365B68E0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24/11/2020</w:t>
            </w:r>
          </w:p>
        </w:tc>
      </w:tr>
      <w:tr w:rsidR="00755FB8" w:rsidRPr="00271D96" w14:paraId="7D8BD4C5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1F46E354" w14:textId="77777777" w:rsidR="00755FB8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Resource Names</w:t>
            </w:r>
          </w:p>
        </w:tc>
      </w:tr>
      <w:tr w:rsidR="00755FB8" w:rsidRPr="00DC41E5" w14:paraId="7B40DD21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786E7FCD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4229CD97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58C0E5E8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55FB8" w:rsidRPr="00DB5AFA" w14:paraId="738FF4FE" w14:textId="77777777" w:rsidTr="00DC5C9A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027031C1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 w:rsidRPr="00DB5AFA">
              <w:rPr>
                <w:rFonts w:ascii="Arial" w:hAnsi="Arial" w:cs="Arial"/>
                <w:b/>
                <w:color w:val="FFFFFF" w:themeColor="background1"/>
              </w:rPr>
              <w:t>Notes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253168D8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</w:p>
        </w:tc>
      </w:tr>
      <w:tr w:rsidR="00755FB8" w:rsidRPr="00DC41E5" w14:paraId="71262326" w14:textId="77777777" w:rsidTr="00DC5C9A">
        <w:tc>
          <w:tcPr>
            <w:tcW w:w="11016" w:type="dxa"/>
            <w:gridSpan w:val="4"/>
            <w:tcBorders>
              <w:top w:val="single" w:sz="4" w:space="0" w:color="4BACC6" w:themeColor="accent5"/>
            </w:tcBorders>
          </w:tcPr>
          <w:p w14:paraId="74B6B2E6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Descripcion</w:t>
            </w:r>
          </w:p>
          <w:p w14:paraId="1FFA20DC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59CB62C6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se desarrolla casos de prueba para detectar posibles errores, evaluarlos y derivarlos a desarrollo si necesitan ser ajustados</w:t>
            </w:r>
          </w:p>
          <w:p w14:paraId="6A993160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12081BDA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5C2123DB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Supuestos</w:t>
            </w:r>
          </w:p>
          <w:p w14:paraId="7E696218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2BE5353F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el backend esta desarrollado</w:t>
            </w:r>
          </w:p>
          <w:p w14:paraId="1338758D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78025685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0CBE2448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75828A49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Criterios de aceptación</w:t>
            </w:r>
          </w:p>
          <w:p w14:paraId="2C001233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19C6F5C9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0% de errores</w:t>
            </w:r>
          </w:p>
          <w:p w14:paraId="00CFEFE6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4432EFCB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5F1F5D64" w14:textId="77777777" w:rsidR="00755FB8" w:rsidRDefault="00755FB8" w:rsidP="00B8005E">
      <w:pPr>
        <w:rPr>
          <w:rFonts w:ascii="Arial" w:hAnsi="Arial" w:cs="Arial"/>
        </w:rPr>
        <w:sectPr w:rsidR="00755FB8" w:rsidSect="00755FB8">
          <w:headerReference w:type="even" r:id="rId259"/>
          <w:headerReference w:type="default" r:id="rId260"/>
          <w:footerReference w:type="even" r:id="rId261"/>
          <w:footerReference w:type="default" r:id="rId262"/>
          <w:headerReference w:type="first" r:id="rId263"/>
          <w:footerReference w:type="first" r:id="rId264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14:paraId="514EB771" w14:textId="77777777" w:rsidR="00755FB8" w:rsidRPr="00DB5AFA" w:rsidRDefault="00755FB8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449"/>
        <w:gridCol w:w="2894"/>
        <w:gridCol w:w="4222"/>
        <w:gridCol w:w="2225"/>
      </w:tblGrid>
      <w:tr w:rsidR="00755FB8" w:rsidRPr="00DB5AFA" w14:paraId="3A167123" w14:textId="77777777" w:rsidTr="00462562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53E05C64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ID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61454935" w14:textId="77777777" w:rsidR="00755FB8" w:rsidRDefault="00755FB8" w:rsidP="00A946D3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WBS</w:t>
            </w:r>
          </w:p>
        </w:tc>
      </w:tr>
      <w:tr w:rsidR="00755FB8" w:rsidRPr="00DC41E5" w14:paraId="396DB57D" w14:textId="77777777" w:rsidTr="00462562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09FF215D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44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1BAF9181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1.6</w:t>
            </w:r>
          </w:p>
        </w:tc>
      </w:tr>
      <w:tr w:rsidR="00755FB8" w:rsidRPr="00DB5AFA" w14:paraId="474EFCF7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40D85C05" w14:textId="77777777" w:rsidR="00755FB8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Task Name</w:t>
            </w:r>
          </w:p>
        </w:tc>
      </w:tr>
      <w:tr w:rsidR="00755FB8" w:rsidRPr="00DC41E5" w14:paraId="327D0A77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3C4B5EB5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Produccion</w:t>
            </w:r>
          </w:p>
        </w:tc>
      </w:tr>
      <w:tr w:rsidR="00755FB8" w:rsidRPr="00271D96" w14:paraId="62041AD0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0207405D" w14:textId="77777777" w:rsidR="00755FB8" w:rsidRPr="00271D96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Duration</w:t>
            </w:r>
          </w:p>
        </w:tc>
        <w:tc>
          <w:tcPr>
            <w:tcW w:w="432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6B3CEE0C" w14:textId="77777777" w:rsidR="00755FB8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Work</w:t>
            </w:r>
          </w:p>
        </w:tc>
        <w:tc>
          <w:tcPr>
            <w:tcW w:w="226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1B854065" w14:textId="77777777" w:rsidR="00755FB8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Cost</w:t>
            </w:r>
          </w:p>
        </w:tc>
      </w:tr>
      <w:tr w:rsidR="00755FB8" w:rsidRPr="00DC41E5" w14:paraId="4869DDAE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52857946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1d</w:t>
            </w:r>
          </w:p>
        </w:tc>
        <w:tc>
          <w:tcPr>
            <w:tcW w:w="432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658A58DB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0h</w:t>
            </w:r>
          </w:p>
        </w:tc>
        <w:tc>
          <w:tcPr>
            <w:tcW w:w="226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077FAF04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0.00 €</w:t>
            </w:r>
          </w:p>
        </w:tc>
      </w:tr>
      <w:tr w:rsidR="00755FB8" w:rsidRPr="00271D96" w14:paraId="4D69252A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206A4304" w14:textId="77777777" w:rsidR="00755FB8" w:rsidRPr="00271D96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Start</w:t>
            </w:r>
          </w:p>
        </w:tc>
        <w:tc>
          <w:tcPr>
            <w:tcW w:w="658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2799AC06" w14:textId="77777777" w:rsidR="00755FB8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Finish</w:t>
            </w:r>
          </w:p>
        </w:tc>
      </w:tr>
      <w:tr w:rsidR="00755FB8" w:rsidRPr="00DC41E5" w14:paraId="5652C1DA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55C3A4EE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24/11/2020</w:t>
            </w:r>
          </w:p>
        </w:tc>
        <w:tc>
          <w:tcPr>
            <w:tcW w:w="658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4D9B3526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24/11/2020</w:t>
            </w:r>
          </w:p>
        </w:tc>
      </w:tr>
      <w:tr w:rsidR="00755FB8" w:rsidRPr="00271D96" w14:paraId="1E6C7B2C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3FE3BA3D" w14:textId="77777777" w:rsidR="00755FB8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Resource Names</w:t>
            </w:r>
          </w:p>
        </w:tc>
      </w:tr>
      <w:tr w:rsidR="00755FB8" w:rsidRPr="00DC41E5" w14:paraId="723BFE1D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42BE05A0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0EEA9F46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59ECF33B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55FB8" w:rsidRPr="00DB5AFA" w14:paraId="564234C9" w14:textId="77777777" w:rsidTr="00DC5C9A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02909D05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 w:rsidRPr="00DB5AFA">
              <w:rPr>
                <w:rFonts w:ascii="Arial" w:hAnsi="Arial" w:cs="Arial"/>
                <w:b/>
                <w:color w:val="FFFFFF" w:themeColor="background1"/>
              </w:rPr>
              <w:t>Notes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00E46D50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</w:p>
        </w:tc>
      </w:tr>
      <w:tr w:rsidR="00755FB8" w:rsidRPr="00DC41E5" w14:paraId="07EBF2C2" w14:textId="77777777" w:rsidTr="00DC5C9A">
        <w:tc>
          <w:tcPr>
            <w:tcW w:w="11016" w:type="dxa"/>
            <w:gridSpan w:val="4"/>
            <w:tcBorders>
              <w:top w:val="single" w:sz="4" w:space="0" w:color="4BACC6" w:themeColor="accent5"/>
            </w:tcBorders>
          </w:tcPr>
          <w:p w14:paraId="44EFDFA0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4162D757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01CCC144" w14:textId="77777777" w:rsidR="00755FB8" w:rsidRDefault="00755FB8" w:rsidP="00B8005E">
      <w:pPr>
        <w:rPr>
          <w:rFonts w:ascii="Arial" w:hAnsi="Arial" w:cs="Arial"/>
        </w:rPr>
        <w:sectPr w:rsidR="00755FB8" w:rsidSect="00755FB8">
          <w:headerReference w:type="even" r:id="rId265"/>
          <w:headerReference w:type="default" r:id="rId266"/>
          <w:footerReference w:type="even" r:id="rId267"/>
          <w:footerReference w:type="default" r:id="rId268"/>
          <w:headerReference w:type="first" r:id="rId269"/>
          <w:footerReference w:type="first" r:id="rId270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14:paraId="271EF771" w14:textId="77777777" w:rsidR="00755FB8" w:rsidRPr="00DB5AFA" w:rsidRDefault="00755FB8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449"/>
        <w:gridCol w:w="2894"/>
        <w:gridCol w:w="4222"/>
        <w:gridCol w:w="2225"/>
      </w:tblGrid>
      <w:tr w:rsidR="00755FB8" w:rsidRPr="00DB5AFA" w14:paraId="4A4FEF70" w14:textId="77777777" w:rsidTr="00462562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6A076432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ID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389BC135" w14:textId="77777777" w:rsidR="00755FB8" w:rsidRDefault="00755FB8" w:rsidP="00A946D3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WBS</w:t>
            </w:r>
          </w:p>
        </w:tc>
      </w:tr>
      <w:tr w:rsidR="00755FB8" w:rsidRPr="00DC41E5" w14:paraId="660E3803" w14:textId="77777777" w:rsidTr="00462562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77A165B7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45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05C80902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1.6.1</w:t>
            </w:r>
          </w:p>
        </w:tc>
      </w:tr>
      <w:tr w:rsidR="00755FB8" w:rsidRPr="00DB5AFA" w14:paraId="558379F2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4A87C453" w14:textId="77777777" w:rsidR="00755FB8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Task Name</w:t>
            </w:r>
          </w:p>
        </w:tc>
      </w:tr>
      <w:tr w:rsidR="00755FB8" w:rsidRPr="00DC41E5" w14:paraId="41BEA935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2FEA11EE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Migracion de Datos</w:t>
            </w:r>
          </w:p>
        </w:tc>
      </w:tr>
      <w:tr w:rsidR="00755FB8" w:rsidRPr="00271D96" w14:paraId="429E2DB6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4A6E369D" w14:textId="77777777" w:rsidR="00755FB8" w:rsidRPr="00271D96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Duration</w:t>
            </w:r>
          </w:p>
        </w:tc>
        <w:tc>
          <w:tcPr>
            <w:tcW w:w="432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0131EF25" w14:textId="77777777" w:rsidR="00755FB8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Work</w:t>
            </w:r>
          </w:p>
        </w:tc>
        <w:tc>
          <w:tcPr>
            <w:tcW w:w="226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73B00434" w14:textId="77777777" w:rsidR="00755FB8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Cost</w:t>
            </w:r>
          </w:p>
        </w:tc>
      </w:tr>
      <w:tr w:rsidR="00755FB8" w:rsidRPr="00DC41E5" w14:paraId="5B59DB1D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494C7702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1d</w:t>
            </w:r>
          </w:p>
        </w:tc>
        <w:tc>
          <w:tcPr>
            <w:tcW w:w="432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157E640B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0h</w:t>
            </w:r>
          </w:p>
        </w:tc>
        <w:tc>
          <w:tcPr>
            <w:tcW w:w="226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2CD0A515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0.00 €</w:t>
            </w:r>
          </w:p>
        </w:tc>
      </w:tr>
      <w:tr w:rsidR="00755FB8" w:rsidRPr="00271D96" w14:paraId="09BF6429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2137C220" w14:textId="77777777" w:rsidR="00755FB8" w:rsidRPr="00271D96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Start</w:t>
            </w:r>
          </w:p>
        </w:tc>
        <w:tc>
          <w:tcPr>
            <w:tcW w:w="658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731F1040" w14:textId="77777777" w:rsidR="00755FB8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Finish</w:t>
            </w:r>
          </w:p>
        </w:tc>
      </w:tr>
      <w:tr w:rsidR="00755FB8" w:rsidRPr="00DC41E5" w14:paraId="218181D6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0E722495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24/11/2020</w:t>
            </w:r>
          </w:p>
        </w:tc>
        <w:tc>
          <w:tcPr>
            <w:tcW w:w="658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4BF217A2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24/11/2020</w:t>
            </w:r>
          </w:p>
        </w:tc>
      </w:tr>
      <w:tr w:rsidR="00755FB8" w:rsidRPr="00271D96" w14:paraId="4D6D42E1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005EBC5F" w14:textId="77777777" w:rsidR="00755FB8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Resource Names</w:t>
            </w:r>
          </w:p>
        </w:tc>
      </w:tr>
      <w:tr w:rsidR="00755FB8" w:rsidRPr="00DC41E5" w14:paraId="1664C414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73AB9EAF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19F38BD9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2F48C971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55FB8" w:rsidRPr="00DB5AFA" w14:paraId="39DE567E" w14:textId="77777777" w:rsidTr="00DC5C9A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32C2E671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 w:rsidRPr="00DB5AFA">
              <w:rPr>
                <w:rFonts w:ascii="Arial" w:hAnsi="Arial" w:cs="Arial"/>
                <w:b/>
                <w:color w:val="FFFFFF" w:themeColor="background1"/>
              </w:rPr>
              <w:t>Notes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7A0F5936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</w:p>
        </w:tc>
      </w:tr>
      <w:tr w:rsidR="00755FB8" w:rsidRPr="00DC41E5" w14:paraId="58BED2ED" w14:textId="77777777" w:rsidTr="00DC5C9A">
        <w:tc>
          <w:tcPr>
            <w:tcW w:w="11016" w:type="dxa"/>
            <w:gridSpan w:val="4"/>
            <w:tcBorders>
              <w:top w:val="single" w:sz="4" w:space="0" w:color="4BACC6" w:themeColor="accent5"/>
            </w:tcBorders>
          </w:tcPr>
          <w:p w14:paraId="21A8EC94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Descripcion</w:t>
            </w:r>
          </w:p>
          <w:p w14:paraId="6888A435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5D10792B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Se migran los datos del sistema actual utilizada por la empresa hacia el proyecto actual</w:t>
            </w:r>
          </w:p>
          <w:p w14:paraId="5C054062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5083E0AB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6E4EDDA1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Supuestos</w:t>
            </w:r>
          </w:p>
          <w:p w14:paraId="62995DB3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30AC91BE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el cliente proporciona la base de datos para su migracion</w:t>
            </w:r>
          </w:p>
          <w:p w14:paraId="675FE735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6535DD81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5E7F845D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5D05D034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Criterios de aceptación</w:t>
            </w:r>
          </w:p>
          <w:p w14:paraId="431154B9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0AEC2463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100% adaptable a la nueva base de datos</w:t>
            </w:r>
          </w:p>
          <w:p w14:paraId="203CA203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512021D5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2BAEB32D" w14:textId="77777777" w:rsidR="00755FB8" w:rsidRDefault="00755FB8" w:rsidP="00B8005E">
      <w:pPr>
        <w:rPr>
          <w:rFonts w:ascii="Arial" w:hAnsi="Arial" w:cs="Arial"/>
        </w:rPr>
        <w:sectPr w:rsidR="00755FB8" w:rsidSect="00755FB8">
          <w:headerReference w:type="even" r:id="rId271"/>
          <w:headerReference w:type="default" r:id="rId272"/>
          <w:footerReference w:type="even" r:id="rId273"/>
          <w:footerReference w:type="default" r:id="rId274"/>
          <w:headerReference w:type="first" r:id="rId275"/>
          <w:footerReference w:type="first" r:id="rId276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14:paraId="681CA075" w14:textId="77777777" w:rsidR="00755FB8" w:rsidRPr="00DB5AFA" w:rsidRDefault="00755FB8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449"/>
        <w:gridCol w:w="2894"/>
        <w:gridCol w:w="4222"/>
        <w:gridCol w:w="2225"/>
      </w:tblGrid>
      <w:tr w:rsidR="00755FB8" w:rsidRPr="00DB5AFA" w14:paraId="67BB2AFC" w14:textId="77777777" w:rsidTr="00462562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2D44A3EA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ID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3D5101B4" w14:textId="77777777" w:rsidR="00755FB8" w:rsidRDefault="00755FB8" w:rsidP="00A946D3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WBS</w:t>
            </w:r>
          </w:p>
        </w:tc>
      </w:tr>
      <w:tr w:rsidR="00755FB8" w:rsidRPr="00DC41E5" w14:paraId="3846568F" w14:textId="77777777" w:rsidTr="00462562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126CE229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46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762D05D9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1.6.2</w:t>
            </w:r>
          </w:p>
        </w:tc>
      </w:tr>
      <w:tr w:rsidR="00755FB8" w:rsidRPr="00DB5AFA" w14:paraId="543C63EA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7D73882F" w14:textId="77777777" w:rsidR="00755FB8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Task Name</w:t>
            </w:r>
          </w:p>
        </w:tc>
      </w:tr>
      <w:tr w:rsidR="00755FB8" w:rsidRPr="00DC41E5" w14:paraId="31026EC7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2BD1F721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Ejecutables</w:t>
            </w:r>
          </w:p>
        </w:tc>
      </w:tr>
      <w:tr w:rsidR="00755FB8" w:rsidRPr="00271D96" w14:paraId="7C75A053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45608E33" w14:textId="77777777" w:rsidR="00755FB8" w:rsidRPr="00271D96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Duration</w:t>
            </w:r>
          </w:p>
        </w:tc>
        <w:tc>
          <w:tcPr>
            <w:tcW w:w="432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243C266D" w14:textId="77777777" w:rsidR="00755FB8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Work</w:t>
            </w:r>
          </w:p>
        </w:tc>
        <w:tc>
          <w:tcPr>
            <w:tcW w:w="226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329AECA7" w14:textId="77777777" w:rsidR="00755FB8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Cost</w:t>
            </w:r>
          </w:p>
        </w:tc>
      </w:tr>
      <w:tr w:rsidR="00755FB8" w:rsidRPr="00DC41E5" w14:paraId="4FE2B48A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4794924D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1d</w:t>
            </w:r>
          </w:p>
        </w:tc>
        <w:tc>
          <w:tcPr>
            <w:tcW w:w="432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29BD8172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0h</w:t>
            </w:r>
          </w:p>
        </w:tc>
        <w:tc>
          <w:tcPr>
            <w:tcW w:w="226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661BB459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0.00 €</w:t>
            </w:r>
          </w:p>
        </w:tc>
      </w:tr>
      <w:tr w:rsidR="00755FB8" w:rsidRPr="00271D96" w14:paraId="2A67D80E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4734F5CA" w14:textId="77777777" w:rsidR="00755FB8" w:rsidRPr="00271D96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Start</w:t>
            </w:r>
          </w:p>
        </w:tc>
        <w:tc>
          <w:tcPr>
            <w:tcW w:w="658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55C61030" w14:textId="77777777" w:rsidR="00755FB8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Finish</w:t>
            </w:r>
          </w:p>
        </w:tc>
      </w:tr>
      <w:tr w:rsidR="00755FB8" w:rsidRPr="00DC41E5" w14:paraId="4F37836B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6CD86A06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24/11/2020</w:t>
            </w:r>
          </w:p>
        </w:tc>
        <w:tc>
          <w:tcPr>
            <w:tcW w:w="658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45685952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24/11/2020</w:t>
            </w:r>
          </w:p>
        </w:tc>
      </w:tr>
      <w:tr w:rsidR="00755FB8" w:rsidRPr="00271D96" w14:paraId="292BB08B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1FB9778A" w14:textId="77777777" w:rsidR="00755FB8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Resource Names</w:t>
            </w:r>
          </w:p>
        </w:tc>
      </w:tr>
      <w:tr w:rsidR="00755FB8" w:rsidRPr="00DC41E5" w14:paraId="2D91B636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0C207BF2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553FB646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08408096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55FB8" w:rsidRPr="00DB5AFA" w14:paraId="7821D7BF" w14:textId="77777777" w:rsidTr="00DC5C9A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4A08068A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 w:rsidRPr="00DB5AFA">
              <w:rPr>
                <w:rFonts w:ascii="Arial" w:hAnsi="Arial" w:cs="Arial"/>
                <w:b/>
                <w:color w:val="FFFFFF" w:themeColor="background1"/>
              </w:rPr>
              <w:t>Notes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30EFBC91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</w:p>
        </w:tc>
      </w:tr>
      <w:tr w:rsidR="00755FB8" w:rsidRPr="00DC41E5" w14:paraId="7ED28FD9" w14:textId="77777777" w:rsidTr="00DC5C9A">
        <w:tc>
          <w:tcPr>
            <w:tcW w:w="11016" w:type="dxa"/>
            <w:gridSpan w:val="4"/>
            <w:tcBorders>
              <w:top w:val="single" w:sz="4" w:space="0" w:color="4BACC6" w:themeColor="accent5"/>
            </w:tcBorders>
          </w:tcPr>
          <w:p w14:paraId="455EA8C2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Descripcion</w:t>
            </w:r>
          </w:p>
          <w:p w14:paraId="5B7CE361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612BF653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se desarrollan los ejecutables del proyecto</w:t>
            </w:r>
          </w:p>
          <w:p w14:paraId="6E95B22E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7FE17B5A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08463A96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Supuestos</w:t>
            </w:r>
          </w:p>
          <w:p w14:paraId="09424EF5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-------------------------</w:t>
            </w:r>
          </w:p>
          <w:p w14:paraId="4FDBC4E6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aprobados en desarrollo y testing</w:t>
            </w:r>
          </w:p>
          <w:p w14:paraId="3D1D98BA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3378E400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3FCF91F7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191F92E4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Criterios de aceptación</w:t>
            </w:r>
          </w:p>
          <w:p w14:paraId="6B52E65A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665C0D5E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7479C6F5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6EE578EE" w14:textId="77777777" w:rsidR="00755FB8" w:rsidRDefault="00755FB8" w:rsidP="00B8005E">
      <w:pPr>
        <w:rPr>
          <w:rFonts w:ascii="Arial" w:hAnsi="Arial" w:cs="Arial"/>
        </w:rPr>
        <w:sectPr w:rsidR="00755FB8" w:rsidSect="00755FB8">
          <w:headerReference w:type="even" r:id="rId277"/>
          <w:headerReference w:type="default" r:id="rId278"/>
          <w:footerReference w:type="even" r:id="rId279"/>
          <w:footerReference w:type="default" r:id="rId280"/>
          <w:headerReference w:type="first" r:id="rId281"/>
          <w:footerReference w:type="first" r:id="rId282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14:paraId="745D4176" w14:textId="77777777" w:rsidR="00755FB8" w:rsidRPr="00DB5AFA" w:rsidRDefault="00755FB8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449"/>
        <w:gridCol w:w="2894"/>
        <w:gridCol w:w="4222"/>
        <w:gridCol w:w="2225"/>
      </w:tblGrid>
      <w:tr w:rsidR="00755FB8" w:rsidRPr="00DB5AFA" w14:paraId="1BB69F71" w14:textId="77777777" w:rsidTr="00462562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38A54793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ID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37B7A80C" w14:textId="77777777" w:rsidR="00755FB8" w:rsidRDefault="00755FB8" w:rsidP="00A946D3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WBS</w:t>
            </w:r>
          </w:p>
        </w:tc>
      </w:tr>
      <w:tr w:rsidR="00755FB8" w:rsidRPr="00DC41E5" w14:paraId="0725C2A8" w14:textId="77777777" w:rsidTr="00462562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480F65AD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47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11BC7D76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1.7</w:t>
            </w:r>
          </w:p>
        </w:tc>
      </w:tr>
      <w:tr w:rsidR="00755FB8" w:rsidRPr="00DB5AFA" w14:paraId="506131A6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4EA94FA4" w14:textId="77777777" w:rsidR="00755FB8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Task Name</w:t>
            </w:r>
          </w:p>
        </w:tc>
      </w:tr>
      <w:tr w:rsidR="00755FB8" w:rsidRPr="00DC41E5" w14:paraId="011E22BE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3BBA9CCC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Infraestructura</w:t>
            </w:r>
          </w:p>
        </w:tc>
      </w:tr>
      <w:tr w:rsidR="00755FB8" w:rsidRPr="00271D96" w14:paraId="219F522D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7C278453" w14:textId="77777777" w:rsidR="00755FB8" w:rsidRPr="00271D96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Duration</w:t>
            </w:r>
          </w:p>
        </w:tc>
        <w:tc>
          <w:tcPr>
            <w:tcW w:w="432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130C51ED" w14:textId="77777777" w:rsidR="00755FB8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Work</w:t>
            </w:r>
          </w:p>
        </w:tc>
        <w:tc>
          <w:tcPr>
            <w:tcW w:w="226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5AAFB428" w14:textId="77777777" w:rsidR="00755FB8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Cost</w:t>
            </w:r>
          </w:p>
        </w:tc>
      </w:tr>
      <w:tr w:rsidR="00755FB8" w:rsidRPr="00DC41E5" w14:paraId="50D3A1A2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7820548C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1d</w:t>
            </w:r>
          </w:p>
        </w:tc>
        <w:tc>
          <w:tcPr>
            <w:tcW w:w="432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0B5874A6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0h</w:t>
            </w:r>
          </w:p>
        </w:tc>
        <w:tc>
          <w:tcPr>
            <w:tcW w:w="226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5B7FCC76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0.00 €</w:t>
            </w:r>
          </w:p>
        </w:tc>
      </w:tr>
      <w:tr w:rsidR="00755FB8" w:rsidRPr="00271D96" w14:paraId="78F302D2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61ECAABA" w14:textId="77777777" w:rsidR="00755FB8" w:rsidRPr="00271D96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Start</w:t>
            </w:r>
          </w:p>
        </w:tc>
        <w:tc>
          <w:tcPr>
            <w:tcW w:w="658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4F5E8A78" w14:textId="77777777" w:rsidR="00755FB8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Finish</w:t>
            </w:r>
          </w:p>
        </w:tc>
      </w:tr>
      <w:tr w:rsidR="00755FB8" w:rsidRPr="00DC41E5" w14:paraId="1E0D2755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1DC01B57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24/11/2020</w:t>
            </w:r>
          </w:p>
        </w:tc>
        <w:tc>
          <w:tcPr>
            <w:tcW w:w="658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6DE5A58E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24/11/2020</w:t>
            </w:r>
          </w:p>
        </w:tc>
      </w:tr>
      <w:tr w:rsidR="00755FB8" w:rsidRPr="00271D96" w14:paraId="23C8A4B2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79AAAD56" w14:textId="77777777" w:rsidR="00755FB8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Resource Names</w:t>
            </w:r>
          </w:p>
        </w:tc>
      </w:tr>
      <w:tr w:rsidR="00755FB8" w:rsidRPr="00DC41E5" w14:paraId="63B5F633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6362FC3B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67734CC8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4D557D55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55FB8" w:rsidRPr="00DB5AFA" w14:paraId="3A4F3071" w14:textId="77777777" w:rsidTr="00DC5C9A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56B2F7F0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 w:rsidRPr="00DB5AFA">
              <w:rPr>
                <w:rFonts w:ascii="Arial" w:hAnsi="Arial" w:cs="Arial"/>
                <w:b/>
                <w:color w:val="FFFFFF" w:themeColor="background1"/>
              </w:rPr>
              <w:t>Notes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2ADEA43B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</w:p>
        </w:tc>
      </w:tr>
      <w:tr w:rsidR="00755FB8" w:rsidRPr="00DC41E5" w14:paraId="33AB2D99" w14:textId="77777777" w:rsidTr="00DC5C9A">
        <w:tc>
          <w:tcPr>
            <w:tcW w:w="11016" w:type="dxa"/>
            <w:gridSpan w:val="4"/>
            <w:tcBorders>
              <w:top w:val="single" w:sz="4" w:space="0" w:color="4BACC6" w:themeColor="accent5"/>
            </w:tcBorders>
          </w:tcPr>
          <w:p w14:paraId="0B02440F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70F9A13A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4901266A" w14:textId="77777777" w:rsidR="00755FB8" w:rsidRDefault="00755FB8" w:rsidP="00B8005E">
      <w:pPr>
        <w:rPr>
          <w:rFonts w:ascii="Arial" w:hAnsi="Arial" w:cs="Arial"/>
        </w:rPr>
        <w:sectPr w:rsidR="00755FB8" w:rsidSect="00755FB8">
          <w:headerReference w:type="even" r:id="rId283"/>
          <w:headerReference w:type="default" r:id="rId284"/>
          <w:footerReference w:type="even" r:id="rId285"/>
          <w:footerReference w:type="default" r:id="rId286"/>
          <w:headerReference w:type="first" r:id="rId287"/>
          <w:footerReference w:type="first" r:id="rId288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14:paraId="4C2B968F" w14:textId="77777777" w:rsidR="00755FB8" w:rsidRPr="00DB5AFA" w:rsidRDefault="00755FB8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449"/>
        <w:gridCol w:w="2894"/>
        <w:gridCol w:w="4222"/>
        <w:gridCol w:w="2225"/>
      </w:tblGrid>
      <w:tr w:rsidR="00755FB8" w:rsidRPr="00DB5AFA" w14:paraId="240E8864" w14:textId="77777777" w:rsidTr="00462562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3F3BD4ED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ID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75644DEE" w14:textId="77777777" w:rsidR="00755FB8" w:rsidRDefault="00755FB8" w:rsidP="00A946D3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WBS</w:t>
            </w:r>
          </w:p>
        </w:tc>
      </w:tr>
      <w:tr w:rsidR="00755FB8" w:rsidRPr="00DC41E5" w14:paraId="15359E02" w14:textId="77777777" w:rsidTr="00462562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5C933194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48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15E1DF06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1.7.1</w:t>
            </w:r>
          </w:p>
        </w:tc>
      </w:tr>
      <w:tr w:rsidR="00755FB8" w:rsidRPr="00DB5AFA" w14:paraId="7BE006CF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44FB6860" w14:textId="77777777" w:rsidR="00755FB8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Task Name</w:t>
            </w:r>
          </w:p>
        </w:tc>
      </w:tr>
      <w:tr w:rsidR="00755FB8" w:rsidRPr="00DC41E5" w14:paraId="236FF0A6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5C722E88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Servidor Web</w:t>
            </w:r>
          </w:p>
        </w:tc>
      </w:tr>
      <w:tr w:rsidR="00755FB8" w:rsidRPr="00271D96" w14:paraId="1321E12F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186FD099" w14:textId="77777777" w:rsidR="00755FB8" w:rsidRPr="00271D96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Duration</w:t>
            </w:r>
          </w:p>
        </w:tc>
        <w:tc>
          <w:tcPr>
            <w:tcW w:w="432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14A22B37" w14:textId="77777777" w:rsidR="00755FB8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Work</w:t>
            </w:r>
          </w:p>
        </w:tc>
        <w:tc>
          <w:tcPr>
            <w:tcW w:w="226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2C60A836" w14:textId="77777777" w:rsidR="00755FB8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Cost</w:t>
            </w:r>
          </w:p>
        </w:tc>
      </w:tr>
      <w:tr w:rsidR="00755FB8" w:rsidRPr="00DC41E5" w14:paraId="67FE76A9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15C87915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1d</w:t>
            </w:r>
          </w:p>
        </w:tc>
        <w:tc>
          <w:tcPr>
            <w:tcW w:w="432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46D9C62A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0h</w:t>
            </w:r>
          </w:p>
        </w:tc>
        <w:tc>
          <w:tcPr>
            <w:tcW w:w="226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2B940131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0.00 €</w:t>
            </w:r>
          </w:p>
        </w:tc>
      </w:tr>
      <w:tr w:rsidR="00755FB8" w:rsidRPr="00271D96" w14:paraId="5F5DE3EB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281B24A3" w14:textId="77777777" w:rsidR="00755FB8" w:rsidRPr="00271D96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Start</w:t>
            </w:r>
          </w:p>
        </w:tc>
        <w:tc>
          <w:tcPr>
            <w:tcW w:w="658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345942A1" w14:textId="77777777" w:rsidR="00755FB8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Finish</w:t>
            </w:r>
          </w:p>
        </w:tc>
      </w:tr>
      <w:tr w:rsidR="00755FB8" w:rsidRPr="00DC41E5" w14:paraId="18D804D6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2FFD8883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24/11/2020</w:t>
            </w:r>
          </w:p>
        </w:tc>
        <w:tc>
          <w:tcPr>
            <w:tcW w:w="658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2C6AD0C6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24/11/2020</w:t>
            </w:r>
          </w:p>
        </w:tc>
      </w:tr>
      <w:tr w:rsidR="00755FB8" w:rsidRPr="00271D96" w14:paraId="1C619A43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323E5578" w14:textId="77777777" w:rsidR="00755FB8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Resource Names</w:t>
            </w:r>
          </w:p>
        </w:tc>
      </w:tr>
      <w:tr w:rsidR="00755FB8" w:rsidRPr="00DC41E5" w14:paraId="4DA49593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6767C29F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12A23624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7403B786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55FB8" w:rsidRPr="00DB5AFA" w14:paraId="0300D452" w14:textId="77777777" w:rsidTr="00DC5C9A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3E0B1905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 w:rsidRPr="00DB5AFA">
              <w:rPr>
                <w:rFonts w:ascii="Arial" w:hAnsi="Arial" w:cs="Arial"/>
                <w:b/>
                <w:color w:val="FFFFFF" w:themeColor="background1"/>
              </w:rPr>
              <w:t>Notes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4ACBAEE1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</w:p>
        </w:tc>
      </w:tr>
      <w:tr w:rsidR="00755FB8" w:rsidRPr="00DC41E5" w14:paraId="59F2190E" w14:textId="77777777" w:rsidTr="00DC5C9A">
        <w:tc>
          <w:tcPr>
            <w:tcW w:w="11016" w:type="dxa"/>
            <w:gridSpan w:val="4"/>
            <w:tcBorders>
              <w:top w:val="single" w:sz="4" w:space="0" w:color="4BACC6" w:themeColor="accent5"/>
            </w:tcBorders>
          </w:tcPr>
          <w:p w14:paraId="51DDF474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Descripcion</w:t>
            </w:r>
          </w:p>
          <w:p w14:paraId="4AF7D57E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20C61AF7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Prueba en servidor web la aplicacion central</w:t>
            </w:r>
          </w:p>
          <w:p w14:paraId="6B05478D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4496D38C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693E8E47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Supuestos</w:t>
            </w:r>
          </w:p>
          <w:p w14:paraId="1FE533A1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36FA684D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el cliente cuenta con un servidor web contratado</w:t>
            </w:r>
          </w:p>
          <w:p w14:paraId="3F803062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33CCF459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58C6BE84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Criterios de aceptación</w:t>
            </w:r>
          </w:p>
          <w:p w14:paraId="5B87B308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7FEC1504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1EEF35DD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37B809A6" w14:textId="77777777" w:rsidR="00755FB8" w:rsidRDefault="00755FB8" w:rsidP="00B8005E">
      <w:pPr>
        <w:rPr>
          <w:rFonts w:ascii="Arial" w:hAnsi="Arial" w:cs="Arial"/>
        </w:rPr>
        <w:sectPr w:rsidR="00755FB8" w:rsidSect="00755FB8">
          <w:headerReference w:type="even" r:id="rId289"/>
          <w:headerReference w:type="default" r:id="rId290"/>
          <w:footerReference w:type="even" r:id="rId291"/>
          <w:footerReference w:type="default" r:id="rId292"/>
          <w:headerReference w:type="first" r:id="rId293"/>
          <w:footerReference w:type="first" r:id="rId294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14:paraId="2A56FDCC" w14:textId="77777777" w:rsidR="00755FB8" w:rsidRPr="00DB5AFA" w:rsidRDefault="00755FB8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449"/>
        <w:gridCol w:w="2894"/>
        <w:gridCol w:w="4222"/>
        <w:gridCol w:w="2225"/>
      </w:tblGrid>
      <w:tr w:rsidR="00755FB8" w:rsidRPr="00DB5AFA" w14:paraId="6D567BAC" w14:textId="77777777" w:rsidTr="00462562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66534270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ID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2328BFE5" w14:textId="77777777" w:rsidR="00755FB8" w:rsidRDefault="00755FB8" w:rsidP="00A946D3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WBS</w:t>
            </w:r>
          </w:p>
        </w:tc>
      </w:tr>
      <w:tr w:rsidR="00755FB8" w:rsidRPr="00DC41E5" w14:paraId="60665FF3" w14:textId="77777777" w:rsidTr="00462562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29D35A44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49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2C3AA205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1.7.2</w:t>
            </w:r>
          </w:p>
        </w:tc>
      </w:tr>
      <w:tr w:rsidR="00755FB8" w:rsidRPr="00DB5AFA" w14:paraId="71A99A88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527BC7B7" w14:textId="77777777" w:rsidR="00755FB8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Task Name</w:t>
            </w:r>
          </w:p>
        </w:tc>
      </w:tr>
      <w:tr w:rsidR="00755FB8" w:rsidRPr="00DC41E5" w14:paraId="464410E2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129A588F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Servidor de Base de Datos</w:t>
            </w:r>
          </w:p>
        </w:tc>
      </w:tr>
      <w:tr w:rsidR="00755FB8" w:rsidRPr="00271D96" w14:paraId="0CA803A0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3C488B03" w14:textId="77777777" w:rsidR="00755FB8" w:rsidRPr="00271D96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Duration</w:t>
            </w:r>
          </w:p>
        </w:tc>
        <w:tc>
          <w:tcPr>
            <w:tcW w:w="432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4609D4EC" w14:textId="77777777" w:rsidR="00755FB8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Work</w:t>
            </w:r>
          </w:p>
        </w:tc>
        <w:tc>
          <w:tcPr>
            <w:tcW w:w="226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023A2B9E" w14:textId="77777777" w:rsidR="00755FB8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Cost</w:t>
            </w:r>
          </w:p>
        </w:tc>
      </w:tr>
      <w:tr w:rsidR="00755FB8" w:rsidRPr="00DC41E5" w14:paraId="7581F033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249FBF96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1d</w:t>
            </w:r>
          </w:p>
        </w:tc>
        <w:tc>
          <w:tcPr>
            <w:tcW w:w="432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1F859947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0h</w:t>
            </w:r>
          </w:p>
        </w:tc>
        <w:tc>
          <w:tcPr>
            <w:tcW w:w="226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6356016F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0.00 €</w:t>
            </w:r>
          </w:p>
        </w:tc>
      </w:tr>
      <w:tr w:rsidR="00755FB8" w:rsidRPr="00271D96" w14:paraId="764AD4B7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14E8DA34" w14:textId="77777777" w:rsidR="00755FB8" w:rsidRPr="00271D96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Start</w:t>
            </w:r>
          </w:p>
        </w:tc>
        <w:tc>
          <w:tcPr>
            <w:tcW w:w="658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4407B22A" w14:textId="77777777" w:rsidR="00755FB8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Finish</w:t>
            </w:r>
          </w:p>
        </w:tc>
      </w:tr>
      <w:tr w:rsidR="00755FB8" w:rsidRPr="00DC41E5" w14:paraId="6C682E2A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2FCF5A0E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24/11/2020</w:t>
            </w:r>
          </w:p>
        </w:tc>
        <w:tc>
          <w:tcPr>
            <w:tcW w:w="658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40BEA261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24/11/2020</w:t>
            </w:r>
          </w:p>
        </w:tc>
      </w:tr>
      <w:tr w:rsidR="00755FB8" w:rsidRPr="00271D96" w14:paraId="25F3F569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73BFF3AC" w14:textId="77777777" w:rsidR="00755FB8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Resource Names</w:t>
            </w:r>
          </w:p>
        </w:tc>
      </w:tr>
      <w:tr w:rsidR="00755FB8" w:rsidRPr="00DC41E5" w14:paraId="7BD10808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1B1A9497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65C3175B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0863E83C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55FB8" w:rsidRPr="00DB5AFA" w14:paraId="4A6F61C8" w14:textId="77777777" w:rsidTr="00DC5C9A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1D2E0AA0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 w:rsidRPr="00DB5AFA">
              <w:rPr>
                <w:rFonts w:ascii="Arial" w:hAnsi="Arial" w:cs="Arial"/>
                <w:b/>
                <w:color w:val="FFFFFF" w:themeColor="background1"/>
              </w:rPr>
              <w:t>Notes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0A5A6F60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</w:p>
        </w:tc>
      </w:tr>
      <w:tr w:rsidR="00755FB8" w:rsidRPr="00DC41E5" w14:paraId="2933CC82" w14:textId="77777777" w:rsidTr="00DC5C9A">
        <w:tc>
          <w:tcPr>
            <w:tcW w:w="11016" w:type="dxa"/>
            <w:gridSpan w:val="4"/>
            <w:tcBorders>
              <w:top w:val="single" w:sz="4" w:space="0" w:color="4BACC6" w:themeColor="accent5"/>
            </w:tcBorders>
          </w:tcPr>
          <w:p w14:paraId="2E07206E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Descripcion</w:t>
            </w:r>
          </w:p>
          <w:p w14:paraId="6273EF94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14BAF5E2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Configuracion y puesta a punto de la base de datos en el servidor web</w:t>
            </w:r>
          </w:p>
          <w:p w14:paraId="63778EE7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7CB22FC5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5ADFA26F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Supuestos</w:t>
            </w:r>
          </w:p>
          <w:p w14:paraId="50675E8E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28A34C72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el cliente ya cuenta con un servidor de base de datos</w:t>
            </w:r>
          </w:p>
          <w:p w14:paraId="1BB8899B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1183D122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08FAC651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1796D769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Criterios de aceptación</w:t>
            </w:r>
          </w:p>
          <w:p w14:paraId="10D2A3A6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7BDCDC3C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62F9EE32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4339509F" w14:textId="77777777" w:rsidR="00755FB8" w:rsidRDefault="00755FB8" w:rsidP="00B8005E">
      <w:pPr>
        <w:rPr>
          <w:rFonts w:ascii="Arial" w:hAnsi="Arial" w:cs="Arial"/>
        </w:rPr>
        <w:sectPr w:rsidR="00755FB8" w:rsidSect="00755FB8">
          <w:headerReference w:type="even" r:id="rId295"/>
          <w:headerReference w:type="default" r:id="rId296"/>
          <w:footerReference w:type="even" r:id="rId297"/>
          <w:footerReference w:type="default" r:id="rId298"/>
          <w:headerReference w:type="first" r:id="rId299"/>
          <w:footerReference w:type="first" r:id="rId300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14:paraId="08D6C2D9" w14:textId="77777777" w:rsidR="00755FB8" w:rsidRPr="00DB5AFA" w:rsidRDefault="00755FB8" w:rsidP="00B378EC">
      <w:pPr>
        <w:tabs>
          <w:tab w:val="left" w:pos="900"/>
        </w:tabs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449"/>
        <w:gridCol w:w="2894"/>
        <w:gridCol w:w="4222"/>
        <w:gridCol w:w="2225"/>
      </w:tblGrid>
      <w:tr w:rsidR="00755FB8" w:rsidRPr="00DB5AFA" w14:paraId="2B4B2DCE" w14:textId="77777777" w:rsidTr="00462562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31FDC591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ID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6F911122" w14:textId="77777777" w:rsidR="00755FB8" w:rsidRDefault="00755FB8" w:rsidP="00A946D3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WBS</w:t>
            </w:r>
          </w:p>
        </w:tc>
      </w:tr>
      <w:tr w:rsidR="00755FB8" w:rsidRPr="00DC41E5" w14:paraId="40140B07" w14:textId="77777777" w:rsidTr="00462562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7E28F367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50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040E9FC5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1.7.3</w:t>
            </w:r>
          </w:p>
        </w:tc>
      </w:tr>
      <w:tr w:rsidR="00755FB8" w:rsidRPr="00DB5AFA" w14:paraId="50D14AA4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5BF7E9CD" w14:textId="77777777" w:rsidR="00755FB8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Task Name</w:t>
            </w:r>
          </w:p>
        </w:tc>
      </w:tr>
      <w:tr w:rsidR="00755FB8" w:rsidRPr="00DC41E5" w14:paraId="3795C27A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0829685F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Respado de datos en la nube</w:t>
            </w:r>
          </w:p>
        </w:tc>
      </w:tr>
      <w:tr w:rsidR="00755FB8" w:rsidRPr="00271D96" w14:paraId="14AC16E9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0752A47B" w14:textId="77777777" w:rsidR="00755FB8" w:rsidRPr="00271D96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Duration</w:t>
            </w:r>
          </w:p>
        </w:tc>
        <w:tc>
          <w:tcPr>
            <w:tcW w:w="432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087CB437" w14:textId="77777777" w:rsidR="00755FB8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Work</w:t>
            </w:r>
          </w:p>
        </w:tc>
        <w:tc>
          <w:tcPr>
            <w:tcW w:w="226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331A57EE" w14:textId="77777777" w:rsidR="00755FB8" w:rsidRDefault="00755FB8" w:rsidP="00271D96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Cost</w:t>
            </w:r>
          </w:p>
        </w:tc>
      </w:tr>
      <w:tr w:rsidR="00755FB8" w:rsidRPr="00DC41E5" w14:paraId="23339E3C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28F7AD21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1d</w:t>
            </w:r>
          </w:p>
        </w:tc>
        <w:tc>
          <w:tcPr>
            <w:tcW w:w="432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40B9A594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0h</w:t>
            </w:r>
          </w:p>
        </w:tc>
        <w:tc>
          <w:tcPr>
            <w:tcW w:w="226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2D11E965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0.00 €</w:t>
            </w:r>
          </w:p>
        </w:tc>
      </w:tr>
      <w:tr w:rsidR="00755FB8" w:rsidRPr="00271D96" w14:paraId="4E5BDA56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0E4A35C6" w14:textId="77777777" w:rsidR="00755FB8" w:rsidRPr="00271D96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Start</w:t>
            </w:r>
          </w:p>
        </w:tc>
        <w:tc>
          <w:tcPr>
            <w:tcW w:w="658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4FFD9577" w14:textId="77777777" w:rsidR="00755FB8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Finish</w:t>
            </w:r>
          </w:p>
        </w:tc>
      </w:tr>
      <w:tr w:rsidR="00755FB8" w:rsidRPr="00DC41E5" w14:paraId="333347BB" w14:textId="77777777" w:rsidTr="00462562">
        <w:tc>
          <w:tcPr>
            <w:tcW w:w="442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34D3E27F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24/11/2020</w:t>
            </w:r>
          </w:p>
        </w:tc>
        <w:tc>
          <w:tcPr>
            <w:tcW w:w="6588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3FA4E007" w14:textId="77777777" w:rsidR="00755FB8" w:rsidRPr="00DC41E5" w:rsidRDefault="00755FB8" w:rsidP="004E6249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24/11/2020</w:t>
            </w:r>
          </w:p>
        </w:tc>
      </w:tr>
      <w:tr w:rsidR="00755FB8" w:rsidRPr="00271D96" w14:paraId="121E9BDB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5153ACF2" w14:textId="77777777" w:rsidR="00755FB8" w:rsidRDefault="00755FB8" w:rsidP="00F976BF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Resource Names</w:t>
            </w:r>
          </w:p>
        </w:tc>
      </w:tr>
      <w:tr w:rsidR="00755FB8" w:rsidRPr="00DC41E5" w14:paraId="25640A99" w14:textId="77777777" w:rsidTr="00462562">
        <w:tc>
          <w:tcPr>
            <w:tcW w:w="1101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</w:tcPr>
          <w:p w14:paraId="3B4DCF2A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33115759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3B50CA0C" w14:textId="77777777" w:rsidR="00755FB8" w:rsidRPr="00DC41E5" w:rsidRDefault="00755FB8" w:rsidP="008F55D1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  <w:tr w:rsidR="00755FB8" w:rsidRPr="00DB5AFA" w14:paraId="471C4316" w14:textId="77777777" w:rsidTr="00DC5C9A">
        <w:tc>
          <w:tcPr>
            <w:tcW w:w="145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09F75A10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  <w:r w:rsidRPr="00DB5AFA">
              <w:rPr>
                <w:rFonts w:ascii="Arial" w:hAnsi="Arial" w:cs="Arial"/>
                <w:b/>
                <w:color w:val="FFFFFF" w:themeColor="background1"/>
              </w:rPr>
              <w:t>Notes</w:t>
            </w:r>
          </w:p>
        </w:tc>
        <w:tc>
          <w:tcPr>
            <w:tcW w:w="9558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7146E06A" w14:textId="77777777" w:rsidR="00755FB8" w:rsidRPr="00DB5AFA" w:rsidRDefault="00755FB8" w:rsidP="00DB5AFA">
            <w:pPr>
              <w:spacing w:before="20" w:after="20"/>
              <w:rPr>
                <w:rFonts w:ascii="Arial" w:hAnsi="Arial" w:cs="Arial"/>
                <w:b/>
                <w:color w:val="FFFFFF" w:themeColor="background1"/>
              </w:rPr>
            </w:pPr>
          </w:p>
        </w:tc>
      </w:tr>
      <w:tr w:rsidR="00755FB8" w:rsidRPr="00DC41E5" w14:paraId="4D2F4E52" w14:textId="77777777" w:rsidTr="00DC5C9A">
        <w:tc>
          <w:tcPr>
            <w:tcW w:w="11016" w:type="dxa"/>
            <w:gridSpan w:val="4"/>
            <w:tcBorders>
              <w:top w:val="single" w:sz="4" w:space="0" w:color="4BACC6" w:themeColor="accent5"/>
            </w:tcBorders>
          </w:tcPr>
          <w:p w14:paraId="22467125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Descripcion</w:t>
            </w:r>
          </w:p>
          <w:p w14:paraId="036F5D3B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62584A2B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Se respalda en la nube todos los datos esenciales de las aplicaciones desarrolladas</w:t>
            </w:r>
          </w:p>
          <w:p w14:paraId="70223420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6B36AE07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2BBF2CDE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Supuestos</w:t>
            </w:r>
          </w:p>
          <w:p w14:paraId="602910E5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227A0FA3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el cliente cuenta con un espacio en la nube para respaldar</w:t>
            </w:r>
          </w:p>
          <w:p w14:paraId="3FB6B004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5E8B4E16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213F8A85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</w:p>
          <w:p w14:paraId="1DB1D2B5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Criterios de aceptación</w:t>
            </w:r>
          </w:p>
          <w:p w14:paraId="49ED1AAF" w14:textId="77777777" w:rsidR="00755FB8" w:rsidRPr="00CF13A4" w:rsidRDefault="00755FB8" w:rsidP="00B44F6A">
            <w:pPr>
              <w:spacing w:before="60" w:after="60"/>
              <w:rPr>
                <w:rFonts w:ascii="Arial" w:hAnsi="Arial" w:cs="Arial"/>
                <w:noProof/>
              </w:rPr>
            </w:pPr>
            <w:r w:rsidRPr="00CF13A4">
              <w:rPr>
                <w:rFonts w:ascii="Arial" w:hAnsi="Arial" w:cs="Arial"/>
                <w:noProof/>
              </w:rPr>
              <w:t>---------------------------</w:t>
            </w:r>
          </w:p>
          <w:p w14:paraId="28257681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CF13A4">
              <w:rPr>
                <w:rFonts w:ascii="Arial" w:hAnsi="Arial" w:cs="Arial"/>
                <w:noProof/>
              </w:rPr>
              <w:t>se cuenta con suficiente espacio para el respaldo</w:t>
            </w:r>
          </w:p>
          <w:p w14:paraId="403FFEEA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  <w:p w14:paraId="72233EDB" w14:textId="77777777" w:rsidR="00755FB8" w:rsidRPr="00DC41E5" w:rsidRDefault="00755FB8" w:rsidP="00DB5AFA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2ADC75E2" w14:textId="77777777" w:rsidR="00755FB8" w:rsidRDefault="00755FB8" w:rsidP="00B8005E">
      <w:pPr>
        <w:rPr>
          <w:rFonts w:ascii="Arial" w:hAnsi="Arial" w:cs="Arial"/>
        </w:rPr>
        <w:sectPr w:rsidR="00755FB8" w:rsidSect="00755FB8">
          <w:headerReference w:type="even" r:id="rId301"/>
          <w:headerReference w:type="default" r:id="rId302"/>
          <w:footerReference w:type="even" r:id="rId303"/>
          <w:footerReference w:type="default" r:id="rId304"/>
          <w:headerReference w:type="first" r:id="rId305"/>
          <w:footerReference w:type="first" r:id="rId306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14:paraId="66A32DA0" w14:textId="77777777" w:rsidR="00755FB8" w:rsidRPr="00DB5AFA" w:rsidRDefault="00755FB8" w:rsidP="00B8005E">
      <w:pPr>
        <w:rPr>
          <w:rFonts w:ascii="Arial" w:hAnsi="Arial" w:cs="Arial"/>
        </w:rPr>
      </w:pPr>
    </w:p>
    <w:sectPr w:rsidR="00755FB8" w:rsidRPr="00DB5AFA" w:rsidSect="00755FB8">
      <w:headerReference w:type="even" r:id="rId307"/>
      <w:headerReference w:type="default" r:id="rId308"/>
      <w:footerReference w:type="even" r:id="rId309"/>
      <w:footerReference w:type="default" r:id="rId310"/>
      <w:headerReference w:type="first" r:id="rId311"/>
      <w:footerReference w:type="first" r:id="rId312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2D6EAB" w14:textId="77777777" w:rsidR="00C91A95" w:rsidRDefault="00C91A95" w:rsidP="00B378EC">
      <w:pPr>
        <w:spacing w:after="0" w:line="240" w:lineRule="auto"/>
      </w:pPr>
      <w:r>
        <w:separator/>
      </w:r>
    </w:p>
  </w:endnote>
  <w:endnote w:type="continuationSeparator" w:id="0">
    <w:p w14:paraId="4D6186E7" w14:textId="77777777" w:rsidR="00C91A95" w:rsidRDefault="00C91A95" w:rsidP="00B37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AA2F2C" w14:textId="77777777" w:rsidR="00755FB8" w:rsidRDefault="00755FB8">
    <w:pPr>
      <w:pStyle w:val="Piedepgina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2A4115" w14:textId="77777777" w:rsidR="00755FB8" w:rsidRDefault="00755FB8">
    <w:pPr>
      <w:pStyle w:val="Piedepgina"/>
    </w:pPr>
  </w:p>
</w:ftr>
</file>

<file path=word/footer10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7676B4" w14:textId="77777777" w:rsidR="00755FB8" w:rsidRDefault="00755FB8">
    <w:pPr>
      <w:pStyle w:val="Piedepgina"/>
    </w:pPr>
  </w:p>
</w:ftr>
</file>

<file path=word/footer10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113554" w14:textId="77777777" w:rsidR="00755FB8" w:rsidRPr="008F55D1" w:rsidRDefault="00755FB8" w:rsidP="000507D8">
    <w:pPr>
      <w:pStyle w:val="Piedepgina"/>
      <w:pBdr>
        <w:top w:val="single" w:sz="4" w:space="1" w:color="4BACC6" w:themeColor="accent5"/>
      </w:pBdr>
      <w:tabs>
        <w:tab w:val="clear" w:pos="4680"/>
        <w:tab w:val="clear" w:pos="9360"/>
        <w:tab w:val="center" w:pos="5220"/>
        <w:tab w:val="right" w:pos="10800"/>
      </w:tabs>
      <w:jc w:val="center"/>
      <w:rPr>
        <w:rFonts w:ascii="Arial" w:hAnsi="Arial" w:cs="Arial"/>
      </w:rPr>
    </w:pPr>
    <w:r>
      <w:rPr>
        <w:rFonts w:ascii="Arial" w:hAnsi="Arial" w:cs="Arial"/>
        <w:noProof/>
      </w:rPr>
      <w:t>November 24, 2020</w:t>
    </w:r>
    <w:r w:rsidRPr="008F55D1">
      <w:rPr>
        <w:rFonts w:ascii="Arial" w:hAnsi="Arial" w:cs="Arial"/>
      </w:rPr>
      <w:tab/>
    </w:r>
    <w:r w:rsidRPr="00CF13A4">
      <w:rPr>
        <w:rFonts w:ascii="Arial" w:hAnsi="Arial" w:cs="Arial"/>
        <w:b/>
        <w:noProof/>
        <w:sz w:val="24"/>
        <w:szCs w:val="24"/>
      </w:rPr>
      <w:t>WBS_Proyecto</w:t>
    </w:r>
    <w:r w:rsidRPr="008F55D1">
      <w:rPr>
        <w:rFonts w:ascii="Arial" w:hAnsi="Arial" w:cs="Arial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  <w:noProof/>
      </w:rPr>
      <w:t>34</w:t>
    </w:r>
  </w:p>
</w:ftr>
</file>

<file path=word/footer10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9157F5" w14:textId="77777777" w:rsidR="00755FB8" w:rsidRDefault="00755FB8">
    <w:pPr>
      <w:pStyle w:val="Piedepgina"/>
    </w:pPr>
  </w:p>
</w:ftr>
</file>

<file path=word/footer10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406F95" w14:textId="77777777" w:rsidR="00755FB8" w:rsidRDefault="00755FB8">
    <w:pPr>
      <w:pStyle w:val="Piedepgina"/>
    </w:pPr>
  </w:p>
</w:ftr>
</file>

<file path=word/footer10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6BA737" w14:textId="77777777" w:rsidR="00755FB8" w:rsidRPr="008F55D1" w:rsidRDefault="00755FB8" w:rsidP="000507D8">
    <w:pPr>
      <w:pStyle w:val="Piedepgina"/>
      <w:pBdr>
        <w:top w:val="single" w:sz="4" w:space="1" w:color="4BACC6" w:themeColor="accent5"/>
      </w:pBdr>
      <w:tabs>
        <w:tab w:val="clear" w:pos="4680"/>
        <w:tab w:val="clear" w:pos="9360"/>
        <w:tab w:val="center" w:pos="5220"/>
        <w:tab w:val="right" w:pos="10800"/>
      </w:tabs>
      <w:jc w:val="center"/>
      <w:rPr>
        <w:rFonts w:ascii="Arial" w:hAnsi="Arial" w:cs="Arial"/>
      </w:rPr>
    </w:pPr>
    <w:r>
      <w:rPr>
        <w:rFonts w:ascii="Arial" w:hAnsi="Arial" w:cs="Arial"/>
        <w:noProof/>
      </w:rPr>
      <w:t>November 24, 2020</w:t>
    </w:r>
    <w:r w:rsidRPr="008F55D1">
      <w:rPr>
        <w:rFonts w:ascii="Arial" w:hAnsi="Arial" w:cs="Arial"/>
      </w:rPr>
      <w:tab/>
    </w:r>
    <w:r w:rsidRPr="00CF13A4">
      <w:rPr>
        <w:rFonts w:ascii="Arial" w:hAnsi="Arial" w:cs="Arial"/>
        <w:b/>
        <w:noProof/>
        <w:sz w:val="24"/>
        <w:szCs w:val="24"/>
      </w:rPr>
      <w:t>WBS_Proyecto</w:t>
    </w:r>
    <w:r w:rsidRPr="008F55D1">
      <w:rPr>
        <w:rFonts w:ascii="Arial" w:hAnsi="Arial" w:cs="Arial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  <w:noProof/>
      </w:rPr>
      <w:t>35</w:t>
    </w:r>
  </w:p>
</w:ftr>
</file>

<file path=word/footer10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C913EC" w14:textId="77777777" w:rsidR="00755FB8" w:rsidRDefault="00755FB8">
    <w:pPr>
      <w:pStyle w:val="Piedepgina"/>
    </w:pPr>
  </w:p>
</w:ftr>
</file>

<file path=word/footer10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558954" w14:textId="77777777" w:rsidR="00755FB8" w:rsidRDefault="00755FB8">
    <w:pPr>
      <w:pStyle w:val="Piedepgina"/>
    </w:pPr>
  </w:p>
</w:ftr>
</file>

<file path=word/footer10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4507B0" w14:textId="77777777" w:rsidR="00755FB8" w:rsidRPr="008F55D1" w:rsidRDefault="00755FB8" w:rsidP="000507D8">
    <w:pPr>
      <w:pStyle w:val="Piedepgina"/>
      <w:pBdr>
        <w:top w:val="single" w:sz="4" w:space="1" w:color="4BACC6" w:themeColor="accent5"/>
      </w:pBdr>
      <w:tabs>
        <w:tab w:val="clear" w:pos="4680"/>
        <w:tab w:val="clear" w:pos="9360"/>
        <w:tab w:val="center" w:pos="5220"/>
        <w:tab w:val="right" w:pos="10800"/>
      </w:tabs>
      <w:jc w:val="center"/>
      <w:rPr>
        <w:rFonts w:ascii="Arial" w:hAnsi="Arial" w:cs="Arial"/>
      </w:rPr>
    </w:pPr>
    <w:r>
      <w:rPr>
        <w:rFonts w:ascii="Arial" w:hAnsi="Arial" w:cs="Arial"/>
        <w:noProof/>
      </w:rPr>
      <w:t>November 24, 2020</w:t>
    </w:r>
    <w:r w:rsidRPr="008F55D1">
      <w:rPr>
        <w:rFonts w:ascii="Arial" w:hAnsi="Arial" w:cs="Arial"/>
      </w:rPr>
      <w:tab/>
    </w:r>
    <w:r w:rsidRPr="00CF13A4">
      <w:rPr>
        <w:rFonts w:ascii="Arial" w:hAnsi="Arial" w:cs="Arial"/>
        <w:b/>
        <w:noProof/>
        <w:sz w:val="24"/>
        <w:szCs w:val="24"/>
      </w:rPr>
      <w:t>WBS_Proyecto</w:t>
    </w:r>
    <w:r w:rsidRPr="008F55D1">
      <w:rPr>
        <w:rFonts w:ascii="Arial" w:hAnsi="Arial" w:cs="Arial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  <w:noProof/>
      </w:rPr>
      <w:t>36</w:t>
    </w:r>
  </w:p>
</w:ftr>
</file>

<file path=word/footer10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2538F1" w14:textId="77777777" w:rsidR="00755FB8" w:rsidRDefault="00755FB8">
    <w:pPr>
      <w:pStyle w:val="Piedepgina"/>
    </w:pPr>
  </w:p>
</w:ftr>
</file>

<file path=word/footer10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48BC1" w14:textId="77777777" w:rsidR="00755FB8" w:rsidRDefault="00755FB8">
    <w:pPr>
      <w:pStyle w:val="Piedepgina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1D6BE3" w14:textId="77777777" w:rsidR="00755FB8" w:rsidRPr="008F55D1" w:rsidRDefault="00755FB8" w:rsidP="000507D8">
    <w:pPr>
      <w:pStyle w:val="Piedepgina"/>
      <w:pBdr>
        <w:top w:val="single" w:sz="4" w:space="1" w:color="4BACC6" w:themeColor="accent5"/>
      </w:pBdr>
      <w:tabs>
        <w:tab w:val="clear" w:pos="4680"/>
        <w:tab w:val="clear" w:pos="9360"/>
        <w:tab w:val="center" w:pos="5220"/>
        <w:tab w:val="right" w:pos="10800"/>
      </w:tabs>
      <w:jc w:val="center"/>
      <w:rPr>
        <w:rFonts w:ascii="Arial" w:hAnsi="Arial" w:cs="Arial"/>
      </w:rPr>
    </w:pPr>
    <w:r>
      <w:rPr>
        <w:rFonts w:ascii="Arial" w:hAnsi="Arial" w:cs="Arial"/>
        <w:noProof/>
      </w:rPr>
      <w:t>November 24, 2020</w:t>
    </w:r>
    <w:r w:rsidRPr="008F55D1">
      <w:rPr>
        <w:rFonts w:ascii="Arial" w:hAnsi="Arial" w:cs="Arial"/>
      </w:rPr>
      <w:tab/>
    </w:r>
    <w:r w:rsidRPr="00CF13A4">
      <w:rPr>
        <w:rFonts w:ascii="Arial" w:hAnsi="Arial" w:cs="Arial"/>
        <w:b/>
        <w:noProof/>
        <w:sz w:val="24"/>
        <w:szCs w:val="24"/>
      </w:rPr>
      <w:t>WBS_Proyecto</w:t>
    </w:r>
    <w:r w:rsidRPr="008F55D1">
      <w:rPr>
        <w:rFonts w:ascii="Arial" w:hAnsi="Arial" w:cs="Arial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  <w:noProof/>
      </w:rPr>
      <w:t>4</w:t>
    </w:r>
  </w:p>
</w:ftr>
</file>

<file path=word/footer1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E506CB" w14:textId="77777777" w:rsidR="00755FB8" w:rsidRPr="008F55D1" w:rsidRDefault="00755FB8" w:rsidP="000507D8">
    <w:pPr>
      <w:pStyle w:val="Piedepgina"/>
      <w:pBdr>
        <w:top w:val="single" w:sz="4" w:space="1" w:color="4BACC6" w:themeColor="accent5"/>
      </w:pBdr>
      <w:tabs>
        <w:tab w:val="clear" w:pos="4680"/>
        <w:tab w:val="clear" w:pos="9360"/>
        <w:tab w:val="center" w:pos="5220"/>
        <w:tab w:val="right" w:pos="10800"/>
      </w:tabs>
      <w:jc w:val="center"/>
      <w:rPr>
        <w:rFonts w:ascii="Arial" w:hAnsi="Arial" w:cs="Arial"/>
      </w:rPr>
    </w:pPr>
    <w:r>
      <w:rPr>
        <w:rFonts w:ascii="Arial" w:hAnsi="Arial" w:cs="Arial"/>
        <w:noProof/>
      </w:rPr>
      <w:t>November 24, 2020</w:t>
    </w:r>
    <w:r w:rsidRPr="008F55D1">
      <w:rPr>
        <w:rFonts w:ascii="Arial" w:hAnsi="Arial" w:cs="Arial"/>
      </w:rPr>
      <w:tab/>
    </w:r>
    <w:r w:rsidRPr="00CF13A4">
      <w:rPr>
        <w:rFonts w:ascii="Arial" w:hAnsi="Arial" w:cs="Arial"/>
        <w:b/>
        <w:noProof/>
        <w:sz w:val="24"/>
        <w:szCs w:val="24"/>
      </w:rPr>
      <w:t>WBS_Proyecto</w:t>
    </w:r>
    <w:r w:rsidRPr="008F55D1">
      <w:rPr>
        <w:rFonts w:ascii="Arial" w:hAnsi="Arial" w:cs="Arial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  <w:noProof/>
      </w:rPr>
      <w:t>37</w:t>
    </w:r>
  </w:p>
</w:ftr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5057AB" w14:textId="77777777" w:rsidR="00755FB8" w:rsidRDefault="00755FB8">
    <w:pPr>
      <w:pStyle w:val="Piedepgina"/>
    </w:pPr>
  </w:p>
</w:ftr>
</file>

<file path=word/footer1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11C4C3" w14:textId="77777777" w:rsidR="00755FB8" w:rsidRDefault="00755FB8">
    <w:pPr>
      <w:pStyle w:val="Piedepgina"/>
    </w:pPr>
  </w:p>
</w:ftr>
</file>

<file path=word/footer1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4915CA" w14:textId="77777777" w:rsidR="00755FB8" w:rsidRPr="008F55D1" w:rsidRDefault="00755FB8" w:rsidP="000507D8">
    <w:pPr>
      <w:pStyle w:val="Piedepgina"/>
      <w:pBdr>
        <w:top w:val="single" w:sz="4" w:space="1" w:color="4BACC6" w:themeColor="accent5"/>
      </w:pBdr>
      <w:tabs>
        <w:tab w:val="clear" w:pos="4680"/>
        <w:tab w:val="clear" w:pos="9360"/>
        <w:tab w:val="center" w:pos="5220"/>
        <w:tab w:val="right" w:pos="10800"/>
      </w:tabs>
      <w:jc w:val="center"/>
      <w:rPr>
        <w:rFonts w:ascii="Arial" w:hAnsi="Arial" w:cs="Arial"/>
      </w:rPr>
    </w:pPr>
    <w:r>
      <w:rPr>
        <w:rFonts w:ascii="Arial" w:hAnsi="Arial" w:cs="Arial"/>
        <w:noProof/>
      </w:rPr>
      <w:t>November 24, 2020</w:t>
    </w:r>
    <w:r w:rsidRPr="008F55D1">
      <w:rPr>
        <w:rFonts w:ascii="Arial" w:hAnsi="Arial" w:cs="Arial"/>
      </w:rPr>
      <w:tab/>
    </w:r>
    <w:r w:rsidRPr="00CF13A4">
      <w:rPr>
        <w:rFonts w:ascii="Arial" w:hAnsi="Arial" w:cs="Arial"/>
        <w:b/>
        <w:noProof/>
        <w:sz w:val="24"/>
        <w:szCs w:val="24"/>
      </w:rPr>
      <w:t>WBS_Proyecto</w:t>
    </w:r>
    <w:r w:rsidRPr="008F55D1">
      <w:rPr>
        <w:rFonts w:ascii="Arial" w:hAnsi="Arial" w:cs="Arial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  <w:noProof/>
      </w:rPr>
      <w:t>38</w:t>
    </w:r>
  </w:p>
</w:ftr>
</file>

<file path=word/footer1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27FA0A" w14:textId="77777777" w:rsidR="00755FB8" w:rsidRDefault="00755FB8">
    <w:pPr>
      <w:pStyle w:val="Piedepgina"/>
    </w:pPr>
  </w:p>
</w:ftr>
</file>

<file path=word/footer1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5FCD08" w14:textId="77777777" w:rsidR="00755FB8" w:rsidRDefault="00755FB8">
    <w:pPr>
      <w:pStyle w:val="Piedepgina"/>
    </w:pPr>
  </w:p>
</w:ftr>
</file>

<file path=word/footer1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2EAD6C" w14:textId="77777777" w:rsidR="00755FB8" w:rsidRPr="008F55D1" w:rsidRDefault="00755FB8" w:rsidP="000507D8">
    <w:pPr>
      <w:pStyle w:val="Piedepgina"/>
      <w:pBdr>
        <w:top w:val="single" w:sz="4" w:space="1" w:color="4BACC6" w:themeColor="accent5"/>
      </w:pBdr>
      <w:tabs>
        <w:tab w:val="clear" w:pos="4680"/>
        <w:tab w:val="clear" w:pos="9360"/>
        <w:tab w:val="center" w:pos="5220"/>
        <w:tab w:val="right" w:pos="10800"/>
      </w:tabs>
      <w:jc w:val="center"/>
      <w:rPr>
        <w:rFonts w:ascii="Arial" w:hAnsi="Arial" w:cs="Arial"/>
      </w:rPr>
    </w:pPr>
    <w:r>
      <w:rPr>
        <w:rFonts w:ascii="Arial" w:hAnsi="Arial" w:cs="Arial"/>
        <w:noProof/>
      </w:rPr>
      <w:t>November 24, 2020</w:t>
    </w:r>
    <w:r w:rsidRPr="008F55D1">
      <w:rPr>
        <w:rFonts w:ascii="Arial" w:hAnsi="Arial" w:cs="Arial"/>
      </w:rPr>
      <w:tab/>
    </w:r>
    <w:r w:rsidRPr="00CF13A4">
      <w:rPr>
        <w:rFonts w:ascii="Arial" w:hAnsi="Arial" w:cs="Arial"/>
        <w:b/>
        <w:noProof/>
        <w:sz w:val="24"/>
        <w:szCs w:val="24"/>
      </w:rPr>
      <w:t>WBS_Proyecto</w:t>
    </w:r>
    <w:r w:rsidRPr="008F55D1">
      <w:rPr>
        <w:rFonts w:ascii="Arial" w:hAnsi="Arial" w:cs="Arial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  <w:noProof/>
      </w:rPr>
      <w:t>39</w:t>
    </w:r>
  </w:p>
</w:ftr>
</file>

<file path=word/footer1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57B9F4" w14:textId="77777777" w:rsidR="00755FB8" w:rsidRDefault="00755FB8">
    <w:pPr>
      <w:pStyle w:val="Piedepgina"/>
    </w:pPr>
  </w:p>
</w:ftr>
</file>

<file path=word/footer1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E18366" w14:textId="77777777" w:rsidR="00755FB8" w:rsidRDefault="00755FB8">
    <w:pPr>
      <w:pStyle w:val="Piedepgina"/>
    </w:pPr>
  </w:p>
</w:ftr>
</file>

<file path=word/footer1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B6A058" w14:textId="77777777" w:rsidR="00755FB8" w:rsidRPr="008F55D1" w:rsidRDefault="00755FB8" w:rsidP="000507D8">
    <w:pPr>
      <w:pStyle w:val="Piedepgina"/>
      <w:pBdr>
        <w:top w:val="single" w:sz="4" w:space="1" w:color="4BACC6" w:themeColor="accent5"/>
      </w:pBdr>
      <w:tabs>
        <w:tab w:val="clear" w:pos="4680"/>
        <w:tab w:val="clear" w:pos="9360"/>
        <w:tab w:val="center" w:pos="5220"/>
        <w:tab w:val="right" w:pos="10800"/>
      </w:tabs>
      <w:jc w:val="center"/>
      <w:rPr>
        <w:rFonts w:ascii="Arial" w:hAnsi="Arial" w:cs="Arial"/>
      </w:rPr>
    </w:pPr>
    <w:r>
      <w:rPr>
        <w:rFonts w:ascii="Arial" w:hAnsi="Arial" w:cs="Arial"/>
        <w:noProof/>
      </w:rPr>
      <w:t>November 24, 2020</w:t>
    </w:r>
    <w:r w:rsidRPr="008F55D1">
      <w:rPr>
        <w:rFonts w:ascii="Arial" w:hAnsi="Arial" w:cs="Arial"/>
      </w:rPr>
      <w:tab/>
    </w:r>
    <w:r w:rsidRPr="00CF13A4">
      <w:rPr>
        <w:rFonts w:ascii="Arial" w:hAnsi="Arial" w:cs="Arial"/>
        <w:b/>
        <w:noProof/>
        <w:sz w:val="24"/>
        <w:szCs w:val="24"/>
      </w:rPr>
      <w:t>WBS_Proyecto</w:t>
    </w:r>
    <w:r w:rsidRPr="008F55D1">
      <w:rPr>
        <w:rFonts w:ascii="Arial" w:hAnsi="Arial" w:cs="Arial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  <w:noProof/>
      </w:rPr>
      <w:t>40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00C985" w14:textId="77777777" w:rsidR="00755FB8" w:rsidRDefault="00755FB8">
    <w:pPr>
      <w:pStyle w:val="Piedepgina"/>
    </w:pPr>
  </w:p>
</w:ftr>
</file>

<file path=word/footer1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1F4C2A" w14:textId="77777777" w:rsidR="00755FB8" w:rsidRDefault="00755FB8">
    <w:pPr>
      <w:pStyle w:val="Piedepgina"/>
    </w:pPr>
  </w:p>
</w:ftr>
</file>

<file path=word/footer1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86111" w14:textId="77777777" w:rsidR="00755FB8" w:rsidRDefault="00755FB8">
    <w:pPr>
      <w:pStyle w:val="Piedepgina"/>
    </w:pPr>
  </w:p>
</w:ftr>
</file>

<file path=word/footer1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C6219B" w14:textId="77777777" w:rsidR="00755FB8" w:rsidRPr="008F55D1" w:rsidRDefault="00755FB8" w:rsidP="000507D8">
    <w:pPr>
      <w:pStyle w:val="Piedepgina"/>
      <w:pBdr>
        <w:top w:val="single" w:sz="4" w:space="1" w:color="4BACC6" w:themeColor="accent5"/>
      </w:pBdr>
      <w:tabs>
        <w:tab w:val="clear" w:pos="4680"/>
        <w:tab w:val="clear" w:pos="9360"/>
        <w:tab w:val="center" w:pos="5220"/>
        <w:tab w:val="right" w:pos="10800"/>
      </w:tabs>
      <w:jc w:val="center"/>
      <w:rPr>
        <w:rFonts w:ascii="Arial" w:hAnsi="Arial" w:cs="Arial"/>
      </w:rPr>
    </w:pPr>
    <w:r>
      <w:rPr>
        <w:rFonts w:ascii="Arial" w:hAnsi="Arial" w:cs="Arial"/>
        <w:noProof/>
      </w:rPr>
      <w:t>November 24, 2020</w:t>
    </w:r>
    <w:r w:rsidRPr="008F55D1">
      <w:rPr>
        <w:rFonts w:ascii="Arial" w:hAnsi="Arial" w:cs="Arial"/>
      </w:rPr>
      <w:tab/>
    </w:r>
    <w:r w:rsidRPr="00CF13A4">
      <w:rPr>
        <w:rFonts w:ascii="Arial" w:hAnsi="Arial" w:cs="Arial"/>
        <w:b/>
        <w:noProof/>
        <w:sz w:val="24"/>
        <w:szCs w:val="24"/>
      </w:rPr>
      <w:t>WBS_Proyecto</w:t>
    </w:r>
    <w:r w:rsidRPr="008F55D1">
      <w:rPr>
        <w:rFonts w:ascii="Arial" w:hAnsi="Arial" w:cs="Arial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  <w:noProof/>
      </w:rPr>
      <w:t>41</w:t>
    </w:r>
  </w:p>
</w:ftr>
</file>

<file path=word/footer1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81453A" w14:textId="77777777" w:rsidR="00755FB8" w:rsidRDefault="00755FB8">
    <w:pPr>
      <w:pStyle w:val="Piedepgina"/>
    </w:pPr>
  </w:p>
</w:ftr>
</file>

<file path=word/footer1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5699FF" w14:textId="77777777" w:rsidR="00755FB8" w:rsidRDefault="00755FB8">
    <w:pPr>
      <w:pStyle w:val="Piedepgina"/>
    </w:pPr>
  </w:p>
</w:ftr>
</file>

<file path=word/footer1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6C7197" w14:textId="77777777" w:rsidR="00755FB8" w:rsidRPr="008F55D1" w:rsidRDefault="00755FB8" w:rsidP="000507D8">
    <w:pPr>
      <w:pStyle w:val="Piedepgina"/>
      <w:pBdr>
        <w:top w:val="single" w:sz="4" w:space="1" w:color="4BACC6" w:themeColor="accent5"/>
      </w:pBdr>
      <w:tabs>
        <w:tab w:val="clear" w:pos="4680"/>
        <w:tab w:val="clear" w:pos="9360"/>
        <w:tab w:val="center" w:pos="5220"/>
        <w:tab w:val="right" w:pos="10800"/>
      </w:tabs>
      <w:jc w:val="center"/>
      <w:rPr>
        <w:rFonts w:ascii="Arial" w:hAnsi="Arial" w:cs="Arial"/>
      </w:rPr>
    </w:pPr>
    <w:r>
      <w:rPr>
        <w:rFonts w:ascii="Arial" w:hAnsi="Arial" w:cs="Arial"/>
        <w:noProof/>
      </w:rPr>
      <w:t>November 24, 2020</w:t>
    </w:r>
    <w:r w:rsidRPr="008F55D1">
      <w:rPr>
        <w:rFonts w:ascii="Arial" w:hAnsi="Arial" w:cs="Arial"/>
      </w:rPr>
      <w:tab/>
    </w:r>
    <w:r w:rsidRPr="00CF13A4">
      <w:rPr>
        <w:rFonts w:ascii="Arial" w:hAnsi="Arial" w:cs="Arial"/>
        <w:b/>
        <w:noProof/>
        <w:sz w:val="24"/>
        <w:szCs w:val="24"/>
      </w:rPr>
      <w:t>WBS_Proyecto</w:t>
    </w:r>
    <w:r w:rsidRPr="008F55D1">
      <w:rPr>
        <w:rFonts w:ascii="Arial" w:hAnsi="Arial" w:cs="Arial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  <w:noProof/>
      </w:rPr>
      <w:t>42</w:t>
    </w:r>
  </w:p>
</w:ftr>
</file>

<file path=word/footer1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D6ABA" w14:textId="77777777" w:rsidR="00755FB8" w:rsidRDefault="00755FB8">
    <w:pPr>
      <w:pStyle w:val="Piedepgina"/>
    </w:pPr>
  </w:p>
</w:ftr>
</file>

<file path=word/footer1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CC18AC" w14:textId="77777777" w:rsidR="00755FB8" w:rsidRDefault="00755FB8">
    <w:pPr>
      <w:pStyle w:val="Piedepgina"/>
    </w:pPr>
  </w:p>
</w:ftr>
</file>

<file path=word/footer1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3DEAB" w14:textId="77777777" w:rsidR="00755FB8" w:rsidRPr="008F55D1" w:rsidRDefault="00755FB8" w:rsidP="000507D8">
    <w:pPr>
      <w:pStyle w:val="Piedepgina"/>
      <w:pBdr>
        <w:top w:val="single" w:sz="4" w:space="1" w:color="4BACC6" w:themeColor="accent5"/>
      </w:pBdr>
      <w:tabs>
        <w:tab w:val="clear" w:pos="4680"/>
        <w:tab w:val="clear" w:pos="9360"/>
        <w:tab w:val="center" w:pos="5220"/>
        <w:tab w:val="right" w:pos="10800"/>
      </w:tabs>
      <w:jc w:val="center"/>
      <w:rPr>
        <w:rFonts w:ascii="Arial" w:hAnsi="Arial" w:cs="Arial"/>
      </w:rPr>
    </w:pPr>
    <w:r>
      <w:rPr>
        <w:rFonts w:ascii="Arial" w:hAnsi="Arial" w:cs="Arial"/>
        <w:noProof/>
      </w:rPr>
      <w:t>November 24, 2020</w:t>
    </w:r>
    <w:r w:rsidRPr="008F55D1">
      <w:rPr>
        <w:rFonts w:ascii="Arial" w:hAnsi="Arial" w:cs="Arial"/>
      </w:rPr>
      <w:tab/>
    </w:r>
    <w:r w:rsidRPr="00CF13A4">
      <w:rPr>
        <w:rFonts w:ascii="Arial" w:hAnsi="Arial" w:cs="Arial"/>
        <w:b/>
        <w:noProof/>
        <w:sz w:val="24"/>
        <w:szCs w:val="24"/>
      </w:rPr>
      <w:t>WBS_Proyecto</w:t>
    </w:r>
    <w:r w:rsidRPr="008F55D1">
      <w:rPr>
        <w:rFonts w:ascii="Arial" w:hAnsi="Arial" w:cs="Arial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  <w:noProof/>
      </w:rPr>
      <w:t>43</w:t>
    </w:r>
  </w:p>
</w:ftr>
</file>

<file path=word/footer1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969032" w14:textId="77777777" w:rsidR="00755FB8" w:rsidRDefault="00755FB8">
    <w:pPr>
      <w:pStyle w:val="Piedepgina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F4E62A" w14:textId="77777777" w:rsidR="00755FB8" w:rsidRDefault="00755FB8">
    <w:pPr>
      <w:pStyle w:val="Piedepgina"/>
    </w:pPr>
  </w:p>
</w:ftr>
</file>

<file path=word/footer1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F80EBD" w14:textId="77777777" w:rsidR="00755FB8" w:rsidRDefault="00755FB8">
    <w:pPr>
      <w:pStyle w:val="Piedepgina"/>
    </w:pPr>
  </w:p>
</w:ftr>
</file>

<file path=word/footer1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8BAD5" w14:textId="77777777" w:rsidR="00755FB8" w:rsidRPr="008F55D1" w:rsidRDefault="00755FB8" w:rsidP="000507D8">
    <w:pPr>
      <w:pStyle w:val="Piedepgina"/>
      <w:pBdr>
        <w:top w:val="single" w:sz="4" w:space="1" w:color="4BACC6" w:themeColor="accent5"/>
      </w:pBdr>
      <w:tabs>
        <w:tab w:val="clear" w:pos="4680"/>
        <w:tab w:val="clear" w:pos="9360"/>
        <w:tab w:val="center" w:pos="5220"/>
        <w:tab w:val="right" w:pos="10800"/>
      </w:tabs>
      <w:jc w:val="center"/>
      <w:rPr>
        <w:rFonts w:ascii="Arial" w:hAnsi="Arial" w:cs="Arial"/>
      </w:rPr>
    </w:pPr>
    <w:r>
      <w:rPr>
        <w:rFonts w:ascii="Arial" w:hAnsi="Arial" w:cs="Arial"/>
        <w:noProof/>
      </w:rPr>
      <w:t>November 24, 2020</w:t>
    </w:r>
    <w:r w:rsidRPr="008F55D1">
      <w:rPr>
        <w:rFonts w:ascii="Arial" w:hAnsi="Arial" w:cs="Arial"/>
      </w:rPr>
      <w:tab/>
    </w:r>
    <w:r w:rsidRPr="00CF13A4">
      <w:rPr>
        <w:rFonts w:ascii="Arial" w:hAnsi="Arial" w:cs="Arial"/>
        <w:b/>
        <w:noProof/>
        <w:sz w:val="24"/>
        <w:szCs w:val="24"/>
      </w:rPr>
      <w:t>WBS_Proyecto</w:t>
    </w:r>
    <w:r w:rsidRPr="008F55D1">
      <w:rPr>
        <w:rFonts w:ascii="Arial" w:hAnsi="Arial" w:cs="Arial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  <w:noProof/>
      </w:rPr>
      <w:t>44</w:t>
    </w:r>
  </w:p>
</w:ftr>
</file>

<file path=word/footer1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4D422C" w14:textId="77777777" w:rsidR="00755FB8" w:rsidRDefault="00755FB8">
    <w:pPr>
      <w:pStyle w:val="Piedepgina"/>
    </w:pPr>
  </w:p>
</w:ftr>
</file>

<file path=word/footer1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7901F4" w14:textId="77777777" w:rsidR="00755FB8" w:rsidRDefault="00755FB8">
    <w:pPr>
      <w:pStyle w:val="Piedepgina"/>
    </w:pPr>
  </w:p>
</w:ftr>
</file>

<file path=word/footer1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6D6A53" w14:textId="77777777" w:rsidR="00755FB8" w:rsidRPr="008F55D1" w:rsidRDefault="00755FB8" w:rsidP="000507D8">
    <w:pPr>
      <w:pStyle w:val="Piedepgina"/>
      <w:pBdr>
        <w:top w:val="single" w:sz="4" w:space="1" w:color="4BACC6" w:themeColor="accent5"/>
      </w:pBdr>
      <w:tabs>
        <w:tab w:val="clear" w:pos="4680"/>
        <w:tab w:val="clear" w:pos="9360"/>
        <w:tab w:val="center" w:pos="5220"/>
        <w:tab w:val="right" w:pos="10800"/>
      </w:tabs>
      <w:jc w:val="center"/>
      <w:rPr>
        <w:rFonts w:ascii="Arial" w:hAnsi="Arial" w:cs="Arial"/>
      </w:rPr>
    </w:pPr>
    <w:r>
      <w:rPr>
        <w:rFonts w:ascii="Arial" w:hAnsi="Arial" w:cs="Arial"/>
        <w:noProof/>
      </w:rPr>
      <w:t>November 24, 2020</w:t>
    </w:r>
    <w:r w:rsidRPr="008F55D1">
      <w:rPr>
        <w:rFonts w:ascii="Arial" w:hAnsi="Arial" w:cs="Arial"/>
      </w:rPr>
      <w:tab/>
    </w:r>
    <w:r w:rsidRPr="00CF13A4">
      <w:rPr>
        <w:rFonts w:ascii="Arial" w:hAnsi="Arial" w:cs="Arial"/>
        <w:b/>
        <w:noProof/>
        <w:sz w:val="24"/>
        <w:szCs w:val="24"/>
      </w:rPr>
      <w:t>WBS_Proyecto</w:t>
    </w:r>
    <w:r w:rsidRPr="008F55D1">
      <w:rPr>
        <w:rFonts w:ascii="Arial" w:hAnsi="Arial" w:cs="Arial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  <w:noProof/>
      </w:rPr>
      <w:t>45</w:t>
    </w:r>
  </w:p>
</w:ftr>
</file>

<file path=word/footer1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6CB54A" w14:textId="77777777" w:rsidR="00755FB8" w:rsidRDefault="00755FB8">
    <w:pPr>
      <w:pStyle w:val="Piedepgina"/>
    </w:pPr>
  </w:p>
</w:ftr>
</file>

<file path=word/footer1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C2C24C" w14:textId="77777777" w:rsidR="00755FB8" w:rsidRDefault="00755FB8">
    <w:pPr>
      <w:pStyle w:val="Piedepgina"/>
    </w:pPr>
  </w:p>
</w:ftr>
</file>

<file path=word/footer1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471DA9" w14:textId="77777777" w:rsidR="00755FB8" w:rsidRPr="008F55D1" w:rsidRDefault="00755FB8" w:rsidP="000507D8">
    <w:pPr>
      <w:pStyle w:val="Piedepgina"/>
      <w:pBdr>
        <w:top w:val="single" w:sz="4" w:space="1" w:color="4BACC6" w:themeColor="accent5"/>
      </w:pBdr>
      <w:tabs>
        <w:tab w:val="clear" w:pos="4680"/>
        <w:tab w:val="clear" w:pos="9360"/>
        <w:tab w:val="center" w:pos="5220"/>
        <w:tab w:val="right" w:pos="10800"/>
      </w:tabs>
      <w:jc w:val="center"/>
      <w:rPr>
        <w:rFonts w:ascii="Arial" w:hAnsi="Arial" w:cs="Arial"/>
      </w:rPr>
    </w:pPr>
    <w:r>
      <w:rPr>
        <w:rFonts w:ascii="Arial" w:hAnsi="Arial" w:cs="Arial"/>
        <w:noProof/>
      </w:rPr>
      <w:t>November 24, 2020</w:t>
    </w:r>
    <w:r w:rsidRPr="008F55D1">
      <w:rPr>
        <w:rFonts w:ascii="Arial" w:hAnsi="Arial" w:cs="Arial"/>
      </w:rPr>
      <w:tab/>
    </w:r>
    <w:r w:rsidRPr="00CF13A4">
      <w:rPr>
        <w:rFonts w:ascii="Arial" w:hAnsi="Arial" w:cs="Arial"/>
        <w:b/>
        <w:noProof/>
        <w:sz w:val="24"/>
        <w:szCs w:val="24"/>
      </w:rPr>
      <w:t>WBS_Proyecto</w:t>
    </w:r>
    <w:r w:rsidRPr="008F55D1">
      <w:rPr>
        <w:rFonts w:ascii="Arial" w:hAnsi="Arial" w:cs="Arial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  <w:noProof/>
      </w:rPr>
      <w:t>46</w:t>
    </w:r>
  </w:p>
</w:ftr>
</file>

<file path=word/footer1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D2024C" w14:textId="77777777" w:rsidR="00755FB8" w:rsidRDefault="00755FB8">
    <w:pPr>
      <w:pStyle w:val="Piedepgina"/>
    </w:pPr>
  </w:p>
</w:ftr>
</file>

<file path=word/footer1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9300FD" w14:textId="77777777" w:rsidR="00755FB8" w:rsidRDefault="00755FB8">
    <w:pPr>
      <w:pStyle w:val="Piedepgina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C22CF7" w14:textId="77777777" w:rsidR="00755FB8" w:rsidRPr="008F55D1" w:rsidRDefault="00755FB8" w:rsidP="000507D8">
    <w:pPr>
      <w:pStyle w:val="Piedepgina"/>
      <w:pBdr>
        <w:top w:val="single" w:sz="4" w:space="1" w:color="4BACC6" w:themeColor="accent5"/>
      </w:pBdr>
      <w:tabs>
        <w:tab w:val="clear" w:pos="4680"/>
        <w:tab w:val="clear" w:pos="9360"/>
        <w:tab w:val="center" w:pos="5220"/>
        <w:tab w:val="right" w:pos="10800"/>
      </w:tabs>
      <w:jc w:val="center"/>
      <w:rPr>
        <w:rFonts w:ascii="Arial" w:hAnsi="Arial" w:cs="Arial"/>
      </w:rPr>
    </w:pPr>
    <w:r>
      <w:rPr>
        <w:rFonts w:ascii="Arial" w:hAnsi="Arial" w:cs="Arial"/>
        <w:noProof/>
      </w:rPr>
      <w:t>November 24, 2020</w:t>
    </w:r>
    <w:r w:rsidRPr="008F55D1">
      <w:rPr>
        <w:rFonts w:ascii="Arial" w:hAnsi="Arial" w:cs="Arial"/>
      </w:rPr>
      <w:tab/>
    </w:r>
    <w:r w:rsidRPr="00CF13A4">
      <w:rPr>
        <w:rFonts w:ascii="Arial" w:hAnsi="Arial" w:cs="Arial"/>
        <w:b/>
        <w:noProof/>
        <w:sz w:val="24"/>
        <w:szCs w:val="24"/>
      </w:rPr>
      <w:t>WBS_Proyecto</w:t>
    </w:r>
    <w:r w:rsidRPr="008F55D1">
      <w:rPr>
        <w:rFonts w:ascii="Arial" w:hAnsi="Arial" w:cs="Arial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  <w:noProof/>
      </w:rPr>
      <w:t>5</w:t>
    </w:r>
  </w:p>
</w:ftr>
</file>

<file path=word/footer1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3F1FAE" w14:textId="77777777" w:rsidR="00755FB8" w:rsidRPr="008F55D1" w:rsidRDefault="00755FB8" w:rsidP="000507D8">
    <w:pPr>
      <w:pStyle w:val="Piedepgina"/>
      <w:pBdr>
        <w:top w:val="single" w:sz="4" w:space="1" w:color="4BACC6" w:themeColor="accent5"/>
      </w:pBdr>
      <w:tabs>
        <w:tab w:val="clear" w:pos="4680"/>
        <w:tab w:val="clear" w:pos="9360"/>
        <w:tab w:val="center" w:pos="5220"/>
        <w:tab w:val="right" w:pos="10800"/>
      </w:tabs>
      <w:jc w:val="center"/>
      <w:rPr>
        <w:rFonts w:ascii="Arial" w:hAnsi="Arial" w:cs="Arial"/>
      </w:rPr>
    </w:pPr>
    <w:r>
      <w:rPr>
        <w:rFonts w:ascii="Arial" w:hAnsi="Arial" w:cs="Arial"/>
        <w:noProof/>
      </w:rPr>
      <w:t>November 24, 2020</w:t>
    </w:r>
    <w:r w:rsidRPr="008F55D1">
      <w:rPr>
        <w:rFonts w:ascii="Arial" w:hAnsi="Arial" w:cs="Arial"/>
      </w:rPr>
      <w:tab/>
    </w:r>
    <w:r w:rsidRPr="00CF13A4">
      <w:rPr>
        <w:rFonts w:ascii="Arial" w:hAnsi="Arial" w:cs="Arial"/>
        <w:b/>
        <w:noProof/>
        <w:sz w:val="24"/>
        <w:szCs w:val="24"/>
      </w:rPr>
      <w:t>WBS_Proyecto</w:t>
    </w:r>
    <w:r w:rsidRPr="008F55D1">
      <w:rPr>
        <w:rFonts w:ascii="Arial" w:hAnsi="Arial" w:cs="Arial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  <w:noProof/>
      </w:rPr>
      <w:t>47</w:t>
    </w:r>
  </w:p>
</w:ftr>
</file>

<file path=word/footer1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80F916" w14:textId="77777777" w:rsidR="00755FB8" w:rsidRDefault="00755FB8">
    <w:pPr>
      <w:pStyle w:val="Piedepgina"/>
    </w:pPr>
  </w:p>
</w:ftr>
</file>

<file path=word/footer1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A1446" w14:textId="77777777" w:rsidR="00755FB8" w:rsidRDefault="00755FB8">
    <w:pPr>
      <w:pStyle w:val="Piedepgina"/>
    </w:pPr>
  </w:p>
</w:ftr>
</file>

<file path=word/footer1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27FE59" w14:textId="77777777" w:rsidR="00755FB8" w:rsidRPr="008F55D1" w:rsidRDefault="00755FB8" w:rsidP="000507D8">
    <w:pPr>
      <w:pStyle w:val="Piedepgina"/>
      <w:pBdr>
        <w:top w:val="single" w:sz="4" w:space="1" w:color="4BACC6" w:themeColor="accent5"/>
      </w:pBdr>
      <w:tabs>
        <w:tab w:val="clear" w:pos="4680"/>
        <w:tab w:val="clear" w:pos="9360"/>
        <w:tab w:val="center" w:pos="5220"/>
        <w:tab w:val="right" w:pos="10800"/>
      </w:tabs>
      <w:jc w:val="center"/>
      <w:rPr>
        <w:rFonts w:ascii="Arial" w:hAnsi="Arial" w:cs="Arial"/>
      </w:rPr>
    </w:pPr>
    <w:r>
      <w:rPr>
        <w:rFonts w:ascii="Arial" w:hAnsi="Arial" w:cs="Arial"/>
        <w:noProof/>
      </w:rPr>
      <w:t>November 24, 2020</w:t>
    </w:r>
    <w:r w:rsidRPr="008F55D1">
      <w:rPr>
        <w:rFonts w:ascii="Arial" w:hAnsi="Arial" w:cs="Arial"/>
      </w:rPr>
      <w:tab/>
    </w:r>
    <w:r w:rsidRPr="00CF13A4">
      <w:rPr>
        <w:rFonts w:ascii="Arial" w:hAnsi="Arial" w:cs="Arial"/>
        <w:b/>
        <w:noProof/>
        <w:sz w:val="24"/>
        <w:szCs w:val="24"/>
      </w:rPr>
      <w:t>WBS_Proyecto</w:t>
    </w:r>
    <w:r w:rsidRPr="008F55D1">
      <w:rPr>
        <w:rFonts w:ascii="Arial" w:hAnsi="Arial" w:cs="Arial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  <w:noProof/>
      </w:rPr>
      <w:t>48</w:t>
    </w:r>
  </w:p>
</w:ftr>
</file>

<file path=word/footer1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5ACF7" w14:textId="77777777" w:rsidR="00755FB8" w:rsidRDefault="00755FB8">
    <w:pPr>
      <w:pStyle w:val="Piedepgina"/>
    </w:pPr>
  </w:p>
</w:ftr>
</file>

<file path=word/footer1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852418" w14:textId="77777777" w:rsidR="00755FB8" w:rsidRDefault="00755FB8">
    <w:pPr>
      <w:pStyle w:val="Piedepgina"/>
    </w:pPr>
  </w:p>
</w:ftr>
</file>

<file path=word/footer1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B19BC7" w14:textId="77777777" w:rsidR="00755FB8" w:rsidRPr="008F55D1" w:rsidRDefault="00755FB8" w:rsidP="000507D8">
    <w:pPr>
      <w:pStyle w:val="Piedepgina"/>
      <w:pBdr>
        <w:top w:val="single" w:sz="4" w:space="1" w:color="4BACC6" w:themeColor="accent5"/>
      </w:pBdr>
      <w:tabs>
        <w:tab w:val="clear" w:pos="4680"/>
        <w:tab w:val="clear" w:pos="9360"/>
        <w:tab w:val="center" w:pos="5220"/>
        <w:tab w:val="right" w:pos="10800"/>
      </w:tabs>
      <w:jc w:val="center"/>
      <w:rPr>
        <w:rFonts w:ascii="Arial" w:hAnsi="Arial" w:cs="Arial"/>
      </w:rPr>
    </w:pPr>
    <w:r>
      <w:rPr>
        <w:rFonts w:ascii="Arial" w:hAnsi="Arial" w:cs="Arial"/>
        <w:noProof/>
      </w:rPr>
      <w:t>November 24, 2020</w:t>
    </w:r>
    <w:r w:rsidRPr="008F55D1">
      <w:rPr>
        <w:rFonts w:ascii="Arial" w:hAnsi="Arial" w:cs="Arial"/>
      </w:rPr>
      <w:tab/>
    </w:r>
    <w:r w:rsidRPr="00CF13A4">
      <w:rPr>
        <w:rFonts w:ascii="Arial" w:hAnsi="Arial" w:cs="Arial"/>
        <w:b/>
        <w:noProof/>
        <w:sz w:val="24"/>
        <w:szCs w:val="24"/>
      </w:rPr>
      <w:t>WBS_Proyecto</w:t>
    </w:r>
    <w:r w:rsidRPr="008F55D1">
      <w:rPr>
        <w:rFonts w:ascii="Arial" w:hAnsi="Arial" w:cs="Arial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  <w:noProof/>
      </w:rPr>
      <w:t>49</w:t>
    </w:r>
  </w:p>
</w:ftr>
</file>

<file path=word/footer1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499C7D" w14:textId="77777777" w:rsidR="00755FB8" w:rsidRDefault="00755FB8">
    <w:pPr>
      <w:pStyle w:val="Piedepgina"/>
    </w:pPr>
  </w:p>
</w:ftr>
</file>

<file path=word/footer1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7CAC03" w14:textId="77777777" w:rsidR="00755FB8" w:rsidRDefault="00755FB8">
    <w:pPr>
      <w:pStyle w:val="Piedepgina"/>
    </w:pPr>
  </w:p>
</w:ftr>
</file>

<file path=word/footer1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D91EE8" w14:textId="77777777" w:rsidR="00755FB8" w:rsidRPr="008F55D1" w:rsidRDefault="00755FB8" w:rsidP="000507D8">
    <w:pPr>
      <w:pStyle w:val="Piedepgina"/>
      <w:pBdr>
        <w:top w:val="single" w:sz="4" w:space="1" w:color="4BACC6" w:themeColor="accent5"/>
      </w:pBdr>
      <w:tabs>
        <w:tab w:val="clear" w:pos="4680"/>
        <w:tab w:val="clear" w:pos="9360"/>
        <w:tab w:val="center" w:pos="5220"/>
        <w:tab w:val="right" w:pos="10800"/>
      </w:tabs>
      <w:jc w:val="center"/>
      <w:rPr>
        <w:rFonts w:ascii="Arial" w:hAnsi="Arial" w:cs="Arial"/>
      </w:rPr>
    </w:pPr>
    <w:r>
      <w:rPr>
        <w:rFonts w:ascii="Arial" w:hAnsi="Arial" w:cs="Arial"/>
        <w:noProof/>
      </w:rPr>
      <w:t>November 24, 2020</w:t>
    </w:r>
    <w:r w:rsidRPr="008F55D1">
      <w:rPr>
        <w:rFonts w:ascii="Arial" w:hAnsi="Arial" w:cs="Arial"/>
      </w:rPr>
      <w:tab/>
    </w:r>
    <w:r w:rsidRPr="00CF13A4">
      <w:rPr>
        <w:rFonts w:ascii="Arial" w:hAnsi="Arial" w:cs="Arial"/>
        <w:b/>
        <w:noProof/>
        <w:sz w:val="24"/>
        <w:szCs w:val="24"/>
      </w:rPr>
      <w:t>WBS_Proyecto</w:t>
    </w:r>
    <w:r w:rsidRPr="008F55D1">
      <w:rPr>
        <w:rFonts w:ascii="Arial" w:hAnsi="Arial" w:cs="Arial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  <w:noProof/>
      </w:rPr>
      <w:t>50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0A3EEE" w14:textId="77777777" w:rsidR="00755FB8" w:rsidRDefault="00755FB8">
    <w:pPr>
      <w:pStyle w:val="Piedepgina"/>
    </w:pPr>
  </w:p>
</w:ftr>
</file>

<file path=word/footer1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2BA7B5" w14:textId="77777777" w:rsidR="00755FB8" w:rsidRDefault="00755FB8">
    <w:pPr>
      <w:pStyle w:val="Piedepgina"/>
    </w:pPr>
  </w:p>
</w:ftr>
</file>

<file path=word/footer1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CD775A" w14:textId="77777777" w:rsidR="002F2D8C" w:rsidRDefault="002F2D8C">
    <w:pPr>
      <w:pStyle w:val="Piedepgina"/>
    </w:pPr>
  </w:p>
</w:ftr>
</file>

<file path=word/footer1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A99AAC" w14:textId="77777777" w:rsidR="00E151CC" w:rsidRPr="008F55D1" w:rsidRDefault="00B44F6A" w:rsidP="000507D8">
    <w:pPr>
      <w:pStyle w:val="Piedepgina"/>
      <w:pBdr>
        <w:top w:val="single" w:sz="4" w:space="1" w:color="4BACC6" w:themeColor="accent5"/>
      </w:pBdr>
      <w:tabs>
        <w:tab w:val="clear" w:pos="4680"/>
        <w:tab w:val="clear" w:pos="9360"/>
        <w:tab w:val="center" w:pos="5220"/>
        <w:tab w:val="right" w:pos="10800"/>
      </w:tabs>
      <w:jc w:val="center"/>
      <w:rPr>
        <w:rFonts w:ascii="Arial" w:hAnsi="Arial" w:cs="Arial"/>
      </w:rPr>
    </w:pPr>
    <w:r>
      <w:rPr>
        <w:rFonts w:ascii="Arial" w:hAnsi="Arial" w:cs="Arial"/>
        <w:noProof/>
      </w:rPr>
      <w:t>November 24, 2020</w:t>
    </w:r>
    <w:r w:rsidR="00E151CC" w:rsidRPr="008F55D1">
      <w:rPr>
        <w:rFonts w:ascii="Arial" w:hAnsi="Arial" w:cs="Arial"/>
      </w:rPr>
      <w:tab/>
    </w:r>
    <w:r>
      <w:rPr>
        <w:rFonts w:ascii="Arial" w:hAnsi="Arial" w:cs="Arial"/>
        <w:b/>
        <w:noProof/>
        <w:sz w:val="24"/>
        <w:szCs w:val="24"/>
      </w:rPr>
      <w:t>«Title»</w:t>
    </w:r>
    <w:r w:rsidR="00E151CC" w:rsidRPr="008F55D1">
      <w:rPr>
        <w:rFonts w:ascii="Arial" w:hAnsi="Arial" w:cs="Arial"/>
      </w:rPr>
      <w:tab/>
    </w:r>
    <w:r w:rsidR="001D322E">
      <w:rPr>
        <w:rFonts w:ascii="Arial" w:hAnsi="Arial" w:cs="Arial"/>
      </w:rPr>
      <w:t>Page</w:t>
    </w:r>
    <w:r w:rsidR="00ED38B7">
      <w:rPr>
        <w:rFonts w:ascii="Arial" w:hAnsi="Arial" w:cs="Arial"/>
      </w:rPr>
      <w:t xml:space="preserve"> </w:t>
    </w:r>
    <w:r>
      <w:rPr>
        <w:rFonts w:ascii="Arial" w:hAnsi="Arial" w:cs="Arial"/>
        <w:noProof/>
      </w:rPr>
      <w:t>«Secuencia de combinación n.º»</w:t>
    </w:r>
  </w:p>
</w:ftr>
</file>

<file path=word/footer1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831552" w14:textId="77777777" w:rsidR="002F2D8C" w:rsidRDefault="002F2D8C">
    <w:pPr>
      <w:pStyle w:val="Piedepgina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FBE7DF" w14:textId="77777777" w:rsidR="00755FB8" w:rsidRDefault="00755FB8">
    <w:pPr>
      <w:pStyle w:val="Piedepgina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BA953F" w14:textId="77777777" w:rsidR="00755FB8" w:rsidRPr="008F55D1" w:rsidRDefault="00755FB8" w:rsidP="000507D8">
    <w:pPr>
      <w:pStyle w:val="Piedepgina"/>
      <w:pBdr>
        <w:top w:val="single" w:sz="4" w:space="1" w:color="4BACC6" w:themeColor="accent5"/>
      </w:pBdr>
      <w:tabs>
        <w:tab w:val="clear" w:pos="4680"/>
        <w:tab w:val="clear" w:pos="9360"/>
        <w:tab w:val="center" w:pos="5220"/>
        <w:tab w:val="right" w:pos="10800"/>
      </w:tabs>
      <w:jc w:val="center"/>
      <w:rPr>
        <w:rFonts w:ascii="Arial" w:hAnsi="Arial" w:cs="Arial"/>
      </w:rPr>
    </w:pPr>
    <w:r>
      <w:rPr>
        <w:rFonts w:ascii="Arial" w:hAnsi="Arial" w:cs="Arial"/>
        <w:noProof/>
      </w:rPr>
      <w:t>November 24, 2020</w:t>
    </w:r>
    <w:r w:rsidRPr="008F55D1">
      <w:rPr>
        <w:rFonts w:ascii="Arial" w:hAnsi="Arial" w:cs="Arial"/>
      </w:rPr>
      <w:tab/>
    </w:r>
    <w:r w:rsidRPr="00CF13A4">
      <w:rPr>
        <w:rFonts w:ascii="Arial" w:hAnsi="Arial" w:cs="Arial"/>
        <w:b/>
        <w:noProof/>
        <w:sz w:val="24"/>
        <w:szCs w:val="24"/>
      </w:rPr>
      <w:t>WBS_Proyecto</w:t>
    </w:r>
    <w:r w:rsidRPr="008F55D1">
      <w:rPr>
        <w:rFonts w:ascii="Arial" w:hAnsi="Arial" w:cs="Arial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  <w:noProof/>
      </w:rPr>
      <w:t>6</w: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2C0212" w14:textId="77777777" w:rsidR="00755FB8" w:rsidRDefault="00755FB8">
    <w:pPr>
      <w:pStyle w:val="Piedepgina"/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8B2B8C" w14:textId="77777777" w:rsidR="00755FB8" w:rsidRDefault="00755FB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DC2C49" w14:textId="77777777" w:rsidR="00755FB8" w:rsidRPr="008F55D1" w:rsidRDefault="00755FB8" w:rsidP="000507D8">
    <w:pPr>
      <w:pStyle w:val="Piedepgina"/>
      <w:pBdr>
        <w:top w:val="single" w:sz="4" w:space="1" w:color="4BACC6" w:themeColor="accent5"/>
      </w:pBdr>
      <w:tabs>
        <w:tab w:val="clear" w:pos="4680"/>
        <w:tab w:val="clear" w:pos="9360"/>
        <w:tab w:val="center" w:pos="5220"/>
        <w:tab w:val="right" w:pos="10800"/>
      </w:tabs>
      <w:jc w:val="center"/>
      <w:rPr>
        <w:rFonts w:ascii="Arial" w:hAnsi="Arial" w:cs="Arial"/>
      </w:rPr>
    </w:pPr>
    <w:r>
      <w:rPr>
        <w:rFonts w:ascii="Arial" w:hAnsi="Arial" w:cs="Arial"/>
        <w:noProof/>
      </w:rPr>
      <w:t>November 24, 2020</w:t>
    </w:r>
    <w:r w:rsidRPr="008F55D1">
      <w:rPr>
        <w:rFonts w:ascii="Arial" w:hAnsi="Arial" w:cs="Arial"/>
      </w:rPr>
      <w:tab/>
    </w:r>
    <w:r w:rsidRPr="00CF13A4">
      <w:rPr>
        <w:rFonts w:ascii="Arial" w:hAnsi="Arial" w:cs="Arial"/>
        <w:b/>
        <w:noProof/>
        <w:sz w:val="24"/>
        <w:szCs w:val="24"/>
      </w:rPr>
      <w:t>WBS_Proyecto</w:t>
    </w:r>
    <w:r w:rsidRPr="008F55D1">
      <w:rPr>
        <w:rFonts w:ascii="Arial" w:hAnsi="Arial" w:cs="Arial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  <w:noProof/>
      </w:rPr>
      <w:t>1</w: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C32731" w14:textId="77777777" w:rsidR="00755FB8" w:rsidRPr="008F55D1" w:rsidRDefault="00755FB8" w:rsidP="000507D8">
    <w:pPr>
      <w:pStyle w:val="Piedepgina"/>
      <w:pBdr>
        <w:top w:val="single" w:sz="4" w:space="1" w:color="4BACC6" w:themeColor="accent5"/>
      </w:pBdr>
      <w:tabs>
        <w:tab w:val="clear" w:pos="4680"/>
        <w:tab w:val="clear" w:pos="9360"/>
        <w:tab w:val="center" w:pos="5220"/>
        <w:tab w:val="right" w:pos="10800"/>
      </w:tabs>
      <w:jc w:val="center"/>
      <w:rPr>
        <w:rFonts w:ascii="Arial" w:hAnsi="Arial" w:cs="Arial"/>
      </w:rPr>
    </w:pPr>
    <w:r>
      <w:rPr>
        <w:rFonts w:ascii="Arial" w:hAnsi="Arial" w:cs="Arial"/>
        <w:noProof/>
      </w:rPr>
      <w:t>November 24, 2020</w:t>
    </w:r>
    <w:r w:rsidRPr="008F55D1">
      <w:rPr>
        <w:rFonts w:ascii="Arial" w:hAnsi="Arial" w:cs="Arial"/>
      </w:rPr>
      <w:tab/>
    </w:r>
    <w:r w:rsidRPr="00CF13A4">
      <w:rPr>
        <w:rFonts w:ascii="Arial" w:hAnsi="Arial" w:cs="Arial"/>
        <w:b/>
        <w:noProof/>
        <w:sz w:val="24"/>
        <w:szCs w:val="24"/>
      </w:rPr>
      <w:t>WBS_Proyecto</w:t>
    </w:r>
    <w:r w:rsidRPr="008F55D1">
      <w:rPr>
        <w:rFonts w:ascii="Arial" w:hAnsi="Arial" w:cs="Arial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  <w:noProof/>
      </w:rPr>
      <w:t>7</w: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524CC2" w14:textId="77777777" w:rsidR="00755FB8" w:rsidRDefault="00755FB8">
    <w:pPr>
      <w:pStyle w:val="Piedepgina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0E0580" w14:textId="77777777" w:rsidR="00755FB8" w:rsidRDefault="00755FB8">
    <w:pPr>
      <w:pStyle w:val="Piedepgina"/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E931C" w14:textId="77777777" w:rsidR="00755FB8" w:rsidRPr="008F55D1" w:rsidRDefault="00755FB8" w:rsidP="000507D8">
    <w:pPr>
      <w:pStyle w:val="Piedepgina"/>
      <w:pBdr>
        <w:top w:val="single" w:sz="4" w:space="1" w:color="4BACC6" w:themeColor="accent5"/>
      </w:pBdr>
      <w:tabs>
        <w:tab w:val="clear" w:pos="4680"/>
        <w:tab w:val="clear" w:pos="9360"/>
        <w:tab w:val="center" w:pos="5220"/>
        <w:tab w:val="right" w:pos="10800"/>
      </w:tabs>
      <w:jc w:val="center"/>
      <w:rPr>
        <w:rFonts w:ascii="Arial" w:hAnsi="Arial" w:cs="Arial"/>
      </w:rPr>
    </w:pPr>
    <w:r>
      <w:rPr>
        <w:rFonts w:ascii="Arial" w:hAnsi="Arial" w:cs="Arial"/>
        <w:noProof/>
      </w:rPr>
      <w:t>November 24, 2020</w:t>
    </w:r>
    <w:r w:rsidRPr="008F55D1">
      <w:rPr>
        <w:rFonts w:ascii="Arial" w:hAnsi="Arial" w:cs="Arial"/>
      </w:rPr>
      <w:tab/>
    </w:r>
    <w:r w:rsidRPr="00CF13A4">
      <w:rPr>
        <w:rFonts w:ascii="Arial" w:hAnsi="Arial" w:cs="Arial"/>
        <w:b/>
        <w:noProof/>
        <w:sz w:val="24"/>
        <w:szCs w:val="24"/>
      </w:rPr>
      <w:t>WBS_Proyecto</w:t>
    </w:r>
    <w:r w:rsidRPr="008F55D1">
      <w:rPr>
        <w:rFonts w:ascii="Arial" w:hAnsi="Arial" w:cs="Arial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  <w:noProof/>
      </w:rPr>
      <w:t>8</w: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3380E0" w14:textId="77777777" w:rsidR="00755FB8" w:rsidRDefault="00755FB8">
    <w:pPr>
      <w:pStyle w:val="Piedepgina"/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C547FA" w14:textId="77777777" w:rsidR="00755FB8" w:rsidRDefault="00755FB8">
    <w:pPr>
      <w:pStyle w:val="Piedepgina"/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F6100F" w14:textId="77777777" w:rsidR="00755FB8" w:rsidRPr="008F55D1" w:rsidRDefault="00755FB8" w:rsidP="000507D8">
    <w:pPr>
      <w:pStyle w:val="Piedepgina"/>
      <w:pBdr>
        <w:top w:val="single" w:sz="4" w:space="1" w:color="4BACC6" w:themeColor="accent5"/>
      </w:pBdr>
      <w:tabs>
        <w:tab w:val="clear" w:pos="4680"/>
        <w:tab w:val="clear" w:pos="9360"/>
        <w:tab w:val="center" w:pos="5220"/>
        <w:tab w:val="right" w:pos="10800"/>
      </w:tabs>
      <w:jc w:val="center"/>
      <w:rPr>
        <w:rFonts w:ascii="Arial" w:hAnsi="Arial" w:cs="Arial"/>
      </w:rPr>
    </w:pPr>
    <w:r>
      <w:rPr>
        <w:rFonts w:ascii="Arial" w:hAnsi="Arial" w:cs="Arial"/>
        <w:noProof/>
      </w:rPr>
      <w:t>November 24, 2020</w:t>
    </w:r>
    <w:r w:rsidRPr="008F55D1">
      <w:rPr>
        <w:rFonts w:ascii="Arial" w:hAnsi="Arial" w:cs="Arial"/>
      </w:rPr>
      <w:tab/>
    </w:r>
    <w:r w:rsidRPr="00CF13A4">
      <w:rPr>
        <w:rFonts w:ascii="Arial" w:hAnsi="Arial" w:cs="Arial"/>
        <w:b/>
        <w:noProof/>
        <w:sz w:val="24"/>
        <w:szCs w:val="24"/>
      </w:rPr>
      <w:t>WBS_Proyecto</w:t>
    </w:r>
    <w:r w:rsidRPr="008F55D1">
      <w:rPr>
        <w:rFonts w:ascii="Arial" w:hAnsi="Arial" w:cs="Arial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  <w:noProof/>
      </w:rPr>
      <w:t>9</w:t>
    </w: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60C68F" w14:textId="77777777" w:rsidR="00755FB8" w:rsidRDefault="00755FB8">
    <w:pPr>
      <w:pStyle w:val="Piedepgina"/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71A984" w14:textId="77777777" w:rsidR="00755FB8" w:rsidRDefault="00755FB8">
    <w:pPr>
      <w:pStyle w:val="Piedepgina"/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BFBF86" w14:textId="77777777" w:rsidR="00755FB8" w:rsidRPr="008F55D1" w:rsidRDefault="00755FB8" w:rsidP="000507D8">
    <w:pPr>
      <w:pStyle w:val="Piedepgina"/>
      <w:pBdr>
        <w:top w:val="single" w:sz="4" w:space="1" w:color="4BACC6" w:themeColor="accent5"/>
      </w:pBdr>
      <w:tabs>
        <w:tab w:val="clear" w:pos="4680"/>
        <w:tab w:val="clear" w:pos="9360"/>
        <w:tab w:val="center" w:pos="5220"/>
        <w:tab w:val="right" w:pos="10800"/>
      </w:tabs>
      <w:jc w:val="center"/>
      <w:rPr>
        <w:rFonts w:ascii="Arial" w:hAnsi="Arial" w:cs="Arial"/>
      </w:rPr>
    </w:pPr>
    <w:r>
      <w:rPr>
        <w:rFonts w:ascii="Arial" w:hAnsi="Arial" w:cs="Arial"/>
        <w:noProof/>
      </w:rPr>
      <w:t>November 24, 2020</w:t>
    </w:r>
    <w:r w:rsidRPr="008F55D1">
      <w:rPr>
        <w:rFonts w:ascii="Arial" w:hAnsi="Arial" w:cs="Arial"/>
      </w:rPr>
      <w:tab/>
    </w:r>
    <w:r w:rsidRPr="00CF13A4">
      <w:rPr>
        <w:rFonts w:ascii="Arial" w:hAnsi="Arial" w:cs="Arial"/>
        <w:b/>
        <w:noProof/>
        <w:sz w:val="24"/>
        <w:szCs w:val="24"/>
      </w:rPr>
      <w:t>WBS_Proyecto</w:t>
    </w:r>
    <w:r w:rsidRPr="008F55D1">
      <w:rPr>
        <w:rFonts w:ascii="Arial" w:hAnsi="Arial" w:cs="Arial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  <w:noProof/>
      </w:rPr>
      <w:t>10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BD1E41" w14:textId="77777777" w:rsidR="00755FB8" w:rsidRDefault="00755FB8">
    <w:pPr>
      <w:pStyle w:val="Piedepgina"/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902EF" w14:textId="77777777" w:rsidR="00755FB8" w:rsidRDefault="00755FB8">
    <w:pPr>
      <w:pStyle w:val="Piedepgina"/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3B1C94" w14:textId="77777777" w:rsidR="00755FB8" w:rsidRDefault="00755FB8">
    <w:pPr>
      <w:pStyle w:val="Piedepgina"/>
    </w:pP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3692ED" w14:textId="77777777" w:rsidR="00755FB8" w:rsidRPr="008F55D1" w:rsidRDefault="00755FB8" w:rsidP="000507D8">
    <w:pPr>
      <w:pStyle w:val="Piedepgina"/>
      <w:pBdr>
        <w:top w:val="single" w:sz="4" w:space="1" w:color="4BACC6" w:themeColor="accent5"/>
      </w:pBdr>
      <w:tabs>
        <w:tab w:val="clear" w:pos="4680"/>
        <w:tab w:val="clear" w:pos="9360"/>
        <w:tab w:val="center" w:pos="5220"/>
        <w:tab w:val="right" w:pos="10800"/>
      </w:tabs>
      <w:jc w:val="center"/>
      <w:rPr>
        <w:rFonts w:ascii="Arial" w:hAnsi="Arial" w:cs="Arial"/>
      </w:rPr>
    </w:pPr>
    <w:r>
      <w:rPr>
        <w:rFonts w:ascii="Arial" w:hAnsi="Arial" w:cs="Arial"/>
        <w:noProof/>
      </w:rPr>
      <w:t>November 24, 2020</w:t>
    </w:r>
    <w:r w:rsidRPr="008F55D1">
      <w:rPr>
        <w:rFonts w:ascii="Arial" w:hAnsi="Arial" w:cs="Arial"/>
      </w:rPr>
      <w:tab/>
    </w:r>
    <w:r w:rsidRPr="00CF13A4">
      <w:rPr>
        <w:rFonts w:ascii="Arial" w:hAnsi="Arial" w:cs="Arial"/>
        <w:b/>
        <w:noProof/>
        <w:sz w:val="24"/>
        <w:szCs w:val="24"/>
      </w:rPr>
      <w:t>WBS_Proyecto</w:t>
    </w:r>
    <w:r w:rsidRPr="008F55D1">
      <w:rPr>
        <w:rFonts w:ascii="Arial" w:hAnsi="Arial" w:cs="Arial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  <w:noProof/>
      </w:rPr>
      <w:t>11</w:t>
    </w: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97E18F" w14:textId="77777777" w:rsidR="00755FB8" w:rsidRDefault="00755FB8">
    <w:pPr>
      <w:pStyle w:val="Piedepgina"/>
    </w:pP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FA945F" w14:textId="77777777" w:rsidR="00755FB8" w:rsidRDefault="00755FB8">
    <w:pPr>
      <w:pStyle w:val="Piedepgina"/>
    </w:pP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28F582" w14:textId="77777777" w:rsidR="00755FB8" w:rsidRPr="008F55D1" w:rsidRDefault="00755FB8" w:rsidP="000507D8">
    <w:pPr>
      <w:pStyle w:val="Piedepgina"/>
      <w:pBdr>
        <w:top w:val="single" w:sz="4" w:space="1" w:color="4BACC6" w:themeColor="accent5"/>
      </w:pBdr>
      <w:tabs>
        <w:tab w:val="clear" w:pos="4680"/>
        <w:tab w:val="clear" w:pos="9360"/>
        <w:tab w:val="center" w:pos="5220"/>
        <w:tab w:val="right" w:pos="10800"/>
      </w:tabs>
      <w:jc w:val="center"/>
      <w:rPr>
        <w:rFonts w:ascii="Arial" w:hAnsi="Arial" w:cs="Arial"/>
      </w:rPr>
    </w:pPr>
    <w:r>
      <w:rPr>
        <w:rFonts w:ascii="Arial" w:hAnsi="Arial" w:cs="Arial"/>
        <w:noProof/>
      </w:rPr>
      <w:t>November 24, 2020</w:t>
    </w:r>
    <w:r w:rsidRPr="008F55D1">
      <w:rPr>
        <w:rFonts w:ascii="Arial" w:hAnsi="Arial" w:cs="Arial"/>
      </w:rPr>
      <w:tab/>
    </w:r>
    <w:r w:rsidRPr="00CF13A4">
      <w:rPr>
        <w:rFonts w:ascii="Arial" w:hAnsi="Arial" w:cs="Arial"/>
        <w:b/>
        <w:noProof/>
        <w:sz w:val="24"/>
        <w:szCs w:val="24"/>
      </w:rPr>
      <w:t>WBS_Proyecto</w:t>
    </w:r>
    <w:r w:rsidRPr="008F55D1">
      <w:rPr>
        <w:rFonts w:ascii="Arial" w:hAnsi="Arial" w:cs="Arial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  <w:noProof/>
      </w:rPr>
      <w:t>12</w:t>
    </w: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4C31EE" w14:textId="77777777" w:rsidR="00755FB8" w:rsidRDefault="00755FB8">
    <w:pPr>
      <w:pStyle w:val="Piedepgina"/>
    </w:pP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99F6A4" w14:textId="77777777" w:rsidR="00755FB8" w:rsidRDefault="00755FB8">
    <w:pPr>
      <w:pStyle w:val="Piedepgina"/>
    </w:pP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E4F3B9" w14:textId="77777777" w:rsidR="00755FB8" w:rsidRPr="008F55D1" w:rsidRDefault="00755FB8" w:rsidP="000507D8">
    <w:pPr>
      <w:pStyle w:val="Piedepgina"/>
      <w:pBdr>
        <w:top w:val="single" w:sz="4" w:space="1" w:color="4BACC6" w:themeColor="accent5"/>
      </w:pBdr>
      <w:tabs>
        <w:tab w:val="clear" w:pos="4680"/>
        <w:tab w:val="clear" w:pos="9360"/>
        <w:tab w:val="center" w:pos="5220"/>
        <w:tab w:val="right" w:pos="10800"/>
      </w:tabs>
      <w:jc w:val="center"/>
      <w:rPr>
        <w:rFonts w:ascii="Arial" w:hAnsi="Arial" w:cs="Arial"/>
      </w:rPr>
    </w:pPr>
    <w:r>
      <w:rPr>
        <w:rFonts w:ascii="Arial" w:hAnsi="Arial" w:cs="Arial"/>
        <w:noProof/>
      </w:rPr>
      <w:t>November 24, 2020</w:t>
    </w:r>
    <w:r w:rsidRPr="008F55D1">
      <w:rPr>
        <w:rFonts w:ascii="Arial" w:hAnsi="Arial" w:cs="Arial"/>
      </w:rPr>
      <w:tab/>
    </w:r>
    <w:r w:rsidRPr="00CF13A4">
      <w:rPr>
        <w:rFonts w:ascii="Arial" w:hAnsi="Arial" w:cs="Arial"/>
        <w:b/>
        <w:noProof/>
        <w:sz w:val="24"/>
        <w:szCs w:val="24"/>
      </w:rPr>
      <w:t>WBS_Proyecto</w:t>
    </w:r>
    <w:r w:rsidRPr="008F55D1">
      <w:rPr>
        <w:rFonts w:ascii="Arial" w:hAnsi="Arial" w:cs="Arial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  <w:noProof/>
      </w:rPr>
      <w:t>13</w:t>
    </w: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FC7DB9" w14:textId="77777777" w:rsidR="00755FB8" w:rsidRDefault="00755FB8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C217CF" w14:textId="77777777" w:rsidR="00755FB8" w:rsidRDefault="00755FB8">
    <w:pPr>
      <w:pStyle w:val="Piedepgina"/>
    </w:pP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22DA96" w14:textId="77777777" w:rsidR="00755FB8" w:rsidRDefault="00755FB8">
    <w:pPr>
      <w:pStyle w:val="Piedepgina"/>
    </w:pP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F522C3" w14:textId="77777777" w:rsidR="00755FB8" w:rsidRPr="008F55D1" w:rsidRDefault="00755FB8" w:rsidP="000507D8">
    <w:pPr>
      <w:pStyle w:val="Piedepgina"/>
      <w:pBdr>
        <w:top w:val="single" w:sz="4" w:space="1" w:color="4BACC6" w:themeColor="accent5"/>
      </w:pBdr>
      <w:tabs>
        <w:tab w:val="clear" w:pos="4680"/>
        <w:tab w:val="clear" w:pos="9360"/>
        <w:tab w:val="center" w:pos="5220"/>
        <w:tab w:val="right" w:pos="10800"/>
      </w:tabs>
      <w:jc w:val="center"/>
      <w:rPr>
        <w:rFonts w:ascii="Arial" w:hAnsi="Arial" w:cs="Arial"/>
      </w:rPr>
    </w:pPr>
    <w:r>
      <w:rPr>
        <w:rFonts w:ascii="Arial" w:hAnsi="Arial" w:cs="Arial"/>
        <w:noProof/>
      </w:rPr>
      <w:t>November 24, 2020</w:t>
    </w:r>
    <w:r w:rsidRPr="008F55D1">
      <w:rPr>
        <w:rFonts w:ascii="Arial" w:hAnsi="Arial" w:cs="Arial"/>
      </w:rPr>
      <w:tab/>
    </w:r>
    <w:r w:rsidRPr="00CF13A4">
      <w:rPr>
        <w:rFonts w:ascii="Arial" w:hAnsi="Arial" w:cs="Arial"/>
        <w:b/>
        <w:noProof/>
        <w:sz w:val="24"/>
        <w:szCs w:val="24"/>
      </w:rPr>
      <w:t>WBS_Proyecto</w:t>
    </w:r>
    <w:r w:rsidRPr="008F55D1">
      <w:rPr>
        <w:rFonts w:ascii="Arial" w:hAnsi="Arial" w:cs="Arial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  <w:noProof/>
      </w:rPr>
      <w:t>14</w:t>
    </w: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D1DA5B" w14:textId="77777777" w:rsidR="00755FB8" w:rsidRDefault="00755FB8">
    <w:pPr>
      <w:pStyle w:val="Piedepgina"/>
    </w:pP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AD17E3" w14:textId="77777777" w:rsidR="00755FB8" w:rsidRDefault="00755FB8">
    <w:pPr>
      <w:pStyle w:val="Piedepgina"/>
    </w:pP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250FE6" w14:textId="77777777" w:rsidR="00755FB8" w:rsidRPr="008F55D1" w:rsidRDefault="00755FB8" w:rsidP="000507D8">
    <w:pPr>
      <w:pStyle w:val="Piedepgina"/>
      <w:pBdr>
        <w:top w:val="single" w:sz="4" w:space="1" w:color="4BACC6" w:themeColor="accent5"/>
      </w:pBdr>
      <w:tabs>
        <w:tab w:val="clear" w:pos="4680"/>
        <w:tab w:val="clear" w:pos="9360"/>
        <w:tab w:val="center" w:pos="5220"/>
        <w:tab w:val="right" w:pos="10800"/>
      </w:tabs>
      <w:jc w:val="center"/>
      <w:rPr>
        <w:rFonts w:ascii="Arial" w:hAnsi="Arial" w:cs="Arial"/>
      </w:rPr>
    </w:pPr>
    <w:r>
      <w:rPr>
        <w:rFonts w:ascii="Arial" w:hAnsi="Arial" w:cs="Arial"/>
        <w:noProof/>
      </w:rPr>
      <w:t>November 24, 2020</w:t>
    </w:r>
    <w:r w:rsidRPr="008F55D1">
      <w:rPr>
        <w:rFonts w:ascii="Arial" w:hAnsi="Arial" w:cs="Arial"/>
      </w:rPr>
      <w:tab/>
    </w:r>
    <w:r w:rsidRPr="00CF13A4">
      <w:rPr>
        <w:rFonts w:ascii="Arial" w:hAnsi="Arial" w:cs="Arial"/>
        <w:b/>
        <w:noProof/>
        <w:sz w:val="24"/>
        <w:szCs w:val="24"/>
      </w:rPr>
      <w:t>WBS_Proyecto</w:t>
    </w:r>
    <w:r w:rsidRPr="008F55D1">
      <w:rPr>
        <w:rFonts w:ascii="Arial" w:hAnsi="Arial" w:cs="Arial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  <w:noProof/>
      </w:rPr>
      <w:t>15</w:t>
    </w: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F7FA66" w14:textId="77777777" w:rsidR="00755FB8" w:rsidRDefault="00755FB8">
    <w:pPr>
      <w:pStyle w:val="Piedepgina"/>
    </w:pP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992C30" w14:textId="77777777" w:rsidR="00755FB8" w:rsidRDefault="00755FB8">
    <w:pPr>
      <w:pStyle w:val="Piedepgina"/>
    </w:pP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5BE289" w14:textId="77777777" w:rsidR="00755FB8" w:rsidRPr="008F55D1" w:rsidRDefault="00755FB8" w:rsidP="000507D8">
    <w:pPr>
      <w:pStyle w:val="Piedepgina"/>
      <w:pBdr>
        <w:top w:val="single" w:sz="4" w:space="1" w:color="4BACC6" w:themeColor="accent5"/>
      </w:pBdr>
      <w:tabs>
        <w:tab w:val="clear" w:pos="4680"/>
        <w:tab w:val="clear" w:pos="9360"/>
        <w:tab w:val="center" w:pos="5220"/>
        <w:tab w:val="right" w:pos="10800"/>
      </w:tabs>
      <w:jc w:val="center"/>
      <w:rPr>
        <w:rFonts w:ascii="Arial" w:hAnsi="Arial" w:cs="Arial"/>
      </w:rPr>
    </w:pPr>
    <w:r>
      <w:rPr>
        <w:rFonts w:ascii="Arial" w:hAnsi="Arial" w:cs="Arial"/>
        <w:noProof/>
      </w:rPr>
      <w:t>November 24, 2020</w:t>
    </w:r>
    <w:r w:rsidRPr="008F55D1">
      <w:rPr>
        <w:rFonts w:ascii="Arial" w:hAnsi="Arial" w:cs="Arial"/>
      </w:rPr>
      <w:tab/>
    </w:r>
    <w:r w:rsidRPr="00CF13A4">
      <w:rPr>
        <w:rFonts w:ascii="Arial" w:hAnsi="Arial" w:cs="Arial"/>
        <w:b/>
        <w:noProof/>
        <w:sz w:val="24"/>
        <w:szCs w:val="24"/>
      </w:rPr>
      <w:t>WBS_Proyecto</w:t>
    </w:r>
    <w:r w:rsidRPr="008F55D1">
      <w:rPr>
        <w:rFonts w:ascii="Arial" w:hAnsi="Arial" w:cs="Arial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  <w:noProof/>
      </w:rPr>
      <w:t>16</w:t>
    </w: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7A2F44" w14:textId="77777777" w:rsidR="00755FB8" w:rsidRDefault="00755FB8">
    <w:pPr>
      <w:pStyle w:val="Piedepgina"/>
    </w:pP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636D26" w14:textId="77777777" w:rsidR="00755FB8" w:rsidRDefault="00755FB8">
    <w:pPr>
      <w:pStyle w:val="Piedepgin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C75D27" w14:textId="77777777" w:rsidR="00755FB8" w:rsidRPr="008F55D1" w:rsidRDefault="00755FB8" w:rsidP="000507D8">
    <w:pPr>
      <w:pStyle w:val="Piedepgina"/>
      <w:pBdr>
        <w:top w:val="single" w:sz="4" w:space="1" w:color="4BACC6" w:themeColor="accent5"/>
      </w:pBdr>
      <w:tabs>
        <w:tab w:val="clear" w:pos="4680"/>
        <w:tab w:val="clear" w:pos="9360"/>
        <w:tab w:val="center" w:pos="5220"/>
        <w:tab w:val="right" w:pos="10800"/>
      </w:tabs>
      <w:jc w:val="center"/>
      <w:rPr>
        <w:rFonts w:ascii="Arial" w:hAnsi="Arial" w:cs="Arial"/>
      </w:rPr>
    </w:pPr>
    <w:r>
      <w:rPr>
        <w:rFonts w:ascii="Arial" w:hAnsi="Arial" w:cs="Arial"/>
        <w:noProof/>
      </w:rPr>
      <w:t>November 24, 2020</w:t>
    </w:r>
    <w:r w:rsidRPr="008F55D1">
      <w:rPr>
        <w:rFonts w:ascii="Arial" w:hAnsi="Arial" w:cs="Arial"/>
      </w:rPr>
      <w:tab/>
    </w:r>
    <w:r w:rsidRPr="00CF13A4">
      <w:rPr>
        <w:rFonts w:ascii="Arial" w:hAnsi="Arial" w:cs="Arial"/>
        <w:b/>
        <w:noProof/>
        <w:sz w:val="24"/>
        <w:szCs w:val="24"/>
      </w:rPr>
      <w:t>WBS_Proyecto</w:t>
    </w:r>
    <w:r w:rsidRPr="008F55D1">
      <w:rPr>
        <w:rFonts w:ascii="Arial" w:hAnsi="Arial" w:cs="Arial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  <w:noProof/>
      </w:rPr>
      <w:t>2</w:t>
    </w: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4468AB" w14:textId="77777777" w:rsidR="00755FB8" w:rsidRPr="008F55D1" w:rsidRDefault="00755FB8" w:rsidP="000507D8">
    <w:pPr>
      <w:pStyle w:val="Piedepgina"/>
      <w:pBdr>
        <w:top w:val="single" w:sz="4" w:space="1" w:color="4BACC6" w:themeColor="accent5"/>
      </w:pBdr>
      <w:tabs>
        <w:tab w:val="clear" w:pos="4680"/>
        <w:tab w:val="clear" w:pos="9360"/>
        <w:tab w:val="center" w:pos="5220"/>
        <w:tab w:val="right" w:pos="10800"/>
      </w:tabs>
      <w:jc w:val="center"/>
      <w:rPr>
        <w:rFonts w:ascii="Arial" w:hAnsi="Arial" w:cs="Arial"/>
      </w:rPr>
    </w:pPr>
    <w:r>
      <w:rPr>
        <w:rFonts w:ascii="Arial" w:hAnsi="Arial" w:cs="Arial"/>
        <w:noProof/>
      </w:rPr>
      <w:t>November 24, 2020</w:t>
    </w:r>
    <w:r w:rsidRPr="008F55D1">
      <w:rPr>
        <w:rFonts w:ascii="Arial" w:hAnsi="Arial" w:cs="Arial"/>
      </w:rPr>
      <w:tab/>
    </w:r>
    <w:r w:rsidRPr="00CF13A4">
      <w:rPr>
        <w:rFonts w:ascii="Arial" w:hAnsi="Arial" w:cs="Arial"/>
        <w:b/>
        <w:noProof/>
        <w:sz w:val="24"/>
        <w:szCs w:val="24"/>
      </w:rPr>
      <w:t>WBS_Proyecto</w:t>
    </w:r>
    <w:r w:rsidRPr="008F55D1">
      <w:rPr>
        <w:rFonts w:ascii="Arial" w:hAnsi="Arial" w:cs="Arial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  <w:noProof/>
      </w:rPr>
      <w:t>17</w:t>
    </w: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89C24F" w14:textId="77777777" w:rsidR="00755FB8" w:rsidRDefault="00755FB8">
    <w:pPr>
      <w:pStyle w:val="Piedepgina"/>
    </w:pPr>
  </w:p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42AA3B" w14:textId="77777777" w:rsidR="00755FB8" w:rsidRDefault="00755FB8">
    <w:pPr>
      <w:pStyle w:val="Piedepgina"/>
    </w:pPr>
  </w:p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821A73" w14:textId="77777777" w:rsidR="00755FB8" w:rsidRPr="008F55D1" w:rsidRDefault="00755FB8" w:rsidP="000507D8">
    <w:pPr>
      <w:pStyle w:val="Piedepgina"/>
      <w:pBdr>
        <w:top w:val="single" w:sz="4" w:space="1" w:color="4BACC6" w:themeColor="accent5"/>
      </w:pBdr>
      <w:tabs>
        <w:tab w:val="clear" w:pos="4680"/>
        <w:tab w:val="clear" w:pos="9360"/>
        <w:tab w:val="center" w:pos="5220"/>
        <w:tab w:val="right" w:pos="10800"/>
      </w:tabs>
      <w:jc w:val="center"/>
      <w:rPr>
        <w:rFonts w:ascii="Arial" w:hAnsi="Arial" w:cs="Arial"/>
      </w:rPr>
    </w:pPr>
    <w:r>
      <w:rPr>
        <w:rFonts w:ascii="Arial" w:hAnsi="Arial" w:cs="Arial"/>
        <w:noProof/>
      </w:rPr>
      <w:t>November 24, 2020</w:t>
    </w:r>
    <w:r w:rsidRPr="008F55D1">
      <w:rPr>
        <w:rFonts w:ascii="Arial" w:hAnsi="Arial" w:cs="Arial"/>
      </w:rPr>
      <w:tab/>
    </w:r>
    <w:r w:rsidRPr="00CF13A4">
      <w:rPr>
        <w:rFonts w:ascii="Arial" w:hAnsi="Arial" w:cs="Arial"/>
        <w:b/>
        <w:noProof/>
        <w:sz w:val="24"/>
        <w:szCs w:val="24"/>
      </w:rPr>
      <w:t>WBS_Proyecto</w:t>
    </w:r>
    <w:r w:rsidRPr="008F55D1">
      <w:rPr>
        <w:rFonts w:ascii="Arial" w:hAnsi="Arial" w:cs="Arial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  <w:noProof/>
      </w:rPr>
      <w:t>18</w:t>
    </w:r>
  </w:p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37E26" w14:textId="77777777" w:rsidR="00755FB8" w:rsidRDefault="00755FB8">
    <w:pPr>
      <w:pStyle w:val="Piedepgina"/>
    </w:pPr>
  </w:p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7F0D5F" w14:textId="77777777" w:rsidR="00755FB8" w:rsidRDefault="00755FB8">
    <w:pPr>
      <w:pStyle w:val="Piedepgina"/>
    </w:pPr>
  </w:p>
</w:ftr>
</file>

<file path=word/footer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EA9B8" w14:textId="77777777" w:rsidR="00755FB8" w:rsidRPr="008F55D1" w:rsidRDefault="00755FB8" w:rsidP="000507D8">
    <w:pPr>
      <w:pStyle w:val="Piedepgina"/>
      <w:pBdr>
        <w:top w:val="single" w:sz="4" w:space="1" w:color="4BACC6" w:themeColor="accent5"/>
      </w:pBdr>
      <w:tabs>
        <w:tab w:val="clear" w:pos="4680"/>
        <w:tab w:val="clear" w:pos="9360"/>
        <w:tab w:val="center" w:pos="5220"/>
        <w:tab w:val="right" w:pos="10800"/>
      </w:tabs>
      <w:jc w:val="center"/>
      <w:rPr>
        <w:rFonts w:ascii="Arial" w:hAnsi="Arial" w:cs="Arial"/>
      </w:rPr>
    </w:pPr>
    <w:r>
      <w:rPr>
        <w:rFonts w:ascii="Arial" w:hAnsi="Arial" w:cs="Arial"/>
        <w:noProof/>
      </w:rPr>
      <w:t>November 24, 2020</w:t>
    </w:r>
    <w:r w:rsidRPr="008F55D1">
      <w:rPr>
        <w:rFonts w:ascii="Arial" w:hAnsi="Arial" w:cs="Arial"/>
      </w:rPr>
      <w:tab/>
    </w:r>
    <w:r w:rsidRPr="00CF13A4">
      <w:rPr>
        <w:rFonts w:ascii="Arial" w:hAnsi="Arial" w:cs="Arial"/>
        <w:b/>
        <w:noProof/>
        <w:sz w:val="24"/>
        <w:szCs w:val="24"/>
      </w:rPr>
      <w:t>WBS_Proyecto</w:t>
    </w:r>
    <w:r w:rsidRPr="008F55D1">
      <w:rPr>
        <w:rFonts w:ascii="Arial" w:hAnsi="Arial" w:cs="Arial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  <w:noProof/>
      </w:rPr>
      <w:t>19</w:t>
    </w:r>
  </w:p>
</w:ftr>
</file>

<file path=word/footer5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C7884" w14:textId="77777777" w:rsidR="00755FB8" w:rsidRDefault="00755FB8">
    <w:pPr>
      <w:pStyle w:val="Piedepgina"/>
    </w:pPr>
  </w:p>
</w:ftr>
</file>

<file path=word/footer5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1BE5F" w14:textId="77777777" w:rsidR="00755FB8" w:rsidRDefault="00755FB8">
    <w:pPr>
      <w:pStyle w:val="Piedepgina"/>
    </w:pPr>
  </w:p>
</w:ftr>
</file>

<file path=word/footer5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DB0010" w14:textId="77777777" w:rsidR="00755FB8" w:rsidRPr="008F55D1" w:rsidRDefault="00755FB8" w:rsidP="000507D8">
    <w:pPr>
      <w:pStyle w:val="Piedepgina"/>
      <w:pBdr>
        <w:top w:val="single" w:sz="4" w:space="1" w:color="4BACC6" w:themeColor="accent5"/>
      </w:pBdr>
      <w:tabs>
        <w:tab w:val="clear" w:pos="4680"/>
        <w:tab w:val="clear" w:pos="9360"/>
        <w:tab w:val="center" w:pos="5220"/>
        <w:tab w:val="right" w:pos="10800"/>
      </w:tabs>
      <w:jc w:val="center"/>
      <w:rPr>
        <w:rFonts w:ascii="Arial" w:hAnsi="Arial" w:cs="Arial"/>
      </w:rPr>
    </w:pPr>
    <w:r>
      <w:rPr>
        <w:rFonts w:ascii="Arial" w:hAnsi="Arial" w:cs="Arial"/>
        <w:noProof/>
      </w:rPr>
      <w:t>November 24, 2020</w:t>
    </w:r>
    <w:r w:rsidRPr="008F55D1">
      <w:rPr>
        <w:rFonts w:ascii="Arial" w:hAnsi="Arial" w:cs="Arial"/>
      </w:rPr>
      <w:tab/>
    </w:r>
    <w:r w:rsidRPr="00CF13A4">
      <w:rPr>
        <w:rFonts w:ascii="Arial" w:hAnsi="Arial" w:cs="Arial"/>
        <w:b/>
        <w:noProof/>
        <w:sz w:val="24"/>
        <w:szCs w:val="24"/>
      </w:rPr>
      <w:t>WBS_Proyecto</w:t>
    </w:r>
    <w:r w:rsidRPr="008F55D1">
      <w:rPr>
        <w:rFonts w:ascii="Arial" w:hAnsi="Arial" w:cs="Arial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  <w:noProof/>
      </w:rPr>
      <w:t>20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0C21A9" w14:textId="77777777" w:rsidR="00755FB8" w:rsidRDefault="00755FB8">
    <w:pPr>
      <w:pStyle w:val="Piedepgina"/>
    </w:pPr>
  </w:p>
</w:ftr>
</file>

<file path=word/footer6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7DCC71" w14:textId="77777777" w:rsidR="00755FB8" w:rsidRDefault="00755FB8">
    <w:pPr>
      <w:pStyle w:val="Piedepgina"/>
    </w:pPr>
  </w:p>
</w:ftr>
</file>

<file path=word/footer6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748649" w14:textId="77777777" w:rsidR="00755FB8" w:rsidRDefault="00755FB8">
    <w:pPr>
      <w:pStyle w:val="Piedepgina"/>
    </w:pPr>
  </w:p>
</w:ftr>
</file>

<file path=word/footer6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201C69" w14:textId="77777777" w:rsidR="00755FB8" w:rsidRPr="008F55D1" w:rsidRDefault="00755FB8" w:rsidP="000507D8">
    <w:pPr>
      <w:pStyle w:val="Piedepgina"/>
      <w:pBdr>
        <w:top w:val="single" w:sz="4" w:space="1" w:color="4BACC6" w:themeColor="accent5"/>
      </w:pBdr>
      <w:tabs>
        <w:tab w:val="clear" w:pos="4680"/>
        <w:tab w:val="clear" w:pos="9360"/>
        <w:tab w:val="center" w:pos="5220"/>
        <w:tab w:val="right" w:pos="10800"/>
      </w:tabs>
      <w:jc w:val="center"/>
      <w:rPr>
        <w:rFonts w:ascii="Arial" w:hAnsi="Arial" w:cs="Arial"/>
      </w:rPr>
    </w:pPr>
    <w:r>
      <w:rPr>
        <w:rFonts w:ascii="Arial" w:hAnsi="Arial" w:cs="Arial"/>
        <w:noProof/>
      </w:rPr>
      <w:t>November 24, 2020</w:t>
    </w:r>
    <w:r w:rsidRPr="008F55D1">
      <w:rPr>
        <w:rFonts w:ascii="Arial" w:hAnsi="Arial" w:cs="Arial"/>
      </w:rPr>
      <w:tab/>
    </w:r>
    <w:r w:rsidRPr="00CF13A4">
      <w:rPr>
        <w:rFonts w:ascii="Arial" w:hAnsi="Arial" w:cs="Arial"/>
        <w:b/>
        <w:noProof/>
        <w:sz w:val="24"/>
        <w:szCs w:val="24"/>
      </w:rPr>
      <w:t>WBS_Proyecto</w:t>
    </w:r>
    <w:r w:rsidRPr="008F55D1">
      <w:rPr>
        <w:rFonts w:ascii="Arial" w:hAnsi="Arial" w:cs="Arial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  <w:noProof/>
      </w:rPr>
      <w:t>21</w:t>
    </w:r>
  </w:p>
</w:ftr>
</file>

<file path=word/footer6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B5C915" w14:textId="77777777" w:rsidR="00755FB8" w:rsidRDefault="00755FB8">
    <w:pPr>
      <w:pStyle w:val="Piedepgina"/>
    </w:pPr>
  </w:p>
</w:ftr>
</file>

<file path=word/footer6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A07C84" w14:textId="77777777" w:rsidR="00755FB8" w:rsidRDefault="00755FB8">
    <w:pPr>
      <w:pStyle w:val="Piedepgina"/>
    </w:pPr>
  </w:p>
</w:ftr>
</file>

<file path=word/footer6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4DCCEC" w14:textId="77777777" w:rsidR="00755FB8" w:rsidRPr="008F55D1" w:rsidRDefault="00755FB8" w:rsidP="000507D8">
    <w:pPr>
      <w:pStyle w:val="Piedepgina"/>
      <w:pBdr>
        <w:top w:val="single" w:sz="4" w:space="1" w:color="4BACC6" w:themeColor="accent5"/>
      </w:pBdr>
      <w:tabs>
        <w:tab w:val="clear" w:pos="4680"/>
        <w:tab w:val="clear" w:pos="9360"/>
        <w:tab w:val="center" w:pos="5220"/>
        <w:tab w:val="right" w:pos="10800"/>
      </w:tabs>
      <w:jc w:val="center"/>
      <w:rPr>
        <w:rFonts w:ascii="Arial" w:hAnsi="Arial" w:cs="Arial"/>
      </w:rPr>
    </w:pPr>
    <w:r>
      <w:rPr>
        <w:rFonts w:ascii="Arial" w:hAnsi="Arial" w:cs="Arial"/>
        <w:noProof/>
      </w:rPr>
      <w:t>November 24, 2020</w:t>
    </w:r>
    <w:r w:rsidRPr="008F55D1">
      <w:rPr>
        <w:rFonts w:ascii="Arial" w:hAnsi="Arial" w:cs="Arial"/>
      </w:rPr>
      <w:tab/>
    </w:r>
    <w:r w:rsidRPr="00CF13A4">
      <w:rPr>
        <w:rFonts w:ascii="Arial" w:hAnsi="Arial" w:cs="Arial"/>
        <w:b/>
        <w:noProof/>
        <w:sz w:val="24"/>
        <w:szCs w:val="24"/>
      </w:rPr>
      <w:t>WBS_Proyecto</w:t>
    </w:r>
    <w:r w:rsidRPr="008F55D1">
      <w:rPr>
        <w:rFonts w:ascii="Arial" w:hAnsi="Arial" w:cs="Arial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  <w:noProof/>
      </w:rPr>
      <w:t>22</w:t>
    </w:r>
  </w:p>
</w:ftr>
</file>

<file path=word/footer6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F927E2" w14:textId="77777777" w:rsidR="00755FB8" w:rsidRDefault="00755FB8">
    <w:pPr>
      <w:pStyle w:val="Piedepgina"/>
    </w:pPr>
  </w:p>
</w:ftr>
</file>

<file path=word/footer6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0D5091" w14:textId="77777777" w:rsidR="00755FB8" w:rsidRDefault="00755FB8">
    <w:pPr>
      <w:pStyle w:val="Piedepgina"/>
    </w:pPr>
  </w:p>
</w:ftr>
</file>

<file path=word/footer6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C9EF7E" w14:textId="77777777" w:rsidR="00755FB8" w:rsidRPr="008F55D1" w:rsidRDefault="00755FB8" w:rsidP="000507D8">
    <w:pPr>
      <w:pStyle w:val="Piedepgina"/>
      <w:pBdr>
        <w:top w:val="single" w:sz="4" w:space="1" w:color="4BACC6" w:themeColor="accent5"/>
      </w:pBdr>
      <w:tabs>
        <w:tab w:val="clear" w:pos="4680"/>
        <w:tab w:val="clear" w:pos="9360"/>
        <w:tab w:val="center" w:pos="5220"/>
        <w:tab w:val="right" w:pos="10800"/>
      </w:tabs>
      <w:jc w:val="center"/>
      <w:rPr>
        <w:rFonts w:ascii="Arial" w:hAnsi="Arial" w:cs="Arial"/>
      </w:rPr>
    </w:pPr>
    <w:r>
      <w:rPr>
        <w:rFonts w:ascii="Arial" w:hAnsi="Arial" w:cs="Arial"/>
        <w:noProof/>
      </w:rPr>
      <w:t>November 24, 2020</w:t>
    </w:r>
    <w:r w:rsidRPr="008F55D1">
      <w:rPr>
        <w:rFonts w:ascii="Arial" w:hAnsi="Arial" w:cs="Arial"/>
      </w:rPr>
      <w:tab/>
    </w:r>
    <w:r w:rsidRPr="00CF13A4">
      <w:rPr>
        <w:rFonts w:ascii="Arial" w:hAnsi="Arial" w:cs="Arial"/>
        <w:b/>
        <w:noProof/>
        <w:sz w:val="24"/>
        <w:szCs w:val="24"/>
      </w:rPr>
      <w:t>WBS_Proyecto</w:t>
    </w:r>
    <w:r w:rsidRPr="008F55D1">
      <w:rPr>
        <w:rFonts w:ascii="Arial" w:hAnsi="Arial" w:cs="Arial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  <w:noProof/>
      </w:rPr>
      <w:t>23</w:t>
    </w:r>
  </w:p>
</w:ftr>
</file>

<file path=word/footer6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881869" w14:textId="77777777" w:rsidR="00755FB8" w:rsidRDefault="00755FB8">
    <w:pPr>
      <w:pStyle w:val="Piedepgina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EFC965" w14:textId="77777777" w:rsidR="00755FB8" w:rsidRDefault="00755FB8">
    <w:pPr>
      <w:pStyle w:val="Piedepgina"/>
    </w:pPr>
  </w:p>
</w:ftr>
</file>

<file path=word/footer7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BC2373" w14:textId="77777777" w:rsidR="00755FB8" w:rsidRDefault="00755FB8">
    <w:pPr>
      <w:pStyle w:val="Piedepgina"/>
    </w:pPr>
  </w:p>
</w:ftr>
</file>

<file path=word/footer7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A875A8" w14:textId="77777777" w:rsidR="00755FB8" w:rsidRPr="008F55D1" w:rsidRDefault="00755FB8" w:rsidP="000507D8">
    <w:pPr>
      <w:pStyle w:val="Piedepgina"/>
      <w:pBdr>
        <w:top w:val="single" w:sz="4" w:space="1" w:color="4BACC6" w:themeColor="accent5"/>
      </w:pBdr>
      <w:tabs>
        <w:tab w:val="clear" w:pos="4680"/>
        <w:tab w:val="clear" w:pos="9360"/>
        <w:tab w:val="center" w:pos="5220"/>
        <w:tab w:val="right" w:pos="10800"/>
      </w:tabs>
      <w:jc w:val="center"/>
      <w:rPr>
        <w:rFonts w:ascii="Arial" w:hAnsi="Arial" w:cs="Arial"/>
      </w:rPr>
    </w:pPr>
    <w:r>
      <w:rPr>
        <w:rFonts w:ascii="Arial" w:hAnsi="Arial" w:cs="Arial"/>
        <w:noProof/>
      </w:rPr>
      <w:t>November 24, 2020</w:t>
    </w:r>
    <w:r w:rsidRPr="008F55D1">
      <w:rPr>
        <w:rFonts w:ascii="Arial" w:hAnsi="Arial" w:cs="Arial"/>
      </w:rPr>
      <w:tab/>
    </w:r>
    <w:r w:rsidRPr="00CF13A4">
      <w:rPr>
        <w:rFonts w:ascii="Arial" w:hAnsi="Arial" w:cs="Arial"/>
        <w:b/>
        <w:noProof/>
        <w:sz w:val="24"/>
        <w:szCs w:val="24"/>
      </w:rPr>
      <w:t>WBS_Proyecto</w:t>
    </w:r>
    <w:r w:rsidRPr="008F55D1">
      <w:rPr>
        <w:rFonts w:ascii="Arial" w:hAnsi="Arial" w:cs="Arial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  <w:noProof/>
      </w:rPr>
      <w:t>24</w:t>
    </w:r>
  </w:p>
</w:ftr>
</file>

<file path=word/footer7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A156DE" w14:textId="77777777" w:rsidR="00755FB8" w:rsidRDefault="00755FB8">
    <w:pPr>
      <w:pStyle w:val="Piedepgina"/>
    </w:pPr>
  </w:p>
</w:ftr>
</file>

<file path=word/footer7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3251D5" w14:textId="77777777" w:rsidR="00755FB8" w:rsidRDefault="00755FB8">
    <w:pPr>
      <w:pStyle w:val="Piedepgina"/>
    </w:pPr>
  </w:p>
</w:ftr>
</file>

<file path=word/footer7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13E07A" w14:textId="77777777" w:rsidR="00755FB8" w:rsidRPr="008F55D1" w:rsidRDefault="00755FB8" w:rsidP="000507D8">
    <w:pPr>
      <w:pStyle w:val="Piedepgina"/>
      <w:pBdr>
        <w:top w:val="single" w:sz="4" w:space="1" w:color="4BACC6" w:themeColor="accent5"/>
      </w:pBdr>
      <w:tabs>
        <w:tab w:val="clear" w:pos="4680"/>
        <w:tab w:val="clear" w:pos="9360"/>
        <w:tab w:val="center" w:pos="5220"/>
        <w:tab w:val="right" w:pos="10800"/>
      </w:tabs>
      <w:jc w:val="center"/>
      <w:rPr>
        <w:rFonts w:ascii="Arial" w:hAnsi="Arial" w:cs="Arial"/>
      </w:rPr>
    </w:pPr>
    <w:r>
      <w:rPr>
        <w:rFonts w:ascii="Arial" w:hAnsi="Arial" w:cs="Arial"/>
        <w:noProof/>
      </w:rPr>
      <w:t>November 24, 2020</w:t>
    </w:r>
    <w:r w:rsidRPr="008F55D1">
      <w:rPr>
        <w:rFonts w:ascii="Arial" w:hAnsi="Arial" w:cs="Arial"/>
      </w:rPr>
      <w:tab/>
    </w:r>
    <w:r w:rsidRPr="00CF13A4">
      <w:rPr>
        <w:rFonts w:ascii="Arial" w:hAnsi="Arial" w:cs="Arial"/>
        <w:b/>
        <w:noProof/>
        <w:sz w:val="24"/>
        <w:szCs w:val="24"/>
      </w:rPr>
      <w:t>WBS_Proyecto</w:t>
    </w:r>
    <w:r w:rsidRPr="008F55D1">
      <w:rPr>
        <w:rFonts w:ascii="Arial" w:hAnsi="Arial" w:cs="Arial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  <w:noProof/>
      </w:rPr>
      <w:t>25</w:t>
    </w:r>
  </w:p>
</w:ftr>
</file>

<file path=word/footer7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764988" w14:textId="77777777" w:rsidR="00755FB8" w:rsidRDefault="00755FB8">
    <w:pPr>
      <w:pStyle w:val="Piedepgina"/>
    </w:pPr>
  </w:p>
</w:ftr>
</file>

<file path=word/footer7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490F48" w14:textId="77777777" w:rsidR="00755FB8" w:rsidRDefault="00755FB8">
    <w:pPr>
      <w:pStyle w:val="Piedepgina"/>
    </w:pPr>
  </w:p>
</w:ftr>
</file>

<file path=word/footer7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A37EBD" w14:textId="77777777" w:rsidR="00755FB8" w:rsidRPr="008F55D1" w:rsidRDefault="00755FB8" w:rsidP="000507D8">
    <w:pPr>
      <w:pStyle w:val="Piedepgina"/>
      <w:pBdr>
        <w:top w:val="single" w:sz="4" w:space="1" w:color="4BACC6" w:themeColor="accent5"/>
      </w:pBdr>
      <w:tabs>
        <w:tab w:val="clear" w:pos="4680"/>
        <w:tab w:val="clear" w:pos="9360"/>
        <w:tab w:val="center" w:pos="5220"/>
        <w:tab w:val="right" w:pos="10800"/>
      </w:tabs>
      <w:jc w:val="center"/>
      <w:rPr>
        <w:rFonts w:ascii="Arial" w:hAnsi="Arial" w:cs="Arial"/>
      </w:rPr>
    </w:pPr>
    <w:r>
      <w:rPr>
        <w:rFonts w:ascii="Arial" w:hAnsi="Arial" w:cs="Arial"/>
        <w:noProof/>
      </w:rPr>
      <w:t>November 24, 2020</w:t>
    </w:r>
    <w:r w:rsidRPr="008F55D1">
      <w:rPr>
        <w:rFonts w:ascii="Arial" w:hAnsi="Arial" w:cs="Arial"/>
      </w:rPr>
      <w:tab/>
    </w:r>
    <w:r w:rsidRPr="00CF13A4">
      <w:rPr>
        <w:rFonts w:ascii="Arial" w:hAnsi="Arial" w:cs="Arial"/>
        <w:b/>
        <w:noProof/>
        <w:sz w:val="24"/>
        <w:szCs w:val="24"/>
      </w:rPr>
      <w:t>WBS_Proyecto</w:t>
    </w:r>
    <w:r w:rsidRPr="008F55D1">
      <w:rPr>
        <w:rFonts w:ascii="Arial" w:hAnsi="Arial" w:cs="Arial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  <w:noProof/>
      </w:rPr>
      <w:t>26</w:t>
    </w:r>
  </w:p>
</w:ftr>
</file>

<file path=word/footer7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4024C4" w14:textId="77777777" w:rsidR="00755FB8" w:rsidRDefault="00755FB8">
    <w:pPr>
      <w:pStyle w:val="Piedepgina"/>
    </w:pPr>
  </w:p>
</w:ftr>
</file>

<file path=word/footer7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B95629" w14:textId="77777777" w:rsidR="00755FB8" w:rsidRDefault="00755FB8">
    <w:pPr>
      <w:pStyle w:val="Piedepgina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EE7A2F" w14:textId="77777777" w:rsidR="00755FB8" w:rsidRPr="008F55D1" w:rsidRDefault="00755FB8" w:rsidP="000507D8">
    <w:pPr>
      <w:pStyle w:val="Piedepgina"/>
      <w:pBdr>
        <w:top w:val="single" w:sz="4" w:space="1" w:color="4BACC6" w:themeColor="accent5"/>
      </w:pBdr>
      <w:tabs>
        <w:tab w:val="clear" w:pos="4680"/>
        <w:tab w:val="clear" w:pos="9360"/>
        <w:tab w:val="center" w:pos="5220"/>
        <w:tab w:val="right" w:pos="10800"/>
      </w:tabs>
      <w:jc w:val="center"/>
      <w:rPr>
        <w:rFonts w:ascii="Arial" w:hAnsi="Arial" w:cs="Arial"/>
      </w:rPr>
    </w:pPr>
    <w:r>
      <w:rPr>
        <w:rFonts w:ascii="Arial" w:hAnsi="Arial" w:cs="Arial"/>
        <w:noProof/>
      </w:rPr>
      <w:t>November 24, 2020</w:t>
    </w:r>
    <w:r w:rsidRPr="008F55D1">
      <w:rPr>
        <w:rFonts w:ascii="Arial" w:hAnsi="Arial" w:cs="Arial"/>
      </w:rPr>
      <w:tab/>
    </w:r>
    <w:r w:rsidRPr="00CF13A4">
      <w:rPr>
        <w:rFonts w:ascii="Arial" w:hAnsi="Arial" w:cs="Arial"/>
        <w:b/>
        <w:noProof/>
        <w:sz w:val="24"/>
        <w:szCs w:val="24"/>
      </w:rPr>
      <w:t>WBS_Proyecto</w:t>
    </w:r>
    <w:r w:rsidRPr="008F55D1">
      <w:rPr>
        <w:rFonts w:ascii="Arial" w:hAnsi="Arial" w:cs="Arial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  <w:noProof/>
      </w:rPr>
      <w:t>3</w:t>
    </w:r>
  </w:p>
</w:ftr>
</file>

<file path=word/footer8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6A2522" w14:textId="77777777" w:rsidR="00755FB8" w:rsidRPr="008F55D1" w:rsidRDefault="00755FB8" w:rsidP="000507D8">
    <w:pPr>
      <w:pStyle w:val="Piedepgina"/>
      <w:pBdr>
        <w:top w:val="single" w:sz="4" w:space="1" w:color="4BACC6" w:themeColor="accent5"/>
      </w:pBdr>
      <w:tabs>
        <w:tab w:val="clear" w:pos="4680"/>
        <w:tab w:val="clear" w:pos="9360"/>
        <w:tab w:val="center" w:pos="5220"/>
        <w:tab w:val="right" w:pos="10800"/>
      </w:tabs>
      <w:jc w:val="center"/>
      <w:rPr>
        <w:rFonts w:ascii="Arial" w:hAnsi="Arial" w:cs="Arial"/>
      </w:rPr>
    </w:pPr>
    <w:r>
      <w:rPr>
        <w:rFonts w:ascii="Arial" w:hAnsi="Arial" w:cs="Arial"/>
        <w:noProof/>
      </w:rPr>
      <w:t>November 24, 2020</w:t>
    </w:r>
    <w:r w:rsidRPr="008F55D1">
      <w:rPr>
        <w:rFonts w:ascii="Arial" w:hAnsi="Arial" w:cs="Arial"/>
      </w:rPr>
      <w:tab/>
    </w:r>
    <w:r w:rsidRPr="00CF13A4">
      <w:rPr>
        <w:rFonts w:ascii="Arial" w:hAnsi="Arial" w:cs="Arial"/>
        <w:b/>
        <w:noProof/>
        <w:sz w:val="24"/>
        <w:szCs w:val="24"/>
      </w:rPr>
      <w:t>WBS_Proyecto</w:t>
    </w:r>
    <w:r w:rsidRPr="008F55D1">
      <w:rPr>
        <w:rFonts w:ascii="Arial" w:hAnsi="Arial" w:cs="Arial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  <w:noProof/>
      </w:rPr>
      <w:t>27</w:t>
    </w:r>
  </w:p>
</w:ftr>
</file>

<file path=word/footer8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9B81E1" w14:textId="77777777" w:rsidR="00755FB8" w:rsidRDefault="00755FB8">
    <w:pPr>
      <w:pStyle w:val="Piedepgina"/>
    </w:pPr>
  </w:p>
</w:ftr>
</file>

<file path=word/footer8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A2670C" w14:textId="77777777" w:rsidR="00755FB8" w:rsidRDefault="00755FB8">
    <w:pPr>
      <w:pStyle w:val="Piedepgina"/>
    </w:pPr>
  </w:p>
</w:ftr>
</file>

<file path=word/footer8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13E69E" w14:textId="77777777" w:rsidR="00755FB8" w:rsidRPr="008F55D1" w:rsidRDefault="00755FB8" w:rsidP="000507D8">
    <w:pPr>
      <w:pStyle w:val="Piedepgina"/>
      <w:pBdr>
        <w:top w:val="single" w:sz="4" w:space="1" w:color="4BACC6" w:themeColor="accent5"/>
      </w:pBdr>
      <w:tabs>
        <w:tab w:val="clear" w:pos="4680"/>
        <w:tab w:val="clear" w:pos="9360"/>
        <w:tab w:val="center" w:pos="5220"/>
        <w:tab w:val="right" w:pos="10800"/>
      </w:tabs>
      <w:jc w:val="center"/>
      <w:rPr>
        <w:rFonts w:ascii="Arial" w:hAnsi="Arial" w:cs="Arial"/>
      </w:rPr>
    </w:pPr>
    <w:r>
      <w:rPr>
        <w:rFonts w:ascii="Arial" w:hAnsi="Arial" w:cs="Arial"/>
        <w:noProof/>
      </w:rPr>
      <w:t>November 24, 2020</w:t>
    </w:r>
    <w:r w:rsidRPr="008F55D1">
      <w:rPr>
        <w:rFonts w:ascii="Arial" w:hAnsi="Arial" w:cs="Arial"/>
      </w:rPr>
      <w:tab/>
    </w:r>
    <w:r w:rsidRPr="00CF13A4">
      <w:rPr>
        <w:rFonts w:ascii="Arial" w:hAnsi="Arial" w:cs="Arial"/>
        <w:b/>
        <w:noProof/>
        <w:sz w:val="24"/>
        <w:szCs w:val="24"/>
      </w:rPr>
      <w:t>WBS_Proyecto</w:t>
    </w:r>
    <w:r w:rsidRPr="008F55D1">
      <w:rPr>
        <w:rFonts w:ascii="Arial" w:hAnsi="Arial" w:cs="Arial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  <w:noProof/>
      </w:rPr>
      <w:t>28</w:t>
    </w:r>
  </w:p>
</w:ftr>
</file>

<file path=word/footer8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77178C" w14:textId="77777777" w:rsidR="00755FB8" w:rsidRDefault="00755FB8">
    <w:pPr>
      <w:pStyle w:val="Piedepgina"/>
    </w:pPr>
  </w:p>
</w:ftr>
</file>

<file path=word/footer8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71AC0A" w14:textId="77777777" w:rsidR="00755FB8" w:rsidRDefault="00755FB8">
    <w:pPr>
      <w:pStyle w:val="Piedepgina"/>
    </w:pPr>
  </w:p>
</w:ftr>
</file>

<file path=word/footer8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67F65D" w14:textId="77777777" w:rsidR="00755FB8" w:rsidRPr="008F55D1" w:rsidRDefault="00755FB8" w:rsidP="000507D8">
    <w:pPr>
      <w:pStyle w:val="Piedepgina"/>
      <w:pBdr>
        <w:top w:val="single" w:sz="4" w:space="1" w:color="4BACC6" w:themeColor="accent5"/>
      </w:pBdr>
      <w:tabs>
        <w:tab w:val="clear" w:pos="4680"/>
        <w:tab w:val="clear" w:pos="9360"/>
        <w:tab w:val="center" w:pos="5220"/>
        <w:tab w:val="right" w:pos="10800"/>
      </w:tabs>
      <w:jc w:val="center"/>
      <w:rPr>
        <w:rFonts w:ascii="Arial" w:hAnsi="Arial" w:cs="Arial"/>
      </w:rPr>
    </w:pPr>
    <w:r>
      <w:rPr>
        <w:rFonts w:ascii="Arial" w:hAnsi="Arial" w:cs="Arial"/>
        <w:noProof/>
      </w:rPr>
      <w:t>November 24, 2020</w:t>
    </w:r>
    <w:r w:rsidRPr="008F55D1">
      <w:rPr>
        <w:rFonts w:ascii="Arial" w:hAnsi="Arial" w:cs="Arial"/>
      </w:rPr>
      <w:tab/>
    </w:r>
    <w:r w:rsidRPr="00CF13A4">
      <w:rPr>
        <w:rFonts w:ascii="Arial" w:hAnsi="Arial" w:cs="Arial"/>
        <w:b/>
        <w:noProof/>
        <w:sz w:val="24"/>
        <w:szCs w:val="24"/>
      </w:rPr>
      <w:t>WBS_Proyecto</w:t>
    </w:r>
    <w:r w:rsidRPr="008F55D1">
      <w:rPr>
        <w:rFonts w:ascii="Arial" w:hAnsi="Arial" w:cs="Arial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  <w:noProof/>
      </w:rPr>
      <w:t>29</w:t>
    </w:r>
  </w:p>
</w:ftr>
</file>

<file path=word/footer8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F059DF" w14:textId="77777777" w:rsidR="00755FB8" w:rsidRDefault="00755FB8">
    <w:pPr>
      <w:pStyle w:val="Piedepgina"/>
    </w:pPr>
  </w:p>
</w:ftr>
</file>

<file path=word/footer8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6746EE" w14:textId="77777777" w:rsidR="00755FB8" w:rsidRDefault="00755FB8">
    <w:pPr>
      <w:pStyle w:val="Piedepgina"/>
    </w:pPr>
  </w:p>
</w:ftr>
</file>

<file path=word/footer8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9984C2" w14:textId="77777777" w:rsidR="00755FB8" w:rsidRPr="008F55D1" w:rsidRDefault="00755FB8" w:rsidP="000507D8">
    <w:pPr>
      <w:pStyle w:val="Piedepgina"/>
      <w:pBdr>
        <w:top w:val="single" w:sz="4" w:space="1" w:color="4BACC6" w:themeColor="accent5"/>
      </w:pBdr>
      <w:tabs>
        <w:tab w:val="clear" w:pos="4680"/>
        <w:tab w:val="clear" w:pos="9360"/>
        <w:tab w:val="center" w:pos="5220"/>
        <w:tab w:val="right" w:pos="10800"/>
      </w:tabs>
      <w:jc w:val="center"/>
      <w:rPr>
        <w:rFonts w:ascii="Arial" w:hAnsi="Arial" w:cs="Arial"/>
      </w:rPr>
    </w:pPr>
    <w:r>
      <w:rPr>
        <w:rFonts w:ascii="Arial" w:hAnsi="Arial" w:cs="Arial"/>
        <w:noProof/>
      </w:rPr>
      <w:t>November 24, 2020</w:t>
    </w:r>
    <w:r w:rsidRPr="008F55D1">
      <w:rPr>
        <w:rFonts w:ascii="Arial" w:hAnsi="Arial" w:cs="Arial"/>
      </w:rPr>
      <w:tab/>
    </w:r>
    <w:r w:rsidRPr="00CF13A4">
      <w:rPr>
        <w:rFonts w:ascii="Arial" w:hAnsi="Arial" w:cs="Arial"/>
        <w:b/>
        <w:noProof/>
        <w:sz w:val="24"/>
        <w:szCs w:val="24"/>
      </w:rPr>
      <w:t>WBS_Proyecto</w:t>
    </w:r>
    <w:r w:rsidRPr="008F55D1">
      <w:rPr>
        <w:rFonts w:ascii="Arial" w:hAnsi="Arial" w:cs="Arial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  <w:noProof/>
      </w:rPr>
      <w:t>30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FF7E84" w14:textId="77777777" w:rsidR="00755FB8" w:rsidRDefault="00755FB8">
    <w:pPr>
      <w:pStyle w:val="Piedepgina"/>
    </w:pPr>
  </w:p>
</w:ftr>
</file>

<file path=word/footer9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CB47F3" w14:textId="77777777" w:rsidR="00755FB8" w:rsidRDefault="00755FB8">
    <w:pPr>
      <w:pStyle w:val="Piedepgina"/>
    </w:pPr>
  </w:p>
</w:ftr>
</file>

<file path=word/footer9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E64277" w14:textId="77777777" w:rsidR="00755FB8" w:rsidRDefault="00755FB8">
    <w:pPr>
      <w:pStyle w:val="Piedepgina"/>
    </w:pPr>
  </w:p>
</w:ftr>
</file>

<file path=word/footer9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AA1E17" w14:textId="77777777" w:rsidR="00755FB8" w:rsidRPr="008F55D1" w:rsidRDefault="00755FB8" w:rsidP="000507D8">
    <w:pPr>
      <w:pStyle w:val="Piedepgina"/>
      <w:pBdr>
        <w:top w:val="single" w:sz="4" w:space="1" w:color="4BACC6" w:themeColor="accent5"/>
      </w:pBdr>
      <w:tabs>
        <w:tab w:val="clear" w:pos="4680"/>
        <w:tab w:val="clear" w:pos="9360"/>
        <w:tab w:val="center" w:pos="5220"/>
        <w:tab w:val="right" w:pos="10800"/>
      </w:tabs>
      <w:jc w:val="center"/>
      <w:rPr>
        <w:rFonts w:ascii="Arial" w:hAnsi="Arial" w:cs="Arial"/>
      </w:rPr>
    </w:pPr>
    <w:r>
      <w:rPr>
        <w:rFonts w:ascii="Arial" w:hAnsi="Arial" w:cs="Arial"/>
        <w:noProof/>
      </w:rPr>
      <w:t>November 24, 2020</w:t>
    </w:r>
    <w:r w:rsidRPr="008F55D1">
      <w:rPr>
        <w:rFonts w:ascii="Arial" w:hAnsi="Arial" w:cs="Arial"/>
      </w:rPr>
      <w:tab/>
    </w:r>
    <w:r w:rsidRPr="00CF13A4">
      <w:rPr>
        <w:rFonts w:ascii="Arial" w:hAnsi="Arial" w:cs="Arial"/>
        <w:b/>
        <w:noProof/>
        <w:sz w:val="24"/>
        <w:szCs w:val="24"/>
      </w:rPr>
      <w:t>WBS_Proyecto</w:t>
    </w:r>
    <w:r w:rsidRPr="008F55D1">
      <w:rPr>
        <w:rFonts w:ascii="Arial" w:hAnsi="Arial" w:cs="Arial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  <w:noProof/>
      </w:rPr>
      <w:t>31</w:t>
    </w:r>
  </w:p>
</w:ftr>
</file>

<file path=word/footer9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0DEC5E" w14:textId="77777777" w:rsidR="00755FB8" w:rsidRDefault="00755FB8">
    <w:pPr>
      <w:pStyle w:val="Piedepgina"/>
    </w:pPr>
  </w:p>
</w:ftr>
</file>

<file path=word/footer9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70A416" w14:textId="77777777" w:rsidR="00755FB8" w:rsidRDefault="00755FB8">
    <w:pPr>
      <w:pStyle w:val="Piedepgina"/>
    </w:pPr>
  </w:p>
</w:ftr>
</file>

<file path=word/footer9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F31337" w14:textId="77777777" w:rsidR="00755FB8" w:rsidRPr="008F55D1" w:rsidRDefault="00755FB8" w:rsidP="000507D8">
    <w:pPr>
      <w:pStyle w:val="Piedepgina"/>
      <w:pBdr>
        <w:top w:val="single" w:sz="4" w:space="1" w:color="4BACC6" w:themeColor="accent5"/>
      </w:pBdr>
      <w:tabs>
        <w:tab w:val="clear" w:pos="4680"/>
        <w:tab w:val="clear" w:pos="9360"/>
        <w:tab w:val="center" w:pos="5220"/>
        <w:tab w:val="right" w:pos="10800"/>
      </w:tabs>
      <w:jc w:val="center"/>
      <w:rPr>
        <w:rFonts w:ascii="Arial" w:hAnsi="Arial" w:cs="Arial"/>
      </w:rPr>
    </w:pPr>
    <w:r>
      <w:rPr>
        <w:rFonts w:ascii="Arial" w:hAnsi="Arial" w:cs="Arial"/>
        <w:noProof/>
      </w:rPr>
      <w:t>November 24, 2020</w:t>
    </w:r>
    <w:r w:rsidRPr="008F55D1">
      <w:rPr>
        <w:rFonts w:ascii="Arial" w:hAnsi="Arial" w:cs="Arial"/>
      </w:rPr>
      <w:tab/>
    </w:r>
    <w:r w:rsidRPr="00CF13A4">
      <w:rPr>
        <w:rFonts w:ascii="Arial" w:hAnsi="Arial" w:cs="Arial"/>
        <w:b/>
        <w:noProof/>
        <w:sz w:val="24"/>
        <w:szCs w:val="24"/>
      </w:rPr>
      <w:t>WBS_Proyecto</w:t>
    </w:r>
    <w:r w:rsidRPr="008F55D1">
      <w:rPr>
        <w:rFonts w:ascii="Arial" w:hAnsi="Arial" w:cs="Arial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  <w:noProof/>
      </w:rPr>
      <w:t>32</w:t>
    </w:r>
  </w:p>
</w:ftr>
</file>

<file path=word/footer9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85110B" w14:textId="77777777" w:rsidR="00755FB8" w:rsidRDefault="00755FB8">
    <w:pPr>
      <w:pStyle w:val="Piedepgina"/>
    </w:pPr>
  </w:p>
</w:ftr>
</file>

<file path=word/footer9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14F239" w14:textId="77777777" w:rsidR="00755FB8" w:rsidRDefault="00755FB8">
    <w:pPr>
      <w:pStyle w:val="Piedepgina"/>
    </w:pPr>
  </w:p>
</w:ftr>
</file>

<file path=word/footer9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CEC97F" w14:textId="77777777" w:rsidR="00755FB8" w:rsidRPr="008F55D1" w:rsidRDefault="00755FB8" w:rsidP="000507D8">
    <w:pPr>
      <w:pStyle w:val="Piedepgina"/>
      <w:pBdr>
        <w:top w:val="single" w:sz="4" w:space="1" w:color="4BACC6" w:themeColor="accent5"/>
      </w:pBdr>
      <w:tabs>
        <w:tab w:val="clear" w:pos="4680"/>
        <w:tab w:val="clear" w:pos="9360"/>
        <w:tab w:val="center" w:pos="5220"/>
        <w:tab w:val="right" w:pos="10800"/>
      </w:tabs>
      <w:jc w:val="center"/>
      <w:rPr>
        <w:rFonts w:ascii="Arial" w:hAnsi="Arial" w:cs="Arial"/>
      </w:rPr>
    </w:pPr>
    <w:r>
      <w:rPr>
        <w:rFonts w:ascii="Arial" w:hAnsi="Arial" w:cs="Arial"/>
        <w:noProof/>
      </w:rPr>
      <w:t>November 24, 2020</w:t>
    </w:r>
    <w:r w:rsidRPr="008F55D1">
      <w:rPr>
        <w:rFonts w:ascii="Arial" w:hAnsi="Arial" w:cs="Arial"/>
      </w:rPr>
      <w:tab/>
    </w:r>
    <w:r w:rsidRPr="00CF13A4">
      <w:rPr>
        <w:rFonts w:ascii="Arial" w:hAnsi="Arial" w:cs="Arial"/>
        <w:b/>
        <w:noProof/>
        <w:sz w:val="24"/>
        <w:szCs w:val="24"/>
      </w:rPr>
      <w:t>WBS_Proyecto</w:t>
    </w:r>
    <w:r w:rsidRPr="008F55D1">
      <w:rPr>
        <w:rFonts w:ascii="Arial" w:hAnsi="Arial" w:cs="Arial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  <w:noProof/>
      </w:rPr>
      <w:t>33</w:t>
    </w:r>
  </w:p>
</w:ftr>
</file>

<file path=word/footer9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FDBE5B" w14:textId="77777777" w:rsidR="00755FB8" w:rsidRDefault="00755FB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333654" w14:textId="77777777" w:rsidR="00C91A95" w:rsidRDefault="00C91A95" w:rsidP="00B378EC">
      <w:pPr>
        <w:spacing w:after="0" w:line="240" w:lineRule="auto"/>
      </w:pPr>
      <w:r>
        <w:separator/>
      </w:r>
    </w:p>
  </w:footnote>
  <w:footnote w:type="continuationSeparator" w:id="0">
    <w:p w14:paraId="5B1C1BFD" w14:textId="77777777" w:rsidR="00C91A95" w:rsidRDefault="00C91A95" w:rsidP="00B378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A2727F" w14:textId="77777777" w:rsidR="00755FB8" w:rsidRDefault="00755FB8">
    <w:pPr>
      <w:pStyle w:val="Encabezado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79389F" w14:textId="77777777" w:rsidR="00755FB8" w:rsidRDefault="00755FB8">
    <w:pPr>
      <w:pStyle w:val="Encabezado"/>
    </w:pPr>
  </w:p>
</w:hdr>
</file>

<file path=word/header1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15B5FB" w14:textId="77777777" w:rsidR="00755FB8" w:rsidRDefault="00755FB8">
    <w:pPr>
      <w:pStyle w:val="Encabezado"/>
    </w:pPr>
  </w:p>
</w:hdr>
</file>

<file path=word/header1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3AEC91" w14:textId="77777777" w:rsidR="00755FB8" w:rsidRPr="008F55D1" w:rsidRDefault="00755FB8" w:rsidP="00B378EC">
    <w:pPr>
      <w:pStyle w:val="Encabezado"/>
      <w:jc w:val="center"/>
      <w:rPr>
        <w:rFonts w:ascii="Arial" w:hAnsi="Arial" w:cs="Arial"/>
        <w:sz w:val="32"/>
        <w:szCs w:val="32"/>
      </w:rPr>
    </w:pPr>
    <w:r w:rsidRPr="008F55D1">
      <w:rPr>
        <w:rFonts w:ascii="Arial" w:hAnsi="Arial" w:cs="Arial"/>
        <w:sz w:val="32"/>
        <w:szCs w:val="32"/>
      </w:rPr>
      <w:t>WBS Dictionary</w:t>
    </w:r>
  </w:p>
</w:hdr>
</file>

<file path=word/header1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95AB0C" w14:textId="77777777" w:rsidR="00755FB8" w:rsidRDefault="00755FB8">
    <w:pPr>
      <w:pStyle w:val="Encabezado"/>
    </w:pPr>
  </w:p>
</w:hdr>
</file>

<file path=word/header1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F2D127" w14:textId="77777777" w:rsidR="00755FB8" w:rsidRDefault="00755FB8">
    <w:pPr>
      <w:pStyle w:val="Encabezado"/>
    </w:pPr>
  </w:p>
</w:hdr>
</file>

<file path=word/header1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8717D" w14:textId="77777777" w:rsidR="00755FB8" w:rsidRPr="008F55D1" w:rsidRDefault="00755FB8" w:rsidP="00B378EC">
    <w:pPr>
      <w:pStyle w:val="Encabezado"/>
      <w:jc w:val="center"/>
      <w:rPr>
        <w:rFonts w:ascii="Arial" w:hAnsi="Arial" w:cs="Arial"/>
        <w:sz w:val="32"/>
        <w:szCs w:val="32"/>
      </w:rPr>
    </w:pPr>
    <w:r w:rsidRPr="008F55D1">
      <w:rPr>
        <w:rFonts w:ascii="Arial" w:hAnsi="Arial" w:cs="Arial"/>
        <w:sz w:val="32"/>
        <w:szCs w:val="32"/>
      </w:rPr>
      <w:t>WBS Dictionary</w:t>
    </w:r>
  </w:p>
</w:hdr>
</file>

<file path=word/header1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493C63" w14:textId="77777777" w:rsidR="00755FB8" w:rsidRDefault="00755FB8">
    <w:pPr>
      <w:pStyle w:val="Encabezado"/>
    </w:pPr>
  </w:p>
</w:hdr>
</file>

<file path=word/header1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3E2B1B" w14:textId="77777777" w:rsidR="00755FB8" w:rsidRDefault="00755FB8">
    <w:pPr>
      <w:pStyle w:val="Encabezado"/>
    </w:pPr>
  </w:p>
</w:hdr>
</file>

<file path=word/header1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31A1D7" w14:textId="77777777" w:rsidR="00755FB8" w:rsidRPr="008F55D1" w:rsidRDefault="00755FB8" w:rsidP="00B378EC">
    <w:pPr>
      <w:pStyle w:val="Encabezado"/>
      <w:jc w:val="center"/>
      <w:rPr>
        <w:rFonts w:ascii="Arial" w:hAnsi="Arial" w:cs="Arial"/>
        <w:sz w:val="32"/>
        <w:szCs w:val="32"/>
      </w:rPr>
    </w:pPr>
    <w:r w:rsidRPr="008F55D1">
      <w:rPr>
        <w:rFonts w:ascii="Arial" w:hAnsi="Arial" w:cs="Arial"/>
        <w:sz w:val="32"/>
        <w:szCs w:val="32"/>
      </w:rPr>
      <w:t>WBS Dictionary</w:t>
    </w:r>
  </w:p>
</w:hdr>
</file>

<file path=word/header1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87E690" w14:textId="77777777" w:rsidR="00755FB8" w:rsidRDefault="00755FB8">
    <w:pPr>
      <w:pStyle w:val="Encabezado"/>
    </w:pPr>
  </w:p>
</w:hdr>
</file>

<file path=word/header1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621B7F" w14:textId="77777777" w:rsidR="00755FB8" w:rsidRDefault="00755FB8">
    <w:pPr>
      <w:pStyle w:val="Encabezado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BD27AC" w14:textId="77777777" w:rsidR="00755FB8" w:rsidRPr="008F55D1" w:rsidRDefault="00755FB8" w:rsidP="00B378EC">
    <w:pPr>
      <w:pStyle w:val="Encabezado"/>
      <w:jc w:val="center"/>
      <w:rPr>
        <w:rFonts w:ascii="Arial" w:hAnsi="Arial" w:cs="Arial"/>
        <w:sz w:val="32"/>
        <w:szCs w:val="32"/>
      </w:rPr>
    </w:pPr>
    <w:r w:rsidRPr="008F55D1">
      <w:rPr>
        <w:rFonts w:ascii="Arial" w:hAnsi="Arial" w:cs="Arial"/>
        <w:sz w:val="32"/>
        <w:szCs w:val="32"/>
      </w:rPr>
      <w:t>WBS Dictionary</w:t>
    </w:r>
  </w:p>
</w:hdr>
</file>

<file path=word/header1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31DA5C" w14:textId="77777777" w:rsidR="00755FB8" w:rsidRPr="008F55D1" w:rsidRDefault="00755FB8" w:rsidP="00B378EC">
    <w:pPr>
      <w:pStyle w:val="Encabezado"/>
      <w:jc w:val="center"/>
      <w:rPr>
        <w:rFonts w:ascii="Arial" w:hAnsi="Arial" w:cs="Arial"/>
        <w:sz w:val="32"/>
        <w:szCs w:val="32"/>
      </w:rPr>
    </w:pPr>
    <w:r w:rsidRPr="008F55D1">
      <w:rPr>
        <w:rFonts w:ascii="Arial" w:hAnsi="Arial" w:cs="Arial"/>
        <w:sz w:val="32"/>
        <w:szCs w:val="32"/>
      </w:rPr>
      <w:t>WBS Dictionary</w:t>
    </w:r>
  </w:p>
</w:hdr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E8CCB3" w14:textId="77777777" w:rsidR="00755FB8" w:rsidRDefault="00755FB8">
    <w:pPr>
      <w:pStyle w:val="Encabezado"/>
    </w:pPr>
  </w:p>
</w:hdr>
</file>

<file path=word/header1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B03032" w14:textId="77777777" w:rsidR="00755FB8" w:rsidRDefault="00755FB8">
    <w:pPr>
      <w:pStyle w:val="Encabezado"/>
    </w:pPr>
  </w:p>
</w:hdr>
</file>

<file path=word/header1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1EB8DD" w14:textId="77777777" w:rsidR="00755FB8" w:rsidRPr="008F55D1" w:rsidRDefault="00755FB8" w:rsidP="00B378EC">
    <w:pPr>
      <w:pStyle w:val="Encabezado"/>
      <w:jc w:val="center"/>
      <w:rPr>
        <w:rFonts w:ascii="Arial" w:hAnsi="Arial" w:cs="Arial"/>
        <w:sz w:val="32"/>
        <w:szCs w:val="32"/>
      </w:rPr>
    </w:pPr>
    <w:r w:rsidRPr="008F55D1">
      <w:rPr>
        <w:rFonts w:ascii="Arial" w:hAnsi="Arial" w:cs="Arial"/>
        <w:sz w:val="32"/>
        <w:szCs w:val="32"/>
      </w:rPr>
      <w:t>WBS Dictionary</w:t>
    </w:r>
  </w:p>
</w:hdr>
</file>

<file path=word/header1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710A9E" w14:textId="77777777" w:rsidR="00755FB8" w:rsidRDefault="00755FB8">
    <w:pPr>
      <w:pStyle w:val="Encabezado"/>
    </w:pPr>
  </w:p>
</w:hdr>
</file>

<file path=word/header1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7AA762" w14:textId="77777777" w:rsidR="00755FB8" w:rsidRDefault="00755FB8">
    <w:pPr>
      <w:pStyle w:val="Encabezado"/>
    </w:pPr>
  </w:p>
</w:hdr>
</file>

<file path=word/header1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3EDE9A" w14:textId="77777777" w:rsidR="00755FB8" w:rsidRPr="008F55D1" w:rsidRDefault="00755FB8" w:rsidP="00B378EC">
    <w:pPr>
      <w:pStyle w:val="Encabezado"/>
      <w:jc w:val="center"/>
      <w:rPr>
        <w:rFonts w:ascii="Arial" w:hAnsi="Arial" w:cs="Arial"/>
        <w:sz w:val="32"/>
        <w:szCs w:val="32"/>
      </w:rPr>
    </w:pPr>
    <w:r w:rsidRPr="008F55D1">
      <w:rPr>
        <w:rFonts w:ascii="Arial" w:hAnsi="Arial" w:cs="Arial"/>
        <w:sz w:val="32"/>
        <w:szCs w:val="32"/>
      </w:rPr>
      <w:t>WBS Dictionary</w:t>
    </w:r>
  </w:p>
</w:hdr>
</file>

<file path=word/header1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DD72BB" w14:textId="77777777" w:rsidR="00755FB8" w:rsidRDefault="00755FB8">
    <w:pPr>
      <w:pStyle w:val="Encabezado"/>
    </w:pPr>
  </w:p>
</w:hdr>
</file>

<file path=word/header1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045AE" w14:textId="77777777" w:rsidR="00755FB8" w:rsidRDefault="00755FB8">
    <w:pPr>
      <w:pStyle w:val="Encabezado"/>
    </w:pPr>
  </w:p>
</w:hdr>
</file>

<file path=word/header1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64CD6D" w14:textId="77777777" w:rsidR="00755FB8" w:rsidRPr="008F55D1" w:rsidRDefault="00755FB8" w:rsidP="00B378EC">
    <w:pPr>
      <w:pStyle w:val="Encabezado"/>
      <w:jc w:val="center"/>
      <w:rPr>
        <w:rFonts w:ascii="Arial" w:hAnsi="Arial" w:cs="Arial"/>
        <w:sz w:val="32"/>
        <w:szCs w:val="32"/>
      </w:rPr>
    </w:pPr>
    <w:r w:rsidRPr="008F55D1">
      <w:rPr>
        <w:rFonts w:ascii="Arial" w:hAnsi="Arial" w:cs="Arial"/>
        <w:sz w:val="32"/>
        <w:szCs w:val="32"/>
      </w:rPr>
      <w:t>WBS Dictionary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E80913" w14:textId="77777777" w:rsidR="00755FB8" w:rsidRDefault="00755FB8">
    <w:pPr>
      <w:pStyle w:val="Encabezado"/>
    </w:pPr>
  </w:p>
</w:hdr>
</file>

<file path=word/header1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3EB59B" w14:textId="77777777" w:rsidR="00755FB8" w:rsidRDefault="00755FB8">
    <w:pPr>
      <w:pStyle w:val="Encabezado"/>
    </w:pPr>
  </w:p>
</w:hdr>
</file>

<file path=word/header1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00FB77" w14:textId="77777777" w:rsidR="00755FB8" w:rsidRDefault="00755FB8">
    <w:pPr>
      <w:pStyle w:val="Encabezado"/>
    </w:pPr>
  </w:p>
</w:hdr>
</file>

<file path=word/header1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AB5398" w14:textId="77777777" w:rsidR="00755FB8" w:rsidRPr="008F55D1" w:rsidRDefault="00755FB8" w:rsidP="00B378EC">
    <w:pPr>
      <w:pStyle w:val="Encabezado"/>
      <w:jc w:val="center"/>
      <w:rPr>
        <w:rFonts w:ascii="Arial" w:hAnsi="Arial" w:cs="Arial"/>
        <w:sz w:val="32"/>
        <w:szCs w:val="32"/>
      </w:rPr>
    </w:pPr>
    <w:r w:rsidRPr="008F55D1">
      <w:rPr>
        <w:rFonts w:ascii="Arial" w:hAnsi="Arial" w:cs="Arial"/>
        <w:sz w:val="32"/>
        <w:szCs w:val="32"/>
      </w:rPr>
      <w:t>WBS Dictionary</w:t>
    </w:r>
  </w:p>
</w:hdr>
</file>

<file path=word/header1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48CB90" w14:textId="77777777" w:rsidR="00755FB8" w:rsidRDefault="00755FB8">
    <w:pPr>
      <w:pStyle w:val="Encabezado"/>
    </w:pPr>
  </w:p>
</w:hdr>
</file>

<file path=word/header1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6B53CC" w14:textId="77777777" w:rsidR="00755FB8" w:rsidRDefault="00755FB8">
    <w:pPr>
      <w:pStyle w:val="Encabezado"/>
    </w:pPr>
  </w:p>
</w:hdr>
</file>

<file path=word/header1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283FB0" w14:textId="77777777" w:rsidR="00755FB8" w:rsidRPr="008F55D1" w:rsidRDefault="00755FB8" w:rsidP="00B378EC">
    <w:pPr>
      <w:pStyle w:val="Encabezado"/>
      <w:jc w:val="center"/>
      <w:rPr>
        <w:rFonts w:ascii="Arial" w:hAnsi="Arial" w:cs="Arial"/>
        <w:sz w:val="32"/>
        <w:szCs w:val="32"/>
      </w:rPr>
    </w:pPr>
    <w:r w:rsidRPr="008F55D1">
      <w:rPr>
        <w:rFonts w:ascii="Arial" w:hAnsi="Arial" w:cs="Arial"/>
        <w:sz w:val="32"/>
        <w:szCs w:val="32"/>
      </w:rPr>
      <w:t>WBS Dictionary</w:t>
    </w:r>
  </w:p>
</w:hdr>
</file>

<file path=word/header1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A7CCA5" w14:textId="77777777" w:rsidR="00755FB8" w:rsidRDefault="00755FB8">
    <w:pPr>
      <w:pStyle w:val="Encabezado"/>
    </w:pPr>
  </w:p>
</w:hdr>
</file>

<file path=word/header1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A4F355" w14:textId="77777777" w:rsidR="00755FB8" w:rsidRDefault="00755FB8">
    <w:pPr>
      <w:pStyle w:val="Encabezado"/>
    </w:pPr>
  </w:p>
</w:hdr>
</file>

<file path=word/header1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9D500" w14:textId="77777777" w:rsidR="00755FB8" w:rsidRPr="008F55D1" w:rsidRDefault="00755FB8" w:rsidP="00B378EC">
    <w:pPr>
      <w:pStyle w:val="Encabezado"/>
      <w:jc w:val="center"/>
      <w:rPr>
        <w:rFonts w:ascii="Arial" w:hAnsi="Arial" w:cs="Arial"/>
        <w:sz w:val="32"/>
        <w:szCs w:val="32"/>
      </w:rPr>
    </w:pPr>
    <w:r w:rsidRPr="008F55D1">
      <w:rPr>
        <w:rFonts w:ascii="Arial" w:hAnsi="Arial" w:cs="Arial"/>
        <w:sz w:val="32"/>
        <w:szCs w:val="32"/>
      </w:rPr>
      <w:t>WBS Dictionary</w:t>
    </w:r>
  </w:p>
</w:hdr>
</file>

<file path=word/header1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7997CD" w14:textId="77777777" w:rsidR="00755FB8" w:rsidRDefault="00755FB8">
    <w:pPr>
      <w:pStyle w:val="Encabezado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35BA25" w14:textId="77777777" w:rsidR="00755FB8" w:rsidRDefault="00755FB8">
    <w:pPr>
      <w:pStyle w:val="Encabezado"/>
    </w:pPr>
  </w:p>
</w:hdr>
</file>

<file path=word/header1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8BE310" w14:textId="77777777" w:rsidR="00755FB8" w:rsidRDefault="00755FB8">
    <w:pPr>
      <w:pStyle w:val="Encabezado"/>
    </w:pPr>
  </w:p>
</w:hdr>
</file>

<file path=word/header1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C8791D" w14:textId="77777777" w:rsidR="00755FB8" w:rsidRPr="008F55D1" w:rsidRDefault="00755FB8" w:rsidP="00B378EC">
    <w:pPr>
      <w:pStyle w:val="Encabezado"/>
      <w:jc w:val="center"/>
      <w:rPr>
        <w:rFonts w:ascii="Arial" w:hAnsi="Arial" w:cs="Arial"/>
        <w:sz w:val="32"/>
        <w:szCs w:val="32"/>
      </w:rPr>
    </w:pPr>
    <w:r w:rsidRPr="008F55D1">
      <w:rPr>
        <w:rFonts w:ascii="Arial" w:hAnsi="Arial" w:cs="Arial"/>
        <w:sz w:val="32"/>
        <w:szCs w:val="32"/>
      </w:rPr>
      <w:t>WBS Dictionary</w:t>
    </w:r>
  </w:p>
</w:hdr>
</file>

<file path=word/header1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57E2CB" w14:textId="77777777" w:rsidR="00755FB8" w:rsidRDefault="00755FB8">
    <w:pPr>
      <w:pStyle w:val="Encabezado"/>
    </w:pPr>
  </w:p>
</w:hdr>
</file>

<file path=word/header1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E03BDF" w14:textId="77777777" w:rsidR="00755FB8" w:rsidRDefault="00755FB8">
    <w:pPr>
      <w:pStyle w:val="Encabezado"/>
    </w:pPr>
  </w:p>
</w:hdr>
</file>

<file path=word/header1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85E347" w14:textId="77777777" w:rsidR="00755FB8" w:rsidRPr="008F55D1" w:rsidRDefault="00755FB8" w:rsidP="00B378EC">
    <w:pPr>
      <w:pStyle w:val="Encabezado"/>
      <w:jc w:val="center"/>
      <w:rPr>
        <w:rFonts w:ascii="Arial" w:hAnsi="Arial" w:cs="Arial"/>
        <w:sz w:val="32"/>
        <w:szCs w:val="32"/>
      </w:rPr>
    </w:pPr>
    <w:r w:rsidRPr="008F55D1">
      <w:rPr>
        <w:rFonts w:ascii="Arial" w:hAnsi="Arial" w:cs="Arial"/>
        <w:sz w:val="32"/>
        <w:szCs w:val="32"/>
      </w:rPr>
      <w:t>WBS Dictionary</w:t>
    </w:r>
  </w:p>
</w:hdr>
</file>

<file path=word/header1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7CD6CD" w14:textId="77777777" w:rsidR="00755FB8" w:rsidRDefault="00755FB8">
    <w:pPr>
      <w:pStyle w:val="Encabezado"/>
    </w:pPr>
  </w:p>
</w:hdr>
</file>

<file path=word/header1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0D2C1D" w14:textId="77777777" w:rsidR="00755FB8" w:rsidRDefault="00755FB8">
    <w:pPr>
      <w:pStyle w:val="Encabezado"/>
    </w:pPr>
  </w:p>
</w:hdr>
</file>

<file path=word/header1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4ED6E4" w14:textId="77777777" w:rsidR="00755FB8" w:rsidRPr="008F55D1" w:rsidRDefault="00755FB8" w:rsidP="00B378EC">
    <w:pPr>
      <w:pStyle w:val="Encabezado"/>
      <w:jc w:val="center"/>
      <w:rPr>
        <w:rFonts w:ascii="Arial" w:hAnsi="Arial" w:cs="Arial"/>
        <w:sz w:val="32"/>
        <w:szCs w:val="32"/>
      </w:rPr>
    </w:pPr>
    <w:r w:rsidRPr="008F55D1">
      <w:rPr>
        <w:rFonts w:ascii="Arial" w:hAnsi="Arial" w:cs="Arial"/>
        <w:sz w:val="32"/>
        <w:szCs w:val="32"/>
      </w:rPr>
      <w:t>WBS Dictionary</w:t>
    </w:r>
  </w:p>
</w:hdr>
</file>

<file path=word/header1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A20755" w14:textId="77777777" w:rsidR="00755FB8" w:rsidRDefault="00755FB8">
    <w:pPr>
      <w:pStyle w:val="Encabezado"/>
    </w:pPr>
  </w:p>
</w:hdr>
</file>

<file path=word/header1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97DF28" w14:textId="77777777" w:rsidR="00755FB8" w:rsidRDefault="00755FB8">
    <w:pPr>
      <w:pStyle w:val="Encabezado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9E72D1" w14:textId="77777777" w:rsidR="00755FB8" w:rsidRPr="008F55D1" w:rsidRDefault="00755FB8" w:rsidP="00B378EC">
    <w:pPr>
      <w:pStyle w:val="Encabezado"/>
      <w:jc w:val="center"/>
      <w:rPr>
        <w:rFonts w:ascii="Arial" w:hAnsi="Arial" w:cs="Arial"/>
        <w:sz w:val="32"/>
        <w:szCs w:val="32"/>
      </w:rPr>
    </w:pPr>
    <w:r w:rsidRPr="008F55D1">
      <w:rPr>
        <w:rFonts w:ascii="Arial" w:hAnsi="Arial" w:cs="Arial"/>
        <w:sz w:val="32"/>
        <w:szCs w:val="32"/>
      </w:rPr>
      <w:t>WBS Dictionary</w:t>
    </w:r>
  </w:p>
</w:hdr>
</file>

<file path=word/header1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9D42F3" w14:textId="77777777" w:rsidR="00755FB8" w:rsidRPr="008F55D1" w:rsidRDefault="00755FB8" w:rsidP="00B378EC">
    <w:pPr>
      <w:pStyle w:val="Encabezado"/>
      <w:jc w:val="center"/>
      <w:rPr>
        <w:rFonts w:ascii="Arial" w:hAnsi="Arial" w:cs="Arial"/>
        <w:sz w:val="32"/>
        <w:szCs w:val="32"/>
      </w:rPr>
    </w:pPr>
    <w:r w:rsidRPr="008F55D1">
      <w:rPr>
        <w:rFonts w:ascii="Arial" w:hAnsi="Arial" w:cs="Arial"/>
        <w:sz w:val="32"/>
        <w:szCs w:val="32"/>
      </w:rPr>
      <w:t>WBS Dictionary</w:t>
    </w:r>
  </w:p>
</w:hdr>
</file>

<file path=word/header1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57C578" w14:textId="77777777" w:rsidR="00755FB8" w:rsidRDefault="00755FB8">
    <w:pPr>
      <w:pStyle w:val="Encabezado"/>
    </w:pPr>
  </w:p>
</w:hdr>
</file>

<file path=word/header1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F07D64" w14:textId="77777777" w:rsidR="00755FB8" w:rsidRDefault="00755FB8">
    <w:pPr>
      <w:pStyle w:val="Encabezado"/>
    </w:pPr>
  </w:p>
</w:hdr>
</file>

<file path=word/header1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DF79F" w14:textId="77777777" w:rsidR="00755FB8" w:rsidRPr="008F55D1" w:rsidRDefault="00755FB8" w:rsidP="00B378EC">
    <w:pPr>
      <w:pStyle w:val="Encabezado"/>
      <w:jc w:val="center"/>
      <w:rPr>
        <w:rFonts w:ascii="Arial" w:hAnsi="Arial" w:cs="Arial"/>
        <w:sz w:val="32"/>
        <w:szCs w:val="32"/>
      </w:rPr>
    </w:pPr>
    <w:r w:rsidRPr="008F55D1">
      <w:rPr>
        <w:rFonts w:ascii="Arial" w:hAnsi="Arial" w:cs="Arial"/>
        <w:sz w:val="32"/>
        <w:szCs w:val="32"/>
      </w:rPr>
      <w:t>WBS Dictionary</w:t>
    </w:r>
  </w:p>
</w:hdr>
</file>

<file path=word/header1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521D3D" w14:textId="77777777" w:rsidR="00755FB8" w:rsidRDefault="00755FB8">
    <w:pPr>
      <w:pStyle w:val="Encabezado"/>
    </w:pPr>
  </w:p>
</w:hdr>
</file>

<file path=word/header1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30650E" w14:textId="77777777" w:rsidR="00755FB8" w:rsidRDefault="00755FB8">
    <w:pPr>
      <w:pStyle w:val="Encabezado"/>
    </w:pPr>
  </w:p>
</w:hdr>
</file>

<file path=word/header1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8001CB" w14:textId="77777777" w:rsidR="00755FB8" w:rsidRPr="008F55D1" w:rsidRDefault="00755FB8" w:rsidP="00B378EC">
    <w:pPr>
      <w:pStyle w:val="Encabezado"/>
      <w:jc w:val="center"/>
      <w:rPr>
        <w:rFonts w:ascii="Arial" w:hAnsi="Arial" w:cs="Arial"/>
        <w:sz w:val="32"/>
        <w:szCs w:val="32"/>
      </w:rPr>
    </w:pPr>
    <w:r w:rsidRPr="008F55D1">
      <w:rPr>
        <w:rFonts w:ascii="Arial" w:hAnsi="Arial" w:cs="Arial"/>
        <w:sz w:val="32"/>
        <w:szCs w:val="32"/>
      </w:rPr>
      <w:t>WBS Dictionary</w:t>
    </w:r>
  </w:p>
</w:hdr>
</file>

<file path=word/header1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2DD061" w14:textId="77777777" w:rsidR="00755FB8" w:rsidRDefault="00755FB8">
    <w:pPr>
      <w:pStyle w:val="Encabezado"/>
    </w:pPr>
  </w:p>
</w:hdr>
</file>

<file path=word/header1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2507D3" w14:textId="77777777" w:rsidR="00755FB8" w:rsidRDefault="00755FB8">
    <w:pPr>
      <w:pStyle w:val="Encabezado"/>
    </w:pPr>
  </w:p>
</w:hdr>
</file>

<file path=word/header1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803F87" w14:textId="77777777" w:rsidR="00755FB8" w:rsidRPr="008F55D1" w:rsidRDefault="00755FB8" w:rsidP="00B378EC">
    <w:pPr>
      <w:pStyle w:val="Encabezado"/>
      <w:jc w:val="center"/>
      <w:rPr>
        <w:rFonts w:ascii="Arial" w:hAnsi="Arial" w:cs="Arial"/>
        <w:sz w:val="32"/>
        <w:szCs w:val="32"/>
      </w:rPr>
    </w:pPr>
    <w:r w:rsidRPr="008F55D1">
      <w:rPr>
        <w:rFonts w:ascii="Arial" w:hAnsi="Arial" w:cs="Arial"/>
        <w:sz w:val="32"/>
        <w:szCs w:val="32"/>
      </w:rPr>
      <w:t>WBS Dictionary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B9F8D7" w14:textId="77777777" w:rsidR="00755FB8" w:rsidRDefault="00755FB8">
    <w:pPr>
      <w:pStyle w:val="Encabezado"/>
    </w:pPr>
  </w:p>
</w:hdr>
</file>

<file path=word/header1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FB3E47" w14:textId="77777777" w:rsidR="00755FB8" w:rsidRDefault="00755FB8">
    <w:pPr>
      <w:pStyle w:val="Encabezado"/>
    </w:pPr>
  </w:p>
</w:hdr>
</file>

<file path=word/header1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A047D9" w14:textId="77777777" w:rsidR="002F2D8C" w:rsidRDefault="002F2D8C">
    <w:pPr>
      <w:pStyle w:val="Encabezado"/>
    </w:pPr>
  </w:p>
</w:hdr>
</file>

<file path=word/header1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B34A58" w14:textId="77777777" w:rsidR="00B378EC" w:rsidRPr="008F55D1" w:rsidRDefault="00B378EC" w:rsidP="00B378EC">
    <w:pPr>
      <w:pStyle w:val="Encabezado"/>
      <w:jc w:val="center"/>
      <w:rPr>
        <w:rFonts w:ascii="Arial" w:hAnsi="Arial" w:cs="Arial"/>
        <w:sz w:val="32"/>
        <w:szCs w:val="32"/>
      </w:rPr>
    </w:pPr>
    <w:r w:rsidRPr="008F55D1">
      <w:rPr>
        <w:rFonts w:ascii="Arial" w:hAnsi="Arial" w:cs="Arial"/>
        <w:sz w:val="32"/>
        <w:szCs w:val="32"/>
      </w:rPr>
      <w:t>WBS Dictionary</w:t>
    </w:r>
  </w:p>
</w:hdr>
</file>

<file path=word/header1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69DBB" w14:textId="77777777" w:rsidR="002F2D8C" w:rsidRDefault="002F2D8C">
    <w:pPr>
      <w:pStyle w:val="Encabezado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611459" w14:textId="77777777" w:rsidR="00755FB8" w:rsidRDefault="00755FB8">
    <w:pPr>
      <w:pStyle w:val="Encabezado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291FB9" w14:textId="77777777" w:rsidR="00755FB8" w:rsidRPr="008F55D1" w:rsidRDefault="00755FB8" w:rsidP="00B378EC">
    <w:pPr>
      <w:pStyle w:val="Encabezado"/>
      <w:jc w:val="center"/>
      <w:rPr>
        <w:rFonts w:ascii="Arial" w:hAnsi="Arial" w:cs="Arial"/>
        <w:sz w:val="32"/>
        <w:szCs w:val="32"/>
      </w:rPr>
    </w:pPr>
    <w:r w:rsidRPr="008F55D1">
      <w:rPr>
        <w:rFonts w:ascii="Arial" w:hAnsi="Arial" w:cs="Arial"/>
        <w:sz w:val="32"/>
        <w:szCs w:val="32"/>
      </w:rPr>
      <w:t>WBS Dictionary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67289D" w14:textId="77777777" w:rsidR="00755FB8" w:rsidRDefault="00755FB8">
    <w:pPr>
      <w:pStyle w:val="Encabezado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7203E2" w14:textId="77777777" w:rsidR="00755FB8" w:rsidRDefault="00755FB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6CACCA" w14:textId="77777777" w:rsidR="00755FB8" w:rsidRPr="008F55D1" w:rsidRDefault="00755FB8" w:rsidP="00B378EC">
    <w:pPr>
      <w:pStyle w:val="Encabezado"/>
      <w:jc w:val="center"/>
      <w:rPr>
        <w:rFonts w:ascii="Arial" w:hAnsi="Arial" w:cs="Arial"/>
        <w:sz w:val="32"/>
        <w:szCs w:val="32"/>
      </w:rPr>
    </w:pPr>
    <w:r w:rsidRPr="008F55D1">
      <w:rPr>
        <w:rFonts w:ascii="Arial" w:hAnsi="Arial" w:cs="Arial"/>
        <w:sz w:val="32"/>
        <w:szCs w:val="32"/>
      </w:rPr>
      <w:t>WBS Dictionary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E68708" w14:textId="77777777" w:rsidR="00755FB8" w:rsidRPr="008F55D1" w:rsidRDefault="00755FB8" w:rsidP="00B378EC">
    <w:pPr>
      <w:pStyle w:val="Encabezado"/>
      <w:jc w:val="center"/>
      <w:rPr>
        <w:rFonts w:ascii="Arial" w:hAnsi="Arial" w:cs="Arial"/>
        <w:sz w:val="32"/>
        <w:szCs w:val="32"/>
      </w:rPr>
    </w:pPr>
    <w:r w:rsidRPr="008F55D1">
      <w:rPr>
        <w:rFonts w:ascii="Arial" w:hAnsi="Arial" w:cs="Arial"/>
        <w:sz w:val="32"/>
        <w:szCs w:val="32"/>
      </w:rPr>
      <w:t>WBS Dictionary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5638D4" w14:textId="77777777" w:rsidR="00755FB8" w:rsidRDefault="00755FB8">
    <w:pPr>
      <w:pStyle w:val="Encabezado"/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7D2F77" w14:textId="77777777" w:rsidR="00755FB8" w:rsidRDefault="00755FB8">
    <w:pPr>
      <w:pStyle w:val="Encabezado"/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D0BBE5" w14:textId="77777777" w:rsidR="00755FB8" w:rsidRPr="008F55D1" w:rsidRDefault="00755FB8" w:rsidP="00B378EC">
    <w:pPr>
      <w:pStyle w:val="Encabezado"/>
      <w:jc w:val="center"/>
      <w:rPr>
        <w:rFonts w:ascii="Arial" w:hAnsi="Arial" w:cs="Arial"/>
        <w:sz w:val="32"/>
        <w:szCs w:val="32"/>
      </w:rPr>
    </w:pPr>
    <w:r w:rsidRPr="008F55D1">
      <w:rPr>
        <w:rFonts w:ascii="Arial" w:hAnsi="Arial" w:cs="Arial"/>
        <w:sz w:val="32"/>
        <w:szCs w:val="32"/>
      </w:rPr>
      <w:t>WBS Dictionary</w: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0B587E" w14:textId="77777777" w:rsidR="00755FB8" w:rsidRDefault="00755FB8">
    <w:pPr>
      <w:pStyle w:val="Encabezado"/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193D7" w14:textId="77777777" w:rsidR="00755FB8" w:rsidRDefault="00755FB8">
    <w:pPr>
      <w:pStyle w:val="Encabezado"/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3D2F32" w14:textId="77777777" w:rsidR="00755FB8" w:rsidRPr="008F55D1" w:rsidRDefault="00755FB8" w:rsidP="00B378EC">
    <w:pPr>
      <w:pStyle w:val="Encabezado"/>
      <w:jc w:val="center"/>
      <w:rPr>
        <w:rFonts w:ascii="Arial" w:hAnsi="Arial" w:cs="Arial"/>
        <w:sz w:val="32"/>
        <w:szCs w:val="32"/>
      </w:rPr>
    </w:pPr>
    <w:r w:rsidRPr="008F55D1">
      <w:rPr>
        <w:rFonts w:ascii="Arial" w:hAnsi="Arial" w:cs="Arial"/>
        <w:sz w:val="32"/>
        <w:szCs w:val="32"/>
      </w:rPr>
      <w:t>WBS Dictionary</w: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558430" w14:textId="77777777" w:rsidR="00755FB8" w:rsidRDefault="00755FB8">
    <w:pPr>
      <w:pStyle w:val="Encabezado"/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769C2" w14:textId="77777777" w:rsidR="00755FB8" w:rsidRDefault="00755FB8">
    <w:pPr>
      <w:pStyle w:val="Encabezado"/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D04123" w14:textId="77777777" w:rsidR="00755FB8" w:rsidRPr="008F55D1" w:rsidRDefault="00755FB8" w:rsidP="00B378EC">
    <w:pPr>
      <w:pStyle w:val="Encabezado"/>
      <w:jc w:val="center"/>
      <w:rPr>
        <w:rFonts w:ascii="Arial" w:hAnsi="Arial" w:cs="Arial"/>
        <w:sz w:val="32"/>
        <w:szCs w:val="32"/>
      </w:rPr>
    </w:pPr>
    <w:r w:rsidRPr="008F55D1">
      <w:rPr>
        <w:rFonts w:ascii="Arial" w:hAnsi="Arial" w:cs="Arial"/>
        <w:sz w:val="32"/>
        <w:szCs w:val="32"/>
      </w:rPr>
      <w:t>WBS Dictionary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20DD12" w14:textId="77777777" w:rsidR="00755FB8" w:rsidRDefault="00755FB8">
    <w:pPr>
      <w:pStyle w:val="Encabezado"/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F2FB67" w14:textId="77777777" w:rsidR="00755FB8" w:rsidRDefault="00755FB8">
    <w:pPr>
      <w:pStyle w:val="Encabezado"/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E71159" w14:textId="77777777" w:rsidR="00755FB8" w:rsidRDefault="00755FB8">
    <w:pPr>
      <w:pStyle w:val="Encabezado"/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4B14A6" w14:textId="77777777" w:rsidR="00755FB8" w:rsidRPr="008F55D1" w:rsidRDefault="00755FB8" w:rsidP="00B378EC">
    <w:pPr>
      <w:pStyle w:val="Encabezado"/>
      <w:jc w:val="center"/>
      <w:rPr>
        <w:rFonts w:ascii="Arial" w:hAnsi="Arial" w:cs="Arial"/>
        <w:sz w:val="32"/>
        <w:szCs w:val="32"/>
      </w:rPr>
    </w:pPr>
    <w:r w:rsidRPr="008F55D1">
      <w:rPr>
        <w:rFonts w:ascii="Arial" w:hAnsi="Arial" w:cs="Arial"/>
        <w:sz w:val="32"/>
        <w:szCs w:val="32"/>
      </w:rPr>
      <w:t>WBS Dictionary</w: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72F38B" w14:textId="77777777" w:rsidR="00755FB8" w:rsidRDefault="00755FB8">
    <w:pPr>
      <w:pStyle w:val="Encabezado"/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EB0014" w14:textId="77777777" w:rsidR="00755FB8" w:rsidRDefault="00755FB8">
    <w:pPr>
      <w:pStyle w:val="Encabezado"/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B9B06A" w14:textId="77777777" w:rsidR="00755FB8" w:rsidRPr="008F55D1" w:rsidRDefault="00755FB8" w:rsidP="00B378EC">
    <w:pPr>
      <w:pStyle w:val="Encabezado"/>
      <w:jc w:val="center"/>
      <w:rPr>
        <w:rFonts w:ascii="Arial" w:hAnsi="Arial" w:cs="Arial"/>
        <w:sz w:val="32"/>
        <w:szCs w:val="32"/>
      </w:rPr>
    </w:pPr>
    <w:r w:rsidRPr="008F55D1">
      <w:rPr>
        <w:rFonts w:ascii="Arial" w:hAnsi="Arial" w:cs="Arial"/>
        <w:sz w:val="32"/>
        <w:szCs w:val="32"/>
      </w:rPr>
      <w:t>WBS Dictionary</w: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822064" w14:textId="77777777" w:rsidR="00755FB8" w:rsidRDefault="00755FB8">
    <w:pPr>
      <w:pStyle w:val="Encabezado"/>
    </w:pP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BFE399" w14:textId="77777777" w:rsidR="00755FB8" w:rsidRDefault="00755FB8">
    <w:pPr>
      <w:pStyle w:val="Encabezado"/>
    </w:pP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7E3203" w14:textId="77777777" w:rsidR="00755FB8" w:rsidRPr="008F55D1" w:rsidRDefault="00755FB8" w:rsidP="00B378EC">
    <w:pPr>
      <w:pStyle w:val="Encabezado"/>
      <w:jc w:val="center"/>
      <w:rPr>
        <w:rFonts w:ascii="Arial" w:hAnsi="Arial" w:cs="Arial"/>
        <w:sz w:val="32"/>
        <w:szCs w:val="32"/>
      </w:rPr>
    </w:pPr>
    <w:r w:rsidRPr="008F55D1">
      <w:rPr>
        <w:rFonts w:ascii="Arial" w:hAnsi="Arial" w:cs="Arial"/>
        <w:sz w:val="32"/>
        <w:szCs w:val="32"/>
      </w:rPr>
      <w:t>WBS Dictionary</w: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AAE5D1" w14:textId="77777777" w:rsidR="00755FB8" w:rsidRDefault="00755FB8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EC7679" w14:textId="77777777" w:rsidR="00755FB8" w:rsidRDefault="00755FB8">
    <w:pPr>
      <w:pStyle w:val="Encabezado"/>
    </w:pP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B79801" w14:textId="77777777" w:rsidR="00755FB8" w:rsidRDefault="00755FB8">
    <w:pPr>
      <w:pStyle w:val="Encabezado"/>
    </w:pP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2FADFC" w14:textId="77777777" w:rsidR="00755FB8" w:rsidRPr="008F55D1" w:rsidRDefault="00755FB8" w:rsidP="00B378EC">
    <w:pPr>
      <w:pStyle w:val="Encabezado"/>
      <w:jc w:val="center"/>
      <w:rPr>
        <w:rFonts w:ascii="Arial" w:hAnsi="Arial" w:cs="Arial"/>
        <w:sz w:val="32"/>
        <w:szCs w:val="32"/>
      </w:rPr>
    </w:pPr>
    <w:r w:rsidRPr="008F55D1">
      <w:rPr>
        <w:rFonts w:ascii="Arial" w:hAnsi="Arial" w:cs="Arial"/>
        <w:sz w:val="32"/>
        <w:szCs w:val="32"/>
      </w:rPr>
      <w:t>WBS Dictionary</w:t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DE55B5" w14:textId="77777777" w:rsidR="00755FB8" w:rsidRDefault="00755FB8">
    <w:pPr>
      <w:pStyle w:val="Encabezado"/>
    </w:pP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48D21D" w14:textId="77777777" w:rsidR="00755FB8" w:rsidRDefault="00755FB8">
    <w:pPr>
      <w:pStyle w:val="Encabezado"/>
    </w:pP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5A987E" w14:textId="77777777" w:rsidR="00755FB8" w:rsidRPr="008F55D1" w:rsidRDefault="00755FB8" w:rsidP="00B378EC">
    <w:pPr>
      <w:pStyle w:val="Encabezado"/>
      <w:jc w:val="center"/>
      <w:rPr>
        <w:rFonts w:ascii="Arial" w:hAnsi="Arial" w:cs="Arial"/>
        <w:sz w:val="32"/>
        <w:szCs w:val="32"/>
      </w:rPr>
    </w:pPr>
    <w:r w:rsidRPr="008F55D1">
      <w:rPr>
        <w:rFonts w:ascii="Arial" w:hAnsi="Arial" w:cs="Arial"/>
        <w:sz w:val="32"/>
        <w:szCs w:val="32"/>
      </w:rPr>
      <w:t>WBS Dictionary</w:t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6CBDA2" w14:textId="77777777" w:rsidR="00755FB8" w:rsidRDefault="00755FB8">
    <w:pPr>
      <w:pStyle w:val="Encabezado"/>
    </w:pP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CA3E5" w14:textId="77777777" w:rsidR="00755FB8" w:rsidRDefault="00755FB8">
    <w:pPr>
      <w:pStyle w:val="Encabezado"/>
    </w:pP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085917" w14:textId="77777777" w:rsidR="00755FB8" w:rsidRPr="008F55D1" w:rsidRDefault="00755FB8" w:rsidP="00B378EC">
    <w:pPr>
      <w:pStyle w:val="Encabezado"/>
      <w:jc w:val="center"/>
      <w:rPr>
        <w:rFonts w:ascii="Arial" w:hAnsi="Arial" w:cs="Arial"/>
        <w:sz w:val="32"/>
        <w:szCs w:val="32"/>
      </w:rPr>
    </w:pPr>
    <w:r w:rsidRPr="008F55D1">
      <w:rPr>
        <w:rFonts w:ascii="Arial" w:hAnsi="Arial" w:cs="Arial"/>
        <w:sz w:val="32"/>
        <w:szCs w:val="32"/>
      </w:rPr>
      <w:t>WBS Dictionary</w:t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15F0EC" w14:textId="77777777" w:rsidR="00755FB8" w:rsidRDefault="00755FB8">
    <w:pPr>
      <w:pStyle w:val="Encabezado"/>
    </w:pP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9A75C0" w14:textId="77777777" w:rsidR="00755FB8" w:rsidRDefault="00755FB8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9FA8CD" w14:textId="77777777" w:rsidR="00755FB8" w:rsidRPr="008F55D1" w:rsidRDefault="00755FB8" w:rsidP="00B378EC">
    <w:pPr>
      <w:pStyle w:val="Encabezado"/>
      <w:jc w:val="center"/>
      <w:rPr>
        <w:rFonts w:ascii="Arial" w:hAnsi="Arial" w:cs="Arial"/>
        <w:sz w:val="32"/>
        <w:szCs w:val="32"/>
      </w:rPr>
    </w:pPr>
    <w:r w:rsidRPr="008F55D1">
      <w:rPr>
        <w:rFonts w:ascii="Arial" w:hAnsi="Arial" w:cs="Arial"/>
        <w:sz w:val="32"/>
        <w:szCs w:val="32"/>
      </w:rPr>
      <w:t>WBS Dictionary</w:t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728158" w14:textId="77777777" w:rsidR="00755FB8" w:rsidRPr="008F55D1" w:rsidRDefault="00755FB8" w:rsidP="00B378EC">
    <w:pPr>
      <w:pStyle w:val="Encabezado"/>
      <w:jc w:val="center"/>
      <w:rPr>
        <w:rFonts w:ascii="Arial" w:hAnsi="Arial" w:cs="Arial"/>
        <w:sz w:val="32"/>
        <w:szCs w:val="32"/>
      </w:rPr>
    </w:pPr>
    <w:r w:rsidRPr="008F55D1">
      <w:rPr>
        <w:rFonts w:ascii="Arial" w:hAnsi="Arial" w:cs="Arial"/>
        <w:sz w:val="32"/>
        <w:szCs w:val="32"/>
      </w:rPr>
      <w:t>WBS Dictionary</w:t>
    </w: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CAECA1" w14:textId="77777777" w:rsidR="00755FB8" w:rsidRDefault="00755FB8">
    <w:pPr>
      <w:pStyle w:val="Encabezado"/>
    </w:pP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43D154" w14:textId="77777777" w:rsidR="00755FB8" w:rsidRDefault="00755FB8">
    <w:pPr>
      <w:pStyle w:val="Encabezado"/>
    </w:pP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1247F6" w14:textId="77777777" w:rsidR="00755FB8" w:rsidRPr="008F55D1" w:rsidRDefault="00755FB8" w:rsidP="00B378EC">
    <w:pPr>
      <w:pStyle w:val="Encabezado"/>
      <w:jc w:val="center"/>
      <w:rPr>
        <w:rFonts w:ascii="Arial" w:hAnsi="Arial" w:cs="Arial"/>
        <w:sz w:val="32"/>
        <w:szCs w:val="32"/>
      </w:rPr>
    </w:pPr>
    <w:r w:rsidRPr="008F55D1">
      <w:rPr>
        <w:rFonts w:ascii="Arial" w:hAnsi="Arial" w:cs="Arial"/>
        <w:sz w:val="32"/>
        <w:szCs w:val="32"/>
      </w:rPr>
      <w:t>WBS Dictionary</w:t>
    </w: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4166D9" w14:textId="77777777" w:rsidR="00755FB8" w:rsidRDefault="00755FB8">
    <w:pPr>
      <w:pStyle w:val="Encabezado"/>
    </w:pP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C69848" w14:textId="77777777" w:rsidR="00755FB8" w:rsidRDefault="00755FB8">
    <w:pPr>
      <w:pStyle w:val="Encabezado"/>
    </w:pP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E40E84" w14:textId="77777777" w:rsidR="00755FB8" w:rsidRPr="008F55D1" w:rsidRDefault="00755FB8" w:rsidP="00B378EC">
    <w:pPr>
      <w:pStyle w:val="Encabezado"/>
      <w:jc w:val="center"/>
      <w:rPr>
        <w:rFonts w:ascii="Arial" w:hAnsi="Arial" w:cs="Arial"/>
        <w:sz w:val="32"/>
        <w:szCs w:val="32"/>
      </w:rPr>
    </w:pPr>
    <w:r w:rsidRPr="008F55D1">
      <w:rPr>
        <w:rFonts w:ascii="Arial" w:hAnsi="Arial" w:cs="Arial"/>
        <w:sz w:val="32"/>
        <w:szCs w:val="32"/>
      </w:rPr>
      <w:t>WBS Dictionary</w:t>
    </w: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4BD919" w14:textId="77777777" w:rsidR="00755FB8" w:rsidRDefault="00755FB8">
    <w:pPr>
      <w:pStyle w:val="Encabezado"/>
    </w:pP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D335C8" w14:textId="77777777" w:rsidR="00755FB8" w:rsidRDefault="00755FB8">
    <w:pPr>
      <w:pStyle w:val="Encabezado"/>
    </w:pP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8DCF4B" w14:textId="77777777" w:rsidR="00755FB8" w:rsidRPr="008F55D1" w:rsidRDefault="00755FB8" w:rsidP="00B378EC">
    <w:pPr>
      <w:pStyle w:val="Encabezado"/>
      <w:jc w:val="center"/>
      <w:rPr>
        <w:rFonts w:ascii="Arial" w:hAnsi="Arial" w:cs="Arial"/>
        <w:sz w:val="32"/>
        <w:szCs w:val="32"/>
      </w:rPr>
    </w:pPr>
    <w:r w:rsidRPr="008F55D1">
      <w:rPr>
        <w:rFonts w:ascii="Arial" w:hAnsi="Arial" w:cs="Arial"/>
        <w:sz w:val="32"/>
        <w:szCs w:val="32"/>
      </w:rPr>
      <w:t>WBS Dictionary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2C999D" w14:textId="77777777" w:rsidR="00755FB8" w:rsidRDefault="00755FB8">
    <w:pPr>
      <w:pStyle w:val="Encabezado"/>
    </w:pP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995070" w14:textId="77777777" w:rsidR="00755FB8" w:rsidRDefault="00755FB8">
    <w:pPr>
      <w:pStyle w:val="Encabezado"/>
    </w:pP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4B4DEB" w14:textId="77777777" w:rsidR="00755FB8" w:rsidRDefault="00755FB8">
    <w:pPr>
      <w:pStyle w:val="Encabezado"/>
    </w:pP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5E181B" w14:textId="77777777" w:rsidR="00755FB8" w:rsidRPr="008F55D1" w:rsidRDefault="00755FB8" w:rsidP="00B378EC">
    <w:pPr>
      <w:pStyle w:val="Encabezado"/>
      <w:jc w:val="center"/>
      <w:rPr>
        <w:rFonts w:ascii="Arial" w:hAnsi="Arial" w:cs="Arial"/>
        <w:sz w:val="32"/>
        <w:szCs w:val="32"/>
      </w:rPr>
    </w:pPr>
    <w:r w:rsidRPr="008F55D1">
      <w:rPr>
        <w:rFonts w:ascii="Arial" w:hAnsi="Arial" w:cs="Arial"/>
        <w:sz w:val="32"/>
        <w:szCs w:val="32"/>
      </w:rPr>
      <w:t>WBS Dictionary</w:t>
    </w: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5902F9" w14:textId="77777777" w:rsidR="00755FB8" w:rsidRDefault="00755FB8">
    <w:pPr>
      <w:pStyle w:val="Encabezado"/>
    </w:pP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8A1394" w14:textId="77777777" w:rsidR="00755FB8" w:rsidRDefault="00755FB8">
    <w:pPr>
      <w:pStyle w:val="Encabezado"/>
    </w:pP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04FF47" w14:textId="77777777" w:rsidR="00755FB8" w:rsidRPr="008F55D1" w:rsidRDefault="00755FB8" w:rsidP="00B378EC">
    <w:pPr>
      <w:pStyle w:val="Encabezado"/>
      <w:jc w:val="center"/>
      <w:rPr>
        <w:rFonts w:ascii="Arial" w:hAnsi="Arial" w:cs="Arial"/>
        <w:sz w:val="32"/>
        <w:szCs w:val="32"/>
      </w:rPr>
    </w:pPr>
    <w:r w:rsidRPr="008F55D1">
      <w:rPr>
        <w:rFonts w:ascii="Arial" w:hAnsi="Arial" w:cs="Arial"/>
        <w:sz w:val="32"/>
        <w:szCs w:val="32"/>
      </w:rPr>
      <w:t>WBS Dictionary</w:t>
    </w: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C6D176" w14:textId="77777777" w:rsidR="00755FB8" w:rsidRDefault="00755FB8">
    <w:pPr>
      <w:pStyle w:val="Encabezado"/>
    </w:pP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6E4EC7" w14:textId="77777777" w:rsidR="00755FB8" w:rsidRDefault="00755FB8">
    <w:pPr>
      <w:pStyle w:val="Encabezado"/>
    </w:pP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1811DC" w14:textId="77777777" w:rsidR="00755FB8" w:rsidRPr="008F55D1" w:rsidRDefault="00755FB8" w:rsidP="00B378EC">
    <w:pPr>
      <w:pStyle w:val="Encabezado"/>
      <w:jc w:val="center"/>
      <w:rPr>
        <w:rFonts w:ascii="Arial" w:hAnsi="Arial" w:cs="Arial"/>
        <w:sz w:val="32"/>
        <w:szCs w:val="32"/>
      </w:rPr>
    </w:pPr>
    <w:r w:rsidRPr="008F55D1">
      <w:rPr>
        <w:rFonts w:ascii="Arial" w:hAnsi="Arial" w:cs="Arial"/>
        <w:sz w:val="32"/>
        <w:szCs w:val="32"/>
      </w:rPr>
      <w:t>WBS Dictionary</w:t>
    </w: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30916C" w14:textId="77777777" w:rsidR="00755FB8" w:rsidRDefault="00755FB8">
    <w:pPr>
      <w:pStyle w:val="Encabezado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E64A8B" w14:textId="77777777" w:rsidR="00755FB8" w:rsidRDefault="00755FB8">
    <w:pPr>
      <w:pStyle w:val="Encabezado"/>
    </w:pP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BECB50" w14:textId="77777777" w:rsidR="00755FB8" w:rsidRDefault="00755FB8">
    <w:pPr>
      <w:pStyle w:val="Encabezado"/>
    </w:pP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103D9" w14:textId="77777777" w:rsidR="00755FB8" w:rsidRPr="008F55D1" w:rsidRDefault="00755FB8" w:rsidP="00B378EC">
    <w:pPr>
      <w:pStyle w:val="Encabezado"/>
      <w:jc w:val="center"/>
      <w:rPr>
        <w:rFonts w:ascii="Arial" w:hAnsi="Arial" w:cs="Arial"/>
        <w:sz w:val="32"/>
        <w:szCs w:val="32"/>
      </w:rPr>
    </w:pPr>
    <w:r w:rsidRPr="008F55D1">
      <w:rPr>
        <w:rFonts w:ascii="Arial" w:hAnsi="Arial" w:cs="Arial"/>
        <w:sz w:val="32"/>
        <w:szCs w:val="32"/>
      </w:rPr>
      <w:t>WBS Dictionary</w:t>
    </w: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879EB5" w14:textId="77777777" w:rsidR="00755FB8" w:rsidRDefault="00755FB8">
    <w:pPr>
      <w:pStyle w:val="Encabezado"/>
    </w:pP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96FD1B" w14:textId="77777777" w:rsidR="00755FB8" w:rsidRDefault="00755FB8">
    <w:pPr>
      <w:pStyle w:val="Encabezado"/>
    </w:pP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0E776" w14:textId="77777777" w:rsidR="00755FB8" w:rsidRPr="008F55D1" w:rsidRDefault="00755FB8" w:rsidP="00B378EC">
    <w:pPr>
      <w:pStyle w:val="Encabezado"/>
      <w:jc w:val="center"/>
      <w:rPr>
        <w:rFonts w:ascii="Arial" w:hAnsi="Arial" w:cs="Arial"/>
        <w:sz w:val="32"/>
        <w:szCs w:val="32"/>
      </w:rPr>
    </w:pPr>
    <w:r w:rsidRPr="008F55D1">
      <w:rPr>
        <w:rFonts w:ascii="Arial" w:hAnsi="Arial" w:cs="Arial"/>
        <w:sz w:val="32"/>
        <w:szCs w:val="32"/>
      </w:rPr>
      <w:t>WBS Dictionary</w:t>
    </w: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2433AB" w14:textId="77777777" w:rsidR="00755FB8" w:rsidRDefault="00755FB8">
    <w:pPr>
      <w:pStyle w:val="Encabezado"/>
    </w:pP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7D4B35" w14:textId="77777777" w:rsidR="00755FB8" w:rsidRDefault="00755FB8">
    <w:pPr>
      <w:pStyle w:val="Encabezado"/>
    </w:pP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904B9E" w14:textId="77777777" w:rsidR="00755FB8" w:rsidRPr="008F55D1" w:rsidRDefault="00755FB8" w:rsidP="00B378EC">
    <w:pPr>
      <w:pStyle w:val="Encabezado"/>
      <w:jc w:val="center"/>
      <w:rPr>
        <w:rFonts w:ascii="Arial" w:hAnsi="Arial" w:cs="Arial"/>
        <w:sz w:val="32"/>
        <w:szCs w:val="32"/>
      </w:rPr>
    </w:pPr>
    <w:r w:rsidRPr="008F55D1">
      <w:rPr>
        <w:rFonts w:ascii="Arial" w:hAnsi="Arial" w:cs="Arial"/>
        <w:sz w:val="32"/>
        <w:szCs w:val="32"/>
      </w:rPr>
      <w:t>WBS Dictionary</w:t>
    </w: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09E0CD" w14:textId="77777777" w:rsidR="00755FB8" w:rsidRDefault="00755FB8">
    <w:pPr>
      <w:pStyle w:val="Encabezado"/>
    </w:pP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248CA8" w14:textId="77777777" w:rsidR="00755FB8" w:rsidRDefault="00755FB8">
    <w:pPr>
      <w:pStyle w:val="Encabezad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9F3BCD" w14:textId="77777777" w:rsidR="00755FB8" w:rsidRPr="008F55D1" w:rsidRDefault="00755FB8" w:rsidP="00B378EC">
    <w:pPr>
      <w:pStyle w:val="Encabezado"/>
      <w:jc w:val="center"/>
      <w:rPr>
        <w:rFonts w:ascii="Arial" w:hAnsi="Arial" w:cs="Arial"/>
        <w:sz w:val="32"/>
        <w:szCs w:val="32"/>
      </w:rPr>
    </w:pPr>
    <w:r w:rsidRPr="008F55D1">
      <w:rPr>
        <w:rFonts w:ascii="Arial" w:hAnsi="Arial" w:cs="Arial"/>
        <w:sz w:val="32"/>
        <w:szCs w:val="32"/>
      </w:rPr>
      <w:t>WBS Dictionary</w:t>
    </w: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B90B1A" w14:textId="77777777" w:rsidR="00755FB8" w:rsidRPr="008F55D1" w:rsidRDefault="00755FB8" w:rsidP="00B378EC">
    <w:pPr>
      <w:pStyle w:val="Encabezado"/>
      <w:jc w:val="center"/>
      <w:rPr>
        <w:rFonts w:ascii="Arial" w:hAnsi="Arial" w:cs="Arial"/>
        <w:sz w:val="32"/>
        <w:szCs w:val="32"/>
      </w:rPr>
    </w:pPr>
    <w:r w:rsidRPr="008F55D1">
      <w:rPr>
        <w:rFonts w:ascii="Arial" w:hAnsi="Arial" w:cs="Arial"/>
        <w:sz w:val="32"/>
        <w:szCs w:val="32"/>
      </w:rPr>
      <w:t>WBS Dictionary</w:t>
    </w: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D280B1" w14:textId="77777777" w:rsidR="00755FB8" w:rsidRDefault="00755FB8">
    <w:pPr>
      <w:pStyle w:val="Encabezado"/>
    </w:pP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55827B" w14:textId="77777777" w:rsidR="00755FB8" w:rsidRDefault="00755FB8">
    <w:pPr>
      <w:pStyle w:val="Encabezado"/>
    </w:pPr>
  </w:p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1C7475" w14:textId="77777777" w:rsidR="00755FB8" w:rsidRPr="008F55D1" w:rsidRDefault="00755FB8" w:rsidP="00B378EC">
    <w:pPr>
      <w:pStyle w:val="Encabezado"/>
      <w:jc w:val="center"/>
      <w:rPr>
        <w:rFonts w:ascii="Arial" w:hAnsi="Arial" w:cs="Arial"/>
        <w:sz w:val="32"/>
        <w:szCs w:val="32"/>
      </w:rPr>
    </w:pPr>
    <w:r w:rsidRPr="008F55D1">
      <w:rPr>
        <w:rFonts w:ascii="Arial" w:hAnsi="Arial" w:cs="Arial"/>
        <w:sz w:val="32"/>
        <w:szCs w:val="32"/>
      </w:rPr>
      <w:t>WBS Dictionary</w:t>
    </w:r>
  </w:p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3FA669" w14:textId="77777777" w:rsidR="00755FB8" w:rsidRDefault="00755FB8">
    <w:pPr>
      <w:pStyle w:val="Encabezado"/>
    </w:pPr>
  </w:p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809B98" w14:textId="77777777" w:rsidR="00755FB8" w:rsidRDefault="00755FB8">
    <w:pPr>
      <w:pStyle w:val="Encabezado"/>
    </w:pPr>
  </w:p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886783" w14:textId="77777777" w:rsidR="00755FB8" w:rsidRPr="008F55D1" w:rsidRDefault="00755FB8" w:rsidP="00B378EC">
    <w:pPr>
      <w:pStyle w:val="Encabezado"/>
      <w:jc w:val="center"/>
      <w:rPr>
        <w:rFonts w:ascii="Arial" w:hAnsi="Arial" w:cs="Arial"/>
        <w:sz w:val="32"/>
        <w:szCs w:val="32"/>
      </w:rPr>
    </w:pPr>
    <w:r w:rsidRPr="008F55D1">
      <w:rPr>
        <w:rFonts w:ascii="Arial" w:hAnsi="Arial" w:cs="Arial"/>
        <w:sz w:val="32"/>
        <w:szCs w:val="32"/>
      </w:rPr>
      <w:t>WBS Dictionary</w:t>
    </w:r>
  </w:p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D93E69" w14:textId="77777777" w:rsidR="00755FB8" w:rsidRDefault="00755FB8">
    <w:pPr>
      <w:pStyle w:val="Encabezado"/>
    </w:pPr>
  </w:p>
</w:hdr>
</file>

<file path=word/header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C3B7BF" w14:textId="77777777" w:rsidR="00755FB8" w:rsidRDefault="00755FB8">
    <w:pPr>
      <w:pStyle w:val="Encabezado"/>
    </w:pPr>
  </w:p>
</w:hdr>
</file>

<file path=word/header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CBD5D2" w14:textId="77777777" w:rsidR="00755FB8" w:rsidRPr="008F55D1" w:rsidRDefault="00755FB8" w:rsidP="00B378EC">
    <w:pPr>
      <w:pStyle w:val="Encabezado"/>
      <w:jc w:val="center"/>
      <w:rPr>
        <w:rFonts w:ascii="Arial" w:hAnsi="Arial" w:cs="Arial"/>
        <w:sz w:val="32"/>
        <w:szCs w:val="32"/>
      </w:rPr>
    </w:pPr>
    <w:r w:rsidRPr="008F55D1">
      <w:rPr>
        <w:rFonts w:ascii="Arial" w:hAnsi="Arial" w:cs="Arial"/>
        <w:sz w:val="32"/>
        <w:szCs w:val="32"/>
      </w:rPr>
      <w:t>WBS Dictionary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EDFF12" w14:textId="77777777" w:rsidR="00755FB8" w:rsidRDefault="00755FB8">
    <w:pPr>
      <w:pStyle w:val="Encabezado"/>
    </w:pPr>
  </w:p>
</w:hdr>
</file>

<file path=word/header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F43C27" w14:textId="77777777" w:rsidR="00755FB8" w:rsidRDefault="00755FB8">
    <w:pPr>
      <w:pStyle w:val="Encabezado"/>
    </w:pPr>
  </w:p>
</w:hdr>
</file>

<file path=word/header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65EDFD" w14:textId="77777777" w:rsidR="00755FB8" w:rsidRDefault="00755FB8">
    <w:pPr>
      <w:pStyle w:val="Encabezado"/>
    </w:pPr>
  </w:p>
</w:hdr>
</file>

<file path=word/header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D434AF" w14:textId="77777777" w:rsidR="00755FB8" w:rsidRPr="008F55D1" w:rsidRDefault="00755FB8" w:rsidP="00B378EC">
    <w:pPr>
      <w:pStyle w:val="Encabezado"/>
      <w:jc w:val="center"/>
      <w:rPr>
        <w:rFonts w:ascii="Arial" w:hAnsi="Arial" w:cs="Arial"/>
        <w:sz w:val="32"/>
        <w:szCs w:val="32"/>
      </w:rPr>
    </w:pPr>
    <w:r w:rsidRPr="008F55D1">
      <w:rPr>
        <w:rFonts w:ascii="Arial" w:hAnsi="Arial" w:cs="Arial"/>
        <w:sz w:val="32"/>
        <w:szCs w:val="32"/>
      </w:rPr>
      <w:t>WBS Dictionary</w:t>
    </w:r>
  </w:p>
</w:hdr>
</file>

<file path=word/header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8F8A65" w14:textId="77777777" w:rsidR="00755FB8" w:rsidRDefault="00755FB8">
    <w:pPr>
      <w:pStyle w:val="Encabezado"/>
    </w:pPr>
  </w:p>
</w:hdr>
</file>

<file path=word/header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D751AC" w14:textId="77777777" w:rsidR="00755FB8" w:rsidRDefault="00755FB8">
    <w:pPr>
      <w:pStyle w:val="Encabezado"/>
    </w:pPr>
  </w:p>
</w:hdr>
</file>

<file path=word/header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0CC92B" w14:textId="77777777" w:rsidR="00755FB8" w:rsidRPr="008F55D1" w:rsidRDefault="00755FB8" w:rsidP="00B378EC">
    <w:pPr>
      <w:pStyle w:val="Encabezado"/>
      <w:jc w:val="center"/>
      <w:rPr>
        <w:rFonts w:ascii="Arial" w:hAnsi="Arial" w:cs="Arial"/>
        <w:sz w:val="32"/>
        <w:szCs w:val="32"/>
      </w:rPr>
    </w:pPr>
    <w:r w:rsidRPr="008F55D1">
      <w:rPr>
        <w:rFonts w:ascii="Arial" w:hAnsi="Arial" w:cs="Arial"/>
        <w:sz w:val="32"/>
        <w:szCs w:val="32"/>
      </w:rPr>
      <w:t>WBS Dictionary</w:t>
    </w:r>
  </w:p>
</w:hdr>
</file>

<file path=word/header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DE72F0" w14:textId="77777777" w:rsidR="00755FB8" w:rsidRDefault="00755FB8">
    <w:pPr>
      <w:pStyle w:val="Encabezado"/>
    </w:pPr>
  </w:p>
</w:hdr>
</file>

<file path=word/header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A1292" w14:textId="77777777" w:rsidR="00755FB8" w:rsidRDefault="00755FB8">
    <w:pPr>
      <w:pStyle w:val="Encabezado"/>
    </w:pPr>
  </w:p>
</w:hdr>
</file>

<file path=word/header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835966" w14:textId="77777777" w:rsidR="00755FB8" w:rsidRPr="008F55D1" w:rsidRDefault="00755FB8" w:rsidP="00B378EC">
    <w:pPr>
      <w:pStyle w:val="Encabezado"/>
      <w:jc w:val="center"/>
      <w:rPr>
        <w:rFonts w:ascii="Arial" w:hAnsi="Arial" w:cs="Arial"/>
        <w:sz w:val="32"/>
        <w:szCs w:val="32"/>
      </w:rPr>
    </w:pPr>
    <w:r w:rsidRPr="008F55D1">
      <w:rPr>
        <w:rFonts w:ascii="Arial" w:hAnsi="Arial" w:cs="Arial"/>
        <w:sz w:val="32"/>
        <w:szCs w:val="32"/>
      </w:rPr>
      <w:t>WBS Dictionary</w:t>
    </w:r>
  </w:p>
</w:hdr>
</file>

<file path=word/header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774DC1" w14:textId="77777777" w:rsidR="00755FB8" w:rsidRDefault="00755FB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F6A"/>
    <w:rsid w:val="00046BDD"/>
    <w:rsid w:val="000507D8"/>
    <w:rsid w:val="00094735"/>
    <w:rsid w:val="000B77AC"/>
    <w:rsid w:val="001846E7"/>
    <w:rsid w:val="001D322E"/>
    <w:rsid w:val="001F033D"/>
    <w:rsid w:val="00255C1E"/>
    <w:rsid w:val="00271D96"/>
    <w:rsid w:val="00294EA4"/>
    <w:rsid w:val="0029662A"/>
    <w:rsid w:val="002F2D8C"/>
    <w:rsid w:val="00390B93"/>
    <w:rsid w:val="00440928"/>
    <w:rsid w:val="00462562"/>
    <w:rsid w:val="00484871"/>
    <w:rsid w:val="004E6249"/>
    <w:rsid w:val="007205C8"/>
    <w:rsid w:val="00755FB8"/>
    <w:rsid w:val="007A525D"/>
    <w:rsid w:val="007C5F20"/>
    <w:rsid w:val="00816D3B"/>
    <w:rsid w:val="00821E82"/>
    <w:rsid w:val="00894F9F"/>
    <w:rsid w:val="008D3182"/>
    <w:rsid w:val="008E4503"/>
    <w:rsid w:val="008F55D1"/>
    <w:rsid w:val="00926BFB"/>
    <w:rsid w:val="00951720"/>
    <w:rsid w:val="00A07D69"/>
    <w:rsid w:val="00A4471C"/>
    <w:rsid w:val="00A52CA6"/>
    <w:rsid w:val="00A82ED7"/>
    <w:rsid w:val="00A946D3"/>
    <w:rsid w:val="00AC5985"/>
    <w:rsid w:val="00B378EC"/>
    <w:rsid w:val="00B44F6A"/>
    <w:rsid w:val="00B8005E"/>
    <w:rsid w:val="00BA0679"/>
    <w:rsid w:val="00BE7CCD"/>
    <w:rsid w:val="00C0187E"/>
    <w:rsid w:val="00C0631B"/>
    <w:rsid w:val="00C26649"/>
    <w:rsid w:val="00C33AE8"/>
    <w:rsid w:val="00C91A95"/>
    <w:rsid w:val="00CB00F1"/>
    <w:rsid w:val="00D70CDC"/>
    <w:rsid w:val="00D91E65"/>
    <w:rsid w:val="00D9294B"/>
    <w:rsid w:val="00DA0144"/>
    <w:rsid w:val="00DB5AFA"/>
    <w:rsid w:val="00DC41E5"/>
    <w:rsid w:val="00DC5C9A"/>
    <w:rsid w:val="00E151CC"/>
    <w:rsid w:val="00E23B76"/>
    <w:rsid w:val="00E52D79"/>
    <w:rsid w:val="00EB6F9D"/>
    <w:rsid w:val="00ED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3C0B7E8"/>
  <w15:docId w15:val="{E3ACD5CA-EE24-4CF5-8C9D-4B18E02C5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B37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37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78EC"/>
  </w:style>
  <w:style w:type="paragraph" w:styleId="Piedepgina">
    <w:name w:val="footer"/>
    <w:basedOn w:val="Normal"/>
    <w:link w:val="PiedepginaCar"/>
    <w:uiPriority w:val="99"/>
    <w:unhideWhenUsed/>
    <w:rsid w:val="00E23B76"/>
    <w:pPr>
      <w:pBdr>
        <w:top w:val="single" w:sz="4" w:space="1" w:color="auto"/>
      </w:pBd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3B76"/>
  </w:style>
  <w:style w:type="table" w:styleId="Listaclara-nfasis2">
    <w:name w:val="Light List Accent 2"/>
    <w:basedOn w:val="Tablanormal"/>
    <w:uiPriority w:val="61"/>
    <w:rsid w:val="00294EA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1">
    <w:name w:val="Light List Accent 1"/>
    <w:basedOn w:val="Tablanormal"/>
    <w:uiPriority w:val="61"/>
    <w:rsid w:val="00294EA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E151C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5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51C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33A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footer" Target="footer55.xml"/><Relationship Id="rId299" Type="http://schemas.openxmlformats.org/officeDocument/2006/relationships/header" Target="header147.xml"/><Relationship Id="rId303" Type="http://schemas.openxmlformats.org/officeDocument/2006/relationships/footer" Target="footer148.xml"/><Relationship Id="rId21" Type="http://schemas.openxmlformats.org/officeDocument/2006/relationships/footer" Target="footer7.xml"/><Relationship Id="rId42" Type="http://schemas.openxmlformats.org/officeDocument/2006/relationships/footer" Target="footer18.xml"/><Relationship Id="rId63" Type="http://schemas.openxmlformats.org/officeDocument/2006/relationships/footer" Target="footer28.xml"/><Relationship Id="rId84" Type="http://schemas.openxmlformats.org/officeDocument/2006/relationships/footer" Target="footer39.xml"/><Relationship Id="rId138" Type="http://schemas.openxmlformats.org/officeDocument/2006/relationships/footer" Target="footer66.xml"/><Relationship Id="rId159" Type="http://schemas.openxmlformats.org/officeDocument/2006/relationships/footer" Target="footer76.xml"/><Relationship Id="rId170" Type="http://schemas.openxmlformats.org/officeDocument/2006/relationships/header" Target="header83.xml"/><Relationship Id="rId191" Type="http://schemas.openxmlformats.org/officeDocument/2006/relationships/header" Target="header93.xml"/><Relationship Id="rId205" Type="http://schemas.openxmlformats.org/officeDocument/2006/relationships/header" Target="header100.xml"/><Relationship Id="rId226" Type="http://schemas.openxmlformats.org/officeDocument/2006/relationships/footer" Target="footer110.xml"/><Relationship Id="rId247" Type="http://schemas.openxmlformats.org/officeDocument/2006/relationships/header" Target="header121.xml"/><Relationship Id="rId107" Type="http://schemas.openxmlformats.org/officeDocument/2006/relationships/header" Target="header51.xml"/><Relationship Id="rId268" Type="http://schemas.openxmlformats.org/officeDocument/2006/relationships/footer" Target="footer131.xml"/><Relationship Id="rId289" Type="http://schemas.openxmlformats.org/officeDocument/2006/relationships/header" Target="header142.xml"/><Relationship Id="rId11" Type="http://schemas.openxmlformats.org/officeDocument/2006/relationships/header" Target="header3.xml"/><Relationship Id="rId32" Type="http://schemas.openxmlformats.org/officeDocument/2006/relationships/header" Target="header14.xml"/><Relationship Id="rId53" Type="http://schemas.openxmlformats.org/officeDocument/2006/relationships/header" Target="header24.xml"/><Relationship Id="rId74" Type="http://schemas.openxmlformats.org/officeDocument/2006/relationships/header" Target="header35.xml"/><Relationship Id="rId128" Type="http://schemas.openxmlformats.org/officeDocument/2006/relationships/header" Target="header62.xml"/><Relationship Id="rId149" Type="http://schemas.openxmlformats.org/officeDocument/2006/relationships/header" Target="header72.xml"/><Relationship Id="rId314" Type="http://schemas.openxmlformats.org/officeDocument/2006/relationships/theme" Target="theme/theme1.xml"/><Relationship Id="rId5" Type="http://schemas.openxmlformats.org/officeDocument/2006/relationships/footnotes" Target="footnotes.xml"/><Relationship Id="rId95" Type="http://schemas.openxmlformats.org/officeDocument/2006/relationships/header" Target="header45.xml"/><Relationship Id="rId160" Type="http://schemas.openxmlformats.org/officeDocument/2006/relationships/footer" Target="footer77.xml"/><Relationship Id="rId181" Type="http://schemas.openxmlformats.org/officeDocument/2006/relationships/header" Target="header88.xml"/><Relationship Id="rId216" Type="http://schemas.openxmlformats.org/officeDocument/2006/relationships/footer" Target="footer105.xml"/><Relationship Id="rId237" Type="http://schemas.openxmlformats.org/officeDocument/2006/relationships/footer" Target="footer115.xml"/><Relationship Id="rId258" Type="http://schemas.openxmlformats.org/officeDocument/2006/relationships/footer" Target="footer126.xml"/><Relationship Id="rId279" Type="http://schemas.openxmlformats.org/officeDocument/2006/relationships/footer" Target="footer136.xml"/><Relationship Id="rId22" Type="http://schemas.openxmlformats.org/officeDocument/2006/relationships/footer" Target="footer8.xml"/><Relationship Id="rId43" Type="http://schemas.openxmlformats.org/officeDocument/2006/relationships/header" Target="header19.xml"/><Relationship Id="rId64" Type="http://schemas.openxmlformats.org/officeDocument/2006/relationships/footer" Target="footer29.xml"/><Relationship Id="rId118" Type="http://schemas.openxmlformats.org/officeDocument/2006/relationships/footer" Target="footer56.xml"/><Relationship Id="rId139" Type="http://schemas.openxmlformats.org/officeDocument/2006/relationships/header" Target="header67.xml"/><Relationship Id="rId290" Type="http://schemas.openxmlformats.org/officeDocument/2006/relationships/header" Target="header143.xml"/><Relationship Id="rId304" Type="http://schemas.openxmlformats.org/officeDocument/2006/relationships/footer" Target="footer149.xml"/><Relationship Id="rId85" Type="http://schemas.openxmlformats.org/officeDocument/2006/relationships/header" Target="header40.xml"/><Relationship Id="rId150" Type="http://schemas.openxmlformats.org/officeDocument/2006/relationships/footer" Target="footer72.xml"/><Relationship Id="rId171" Type="http://schemas.openxmlformats.org/officeDocument/2006/relationships/footer" Target="footer82.xml"/><Relationship Id="rId192" Type="http://schemas.openxmlformats.org/officeDocument/2006/relationships/footer" Target="footer93.xml"/><Relationship Id="rId206" Type="http://schemas.openxmlformats.org/officeDocument/2006/relationships/header" Target="header101.xml"/><Relationship Id="rId227" Type="http://schemas.openxmlformats.org/officeDocument/2006/relationships/header" Target="header111.xml"/><Relationship Id="rId248" Type="http://schemas.openxmlformats.org/officeDocument/2006/relationships/header" Target="header122.xml"/><Relationship Id="rId269" Type="http://schemas.openxmlformats.org/officeDocument/2006/relationships/header" Target="header132.xml"/><Relationship Id="rId12" Type="http://schemas.openxmlformats.org/officeDocument/2006/relationships/footer" Target="footer3.xml"/><Relationship Id="rId33" Type="http://schemas.openxmlformats.org/officeDocument/2006/relationships/footer" Target="footer13.xml"/><Relationship Id="rId108" Type="http://schemas.openxmlformats.org/officeDocument/2006/relationships/footer" Target="footer51.xml"/><Relationship Id="rId129" Type="http://schemas.openxmlformats.org/officeDocument/2006/relationships/footer" Target="footer61.xml"/><Relationship Id="rId280" Type="http://schemas.openxmlformats.org/officeDocument/2006/relationships/footer" Target="footer137.xml"/><Relationship Id="rId54" Type="http://schemas.openxmlformats.org/officeDocument/2006/relationships/footer" Target="footer24.xml"/><Relationship Id="rId75" Type="http://schemas.openxmlformats.org/officeDocument/2006/relationships/footer" Target="footer34.xml"/><Relationship Id="rId96" Type="http://schemas.openxmlformats.org/officeDocument/2006/relationships/footer" Target="footer45.xml"/><Relationship Id="rId140" Type="http://schemas.openxmlformats.org/officeDocument/2006/relationships/header" Target="header68.xml"/><Relationship Id="rId161" Type="http://schemas.openxmlformats.org/officeDocument/2006/relationships/header" Target="header78.xml"/><Relationship Id="rId182" Type="http://schemas.openxmlformats.org/officeDocument/2006/relationships/header" Target="header89.xml"/><Relationship Id="rId217" Type="http://schemas.openxmlformats.org/officeDocument/2006/relationships/header" Target="header106.xml"/><Relationship Id="rId6" Type="http://schemas.openxmlformats.org/officeDocument/2006/relationships/endnotes" Target="endnotes.xml"/><Relationship Id="rId238" Type="http://schemas.openxmlformats.org/officeDocument/2006/relationships/footer" Target="footer116.xml"/><Relationship Id="rId259" Type="http://schemas.openxmlformats.org/officeDocument/2006/relationships/header" Target="header127.xml"/><Relationship Id="rId23" Type="http://schemas.openxmlformats.org/officeDocument/2006/relationships/header" Target="header9.xml"/><Relationship Id="rId119" Type="http://schemas.openxmlformats.org/officeDocument/2006/relationships/header" Target="header57.xml"/><Relationship Id="rId270" Type="http://schemas.openxmlformats.org/officeDocument/2006/relationships/footer" Target="footer132.xml"/><Relationship Id="rId291" Type="http://schemas.openxmlformats.org/officeDocument/2006/relationships/footer" Target="footer142.xml"/><Relationship Id="rId305" Type="http://schemas.openxmlformats.org/officeDocument/2006/relationships/header" Target="header150.xml"/><Relationship Id="rId44" Type="http://schemas.openxmlformats.org/officeDocument/2006/relationships/header" Target="header20.xml"/><Relationship Id="rId65" Type="http://schemas.openxmlformats.org/officeDocument/2006/relationships/header" Target="header30.xml"/><Relationship Id="rId86" Type="http://schemas.openxmlformats.org/officeDocument/2006/relationships/header" Target="header41.xml"/><Relationship Id="rId130" Type="http://schemas.openxmlformats.org/officeDocument/2006/relationships/footer" Target="footer62.xml"/><Relationship Id="rId151" Type="http://schemas.openxmlformats.org/officeDocument/2006/relationships/header" Target="header73.xml"/><Relationship Id="rId172" Type="http://schemas.openxmlformats.org/officeDocument/2006/relationships/footer" Target="footer83.xml"/><Relationship Id="rId193" Type="http://schemas.openxmlformats.org/officeDocument/2006/relationships/header" Target="header94.xml"/><Relationship Id="rId207" Type="http://schemas.openxmlformats.org/officeDocument/2006/relationships/footer" Target="footer100.xml"/><Relationship Id="rId228" Type="http://schemas.openxmlformats.org/officeDocument/2006/relationships/footer" Target="footer111.xml"/><Relationship Id="rId249" Type="http://schemas.openxmlformats.org/officeDocument/2006/relationships/footer" Target="footer121.xml"/><Relationship Id="rId13" Type="http://schemas.openxmlformats.org/officeDocument/2006/relationships/header" Target="header4.xml"/><Relationship Id="rId109" Type="http://schemas.openxmlformats.org/officeDocument/2006/relationships/header" Target="header52.xml"/><Relationship Id="rId260" Type="http://schemas.openxmlformats.org/officeDocument/2006/relationships/header" Target="header128.xml"/><Relationship Id="rId281" Type="http://schemas.openxmlformats.org/officeDocument/2006/relationships/header" Target="header138.xml"/><Relationship Id="rId34" Type="http://schemas.openxmlformats.org/officeDocument/2006/relationships/footer" Target="footer14.xml"/><Relationship Id="rId55" Type="http://schemas.openxmlformats.org/officeDocument/2006/relationships/header" Target="header25.xml"/><Relationship Id="rId76" Type="http://schemas.openxmlformats.org/officeDocument/2006/relationships/footer" Target="footer35.xml"/><Relationship Id="rId97" Type="http://schemas.openxmlformats.org/officeDocument/2006/relationships/header" Target="header46.xml"/><Relationship Id="rId120" Type="http://schemas.openxmlformats.org/officeDocument/2006/relationships/footer" Target="footer57.xml"/><Relationship Id="rId141" Type="http://schemas.openxmlformats.org/officeDocument/2006/relationships/footer" Target="footer67.xml"/><Relationship Id="rId7" Type="http://schemas.openxmlformats.org/officeDocument/2006/relationships/header" Target="header1.xml"/><Relationship Id="rId162" Type="http://schemas.openxmlformats.org/officeDocument/2006/relationships/footer" Target="footer78.xml"/><Relationship Id="rId183" Type="http://schemas.openxmlformats.org/officeDocument/2006/relationships/footer" Target="footer88.xml"/><Relationship Id="rId218" Type="http://schemas.openxmlformats.org/officeDocument/2006/relationships/header" Target="header107.xml"/><Relationship Id="rId239" Type="http://schemas.openxmlformats.org/officeDocument/2006/relationships/header" Target="header117.xml"/><Relationship Id="rId250" Type="http://schemas.openxmlformats.org/officeDocument/2006/relationships/footer" Target="footer122.xml"/><Relationship Id="rId271" Type="http://schemas.openxmlformats.org/officeDocument/2006/relationships/header" Target="header133.xml"/><Relationship Id="rId292" Type="http://schemas.openxmlformats.org/officeDocument/2006/relationships/footer" Target="footer143.xml"/><Relationship Id="rId306" Type="http://schemas.openxmlformats.org/officeDocument/2006/relationships/footer" Target="footer150.xml"/><Relationship Id="rId24" Type="http://schemas.openxmlformats.org/officeDocument/2006/relationships/footer" Target="footer9.xml"/><Relationship Id="rId45" Type="http://schemas.openxmlformats.org/officeDocument/2006/relationships/footer" Target="footer19.xml"/><Relationship Id="rId66" Type="http://schemas.openxmlformats.org/officeDocument/2006/relationships/footer" Target="footer30.xml"/><Relationship Id="rId87" Type="http://schemas.openxmlformats.org/officeDocument/2006/relationships/footer" Target="footer40.xml"/><Relationship Id="rId110" Type="http://schemas.openxmlformats.org/officeDocument/2006/relationships/header" Target="header53.xml"/><Relationship Id="rId131" Type="http://schemas.openxmlformats.org/officeDocument/2006/relationships/header" Target="header63.xml"/><Relationship Id="rId61" Type="http://schemas.openxmlformats.org/officeDocument/2006/relationships/header" Target="header28.xml"/><Relationship Id="rId82" Type="http://schemas.openxmlformats.org/officeDocument/2006/relationships/footer" Target="footer38.xml"/><Relationship Id="rId152" Type="http://schemas.openxmlformats.org/officeDocument/2006/relationships/header" Target="header74.xml"/><Relationship Id="rId173" Type="http://schemas.openxmlformats.org/officeDocument/2006/relationships/header" Target="header84.xml"/><Relationship Id="rId194" Type="http://schemas.openxmlformats.org/officeDocument/2006/relationships/header" Target="header95.xml"/><Relationship Id="rId199" Type="http://schemas.openxmlformats.org/officeDocument/2006/relationships/header" Target="header97.xml"/><Relationship Id="rId203" Type="http://schemas.openxmlformats.org/officeDocument/2006/relationships/header" Target="header99.xml"/><Relationship Id="rId208" Type="http://schemas.openxmlformats.org/officeDocument/2006/relationships/footer" Target="footer101.xml"/><Relationship Id="rId229" Type="http://schemas.openxmlformats.org/officeDocument/2006/relationships/header" Target="header112.xml"/><Relationship Id="rId19" Type="http://schemas.openxmlformats.org/officeDocument/2006/relationships/header" Target="header7.xml"/><Relationship Id="rId224" Type="http://schemas.openxmlformats.org/officeDocument/2006/relationships/header" Target="header110.xml"/><Relationship Id="rId240" Type="http://schemas.openxmlformats.org/officeDocument/2006/relationships/footer" Target="footer117.xml"/><Relationship Id="rId245" Type="http://schemas.openxmlformats.org/officeDocument/2006/relationships/header" Target="header120.xml"/><Relationship Id="rId261" Type="http://schemas.openxmlformats.org/officeDocument/2006/relationships/footer" Target="footer127.xml"/><Relationship Id="rId266" Type="http://schemas.openxmlformats.org/officeDocument/2006/relationships/header" Target="header131.xml"/><Relationship Id="rId287" Type="http://schemas.openxmlformats.org/officeDocument/2006/relationships/header" Target="header141.xml"/><Relationship Id="rId14" Type="http://schemas.openxmlformats.org/officeDocument/2006/relationships/header" Target="header5.xml"/><Relationship Id="rId30" Type="http://schemas.openxmlformats.org/officeDocument/2006/relationships/footer" Target="footer12.xml"/><Relationship Id="rId35" Type="http://schemas.openxmlformats.org/officeDocument/2006/relationships/header" Target="header15.xml"/><Relationship Id="rId56" Type="http://schemas.openxmlformats.org/officeDocument/2006/relationships/header" Target="header26.xml"/><Relationship Id="rId77" Type="http://schemas.openxmlformats.org/officeDocument/2006/relationships/header" Target="header36.xml"/><Relationship Id="rId100" Type="http://schemas.openxmlformats.org/officeDocument/2006/relationships/footer" Target="footer47.xml"/><Relationship Id="rId105" Type="http://schemas.openxmlformats.org/officeDocument/2006/relationships/footer" Target="footer49.xml"/><Relationship Id="rId126" Type="http://schemas.openxmlformats.org/officeDocument/2006/relationships/footer" Target="footer60.xml"/><Relationship Id="rId147" Type="http://schemas.openxmlformats.org/officeDocument/2006/relationships/footer" Target="footer70.xml"/><Relationship Id="rId168" Type="http://schemas.openxmlformats.org/officeDocument/2006/relationships/footer" Target="footer81.xml"/><Relationship Id="rId282" Type="http://schemas.openxmlformats.org/officeDocument/2006/relationships/footer" Target="footer138.xml"/><Relationship Id="rId312" Type="http://schemas.openxmlformats.org/officeDocument/2006/relationships/footer" Target="footer153.xml"/><Relationship Id="rId8" Type="http://schemas.openxmlformats.org/officeDocument/2006/relationships/header" Target="header2.xml"/><Relationship Id="rId51" Type="http://schemas.openxmlformats.org/officeDocument/2006/relationships/footer" Target="footer22.xml"/><Relationship Id="rId72" Type="http://schemas.openxmlformats.org/officeDocument/2006/relationships/footer" Target="footer33.xml"/><Relationship Id="rId93" Type="http://schemas.openxmlformats.org/officeDocument/2006/relationships/footer" Target="footer43.xml"/><Relationship Id="rId98" Type="http://schemas.openxmlformats.org/officeDocument/2006/relationships/header" Target="header47.xml"/><Relationship Id="rId121" Type="http://schemas.openxmlformats.org/officeDocument/2006/relationships/header" Target="header58.xml"/><Relationship Id="rId142" Type="http://schemas.openxmlformats.org/officeDocument/2006/relationships/footer" Target="footer68.xml"/><Relationship Id="rId163" Type="http://schemas.openxmlformats.org/officeDocument/2006/relationships/header" Target="header79.xml"/><Relationship Id="rId184" Type="http://schemas.openxmlformats.org/officeDocument/2006/relationships/footer" Target="footer89.xml"/><Relationship Id="rId189" Type="http://schemas.openxmlformats.org/officeDocument/2006/relationships/footer" Target="footer91.xml"/><Relationship Id="rId219" Type="http://schemas.openxmlformats.org/officeDocument/2006/relationships/footer" Target="footer106.xml"/><Relationship Id="rId3" Type="http://schemas.openxmlformats.org/officeDocument/2006/relationships/settings" Target="settings.xml"/><Relationship Id="rId214" Type="http://schemas.openxmlformats.org/officeDocument/2006/relationships/footer" Target="footer104.xml"/><Relationship Id="rId230" Type="http://schemas.openxmlformats.org/officeDocument/2006/relationships/header" Target="header113.xml"/><Relationship Id="rId235" Type="http://schemas.openxmlformats.org/officeDocument/2006/relationships/header" Target="header115.xml"/><Relationship Id="rId251" Type="http://schemas.openxmlformats.org/officeDocument/2006/relationships/header" Target="header123.xml"/><Relationship Id="rId256" Type="http://schemas.openxmlformats.org/officeDocument/2006/relationships/footer" Target="footer125.xml"/><Relationship Id="rId277" Type="http://schemas.openxmlformats.org/officeDocument/2006/relationships/header" Target="header136.xml"/><Relationship Id="rId298" Type="http://schemas.openxmlformats.org/officeDocument/2006/relationships/footer" Target="footer146.xml"/><Relationship Id="rId25" Type="http://schemas.openxmlformats.org/officeDocument/2006/relationships/header" Target="header10.xml"/><Relationship Id="rId46" Type="http://schemas.openxmlformats.org/officeDocument/2006/relationships/footer" Target="footer20.xml"/><Relationship Id="rId67" Type="http://schemas.openxmlformats.org/officeDocument/2006/relationships/header" Target="header31.xml"/><Relationship Id="rId116" Type="http://schemas.openxmlformats.org/officeDocument/2006/relationships/header" Target="header56.xml"/><Relationship Id="rId137" Type="http://schemas.openxmlformats.org/officeDocument/2006/relationships/header" Target="header66.xml"/><Relationship Id="rId158" Type="http://schemas.openxmlformats.org/officeDocument/2006/relationships/header" Target="header77.xml"/><Relationship Id="rId272" Type="http://schemas.openxmlformats.org/officeDocument/2006/relationships/header" Target="header134.xml"/><Relationship Id="rId293" Type="http://schemas.openxmlformats.org/officeDocument/2006/relationships/header" Target="header144.xml"/><Relationship Id="rId302" Type="http://schemas.openxmlformats.org/officeDocument/2006/relationships/header" Target="header149.xml"/><Relationship Id="rId307" Type="http://schemas.openxmlformats.org/officeDocument/2006/relationships/header" Target="header151.xml"/><Relationship Id="rId20" Type="http://schemas.openxmlformats.org/officeDocument/2006/relationships/header" Target="header8.xml"/><Relationship Id="rId41" Type="http://schemas.openxmlformats.org/officeDocument/2006/relationships/header" Target="header18.xml"/><Relationship Id="rId62" Type="http://schemas.openxmlformats.org/officeDocument/2006/relationships/header" Target="header29.xml"/><Relationship Id="rId83" Type="http://schemas.openxmlformats.org/officeDocument/2006/relationships/header" Target="header39.xml"/><Relationship Id="rId88" Type="http://schemas.openxmlformats.org/officeDocument/2006/relationships/footer" Target="footer41.xml"/><Relationship Id="rId111" Type="http://schemas.openxmlformats.org/officeDocument/2006/relationships/footer" Target="footer52.xml"/><Relationship Id="rId132" Type="http://schemas.openxmlformats.org/officeDocument/2006/relationships/footer" Target="footer63.xml"/><Relationship Id="rId153" Type="http://schemas.openxmlformats.org/officeDocument/2006/relationships/footer" Target="footer73.xml"/><Relationship Id="rId174" Type="http://schemas.openxmlformats.org/officeDocument/2006/relationships/footer" Target="footer84.xml"/><Relationship Id="rId179" Type="http://schemas.openxmlformats.org/officeDocument/2006/relationships/header" Target="header87.xml"/><Relationship Id="rId195" Type="http://schemas.openxmlformats.org/officeDocument/2006/relationships/footer" Target="footer94.xml"/><Relationship Id="rId209" Type="http://schemas.openxmlformats.org/officeDocument/2006/relationships/header" Target="header102.xml"/><Relationship Id="rId190" Type="http://schemas.openxmlformats.org/officeDocument/2006/relationships/footer" Target="footer92.xml"/><Relationship Id="rId204" Type="http://schemas.openxmlformats.org/officeDocument/2006/relationships/footer" Target="footer99.xml"/><Relationship Id="rId220" Type="http://schemas.openxmlformats.org/officeDocument/2006/relationships/footer" Target="footer107.xml"/><Relationship Id="rId225" Type="http://schemas.openxmlformats.org/officeDocument/2006/relationships/footer" Target="footer109.xml"/><Relationship Id="rId241" Type="http://schemas.openxmlformats.org/officeDocument/2006/relationships/header" Target="header118.xml"/><Relationship Id="rId246" Type="http://schemas.openxmlformats.org/officeDocument/2006/relationships/footer" Target="footer120.xml"/><Relationship Id="rId267" Type="http://schemas.openxmlformats.org/officeDocument/2006/relationships/footer" Target="footer130.xml"/><Relationship Id="rId288" Type="http://schemas.openxmlformats.org/officeDocument/2006/relationships/footer" Target="footer141.xml"/><Relationship Id="rId15" Type="http://schemas.openxmlformats.org/officeDocument/2006/relationships/footer" Target="footer4.xml"/><Relationship Id="rId36" Type="http://schemas.openxmlformats.org/officeDocument/2006/relationships/footer" Target="footer15.xml"/><Relationship Id="rId57" Type="http://schemas.openxmlformats.org/officeDocument/2006/relationships/footer" Target="footer25.xml"/><Relationship Id="rId106" Type="http://schemas.openxmlformats.org/officeDocument/2006/relationships/footer" Target="footer50.xml"/><Relationship Id="rId127" Type="http://schemas.openxmlformats.org/officeDocument/2006/relationships/header" Target="header61.xml"/><Relationship Id="rId262" Type="http://schemas.openxmlformats.org/officeDocument/2006/relationships/footer" Target="footer128.xml"/><Relationship Id="rId283" Type="http://schemas.openxmlformats.org/officeDocument/2006/relationships/header" Target="header139.xml"/><Relationship Id="rId313" Type="http://schemas.openxmlformats.org/officeDocument/2006/relationships/fontTable" Target="fontTable.xml"/><Relationship Id="rId10" Type="http://schemas.openxmlformats.org/officeDocument/2006/relationships/footer" Target="footer2.xml"/><Relationship Id="rId31" Type="http://schemas.openxmlformats.org/officeDocument/2006/relationships/header" Target="header13.xml"/><Relationship Id="rId52" Type="http://schemas.openxmlformats.org/officeDocument/2006/relationships/footer" Target="footer23.xml"/><Relationship Id="rId73" Type="http://schemas.openxmlformats.org/officeDocument/2006/relationships/header" Target="header34.xml"/><Relationship Id="rId78" Type="http://schemas.openxmlformats.org/officeDocument/2006/relationships/footer" Target="footer36.xml"/><Relationship Id="rId94" Type="http://schemas.openxmlformats.org/officeDocument/2006/relationships/footer" Target="footer44.xml"/><Relationship Id="rId99" Type="http://schemas.openxmlformats.org/officeDocument/2006/relationships/footer" Target="footer46.xml"/><Relationship Id="rId101" Type="http://schemas.openxmlformats.org/officeDocument/2006/relationships/header" Target="header48.xml"/><Relationship Id="rId122" Type="http://schemas.openxmlformats.org/officeDocument/2006/relationships/header" Target="header59.xml"/><Relationship Id="rId143" Type="http://schemas.openxmlformats.org/officeDocument/2006/relationships/header" Target="header69.xml"/><Relationship Id="rId148" Type="http://schemas.openxmlformats.org/officeDocument/2006/relationships/footer" Target="footer71.xml"/><Relationship Id="rId164" Type="http://schemas.openxmlformats.org/officeDocument/2006/relationships/header" Target="header80.xml"/><Relationship Id="rId169" Type="http://schemas.openxmlformats.org/officeDocument/2006/relationships/header" Target="header82.xml"/><Relationship Id="rId185" Type="http://schemas.openxmlformats.org/officeDocument/2006/relationships/header" Target="header90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80" Type="http://schemas.openxmlformats.org/officeDocument/2006/relationships/footer" Target="footer87.xml"/><Relationship Id="rId210" Type="http://schemas.openxmlformats.org/officeDocument/2006/relationships/footer" Target="footer102.xml"/><Relationship Id="rId215" Type="http://schemas.openxmlformats.org/officeDocument/2006/relationships/header" Target="header105.xml"/><Relationship Id="rId236" Type="http://schemas.openxmlformats.org/officeDocument/2006/relationships/header" Target="header116.xml"/><Relationship Id="rId257" Type="http://schemas.openxmlformats.org/officeDocument/2006/relationships/header" Target="header126.xml"/><Relationship Id="rId278" Type="http://schemas.openxmlformats.org/officeDocument/2006/relationships/header" Target="header137.xml"/><Relationship Id="rId26" Type="http://schemas.openxmlformats.org/officeDocument/2006/relationships/header" Target="header11.xml"/><Relationship Id="rId231" Type="http://schemas.openxmlformats.org/officeDocument/2006/relationships/footer" Target="footer112.xml"/><Relationship Id="rId252" Type="http://schemas.openxmlformats.org/officeDocument/2006/relationships/footer" Target="footer123.xml"/><Relationship Id="rId273" Type="http://schemas.openxmlformats.org/officeDocument/2006/relationships/footer" Target="footer133.xml"/><Relationship Id="rId294" Type="http://schemas.openxmlformats.org/officeDocument/2006/relationships/footer" Target="footer144.xml"/><Relationship Id="rId308" Type="http://schemas.openxmlformats.org/officeDocument/2006/relationships/header" Target="header152.xml"/><Relationship Id="rId47" Type="http://schemas.openxmlformats.org/officeDocument/2006/relationships/header" Target="header21.xml"/><Relationship Id="rId68" Type="http://schemas.openxmlformats.org/officeDocument/2006/relationships/header" Target="header32.xml"/><Relationship Id="rId89" Type="http://schemas.openxmlformats.org/officeDocument/2006/relationships/header" Target="header42.xml"/><Relationship Id="rId112" Type="http://schemas.openxmlformats.org/officeDocument/2006/relationships/footer" Target="footer53.xml"/><Relationship Id="rId133" Type="http://schemas.openxmlformats.org/officeDocument/2006/relationships/header" Target="header64.xml"/><Relationship Id="rId154" Type="http://schemas.openxmlformats.org/officeDocument/2006/relationships/footer" Target="footer74.xml"/><Relationship Id="rId175" Type="http://schemas.openxmlformats.org/officeDocument/2006/relationships/header" Target="header85.xml"/><Relationship Id="rId196" Type="http://schemas.openxmlformats.org/officeDocument/2006/relationships/footer" Target="footer95.xml"/><Relationship Id="rId200" Type="http://schemas.openxmlformats.org/officeDocument/2006/relationships/header" Target="header98.xml"/><Relationship Id="rId16" Type="http://schemas.openxmlformats.org/officeDocument/2006/relationships/footer" Target="footer5.xml"/><Relationship Id="rId221" Type="http://schemas.openxmlformats.org/officeDocument/2006/relationships/header" Target="header108.xml"/><Relationship Id="rId242" Type="http://schemas.openxmlformats.org/officeDocument/2006/relationships/header" Target="header119.xml"/><Relationship Id="rId263" Type="http://schemas.openxmlformats.org/officeDocument/2006/relationships/header" Target="header129.xml"/><Relationship Id="rId284" Type="http://schemas.openxmlformats.org/officeDocument/2006/relationships/header" Target="header140.xml"/><Relationship Id="rId37" Type="http://schemas.openxmlformats.org/officeDocument/2006/relationships/header" Target="header16.xml"/><Relationship Id="rId58" Type="http://schemas.openxmlformats.org/officeDocument/2006/relationships/footer" Target="footer26.xml"/><Relationship Id="rId79" Type="http://schemas.openxmlformats.org/officeDocument/2006/relationships/header" Target="header37.xml"/><Relationship Id="rId102" Type="http://schemas.openxmlformats.org/officeDocument/2006/relationships/footer" Target="footer48.xml"/><Relationship Id="rId123" Type="http://schemas.openxmlformats.org/officeDocument/2006/relationships/footer" Target="footer58.xml"/><Relationship Id="rId144" Type="http://schemas.openxmlformats.org/officeDocument/2006/relationships/footer" Target="footer69.xml"/><Relationship Id="rId90" Type="http://schemas.openxmlformats.org/officeDocument/2006/relationships/footer" Target="footer42.xml"/><Relationship Id="rId165" Type="http://schemas.openxmlformats.org/officeDocument/2006/relationships/footer" Target="footer79.xml"/><Relationship Id="rId186" Type="http://schemas.openxmlformats.org/officeDocument/2006/relationships/footer" Target="footer90.xml"/><Relationship Id="rId211" Type="http://schemas.openxmlformats.org/officeDocument/2006/relationships/header" Target="header103.xml"/><Relationship Id="rId232" Type="http://schemas.openxmlformats.org/officeDocument/2006/relationships/footer" Target="footer113.xml"/><Relationship Id="rId253" Type="http://schemas.openxmlformats.org/officeDocument/2006/relationships/header" Target="header124.xml"/><Relationship Id="rId274" Type="http://schemas.openxmlformats.org/officeDocument/2006/relationships/footer" Target="footer134.xml"/><Relationship Id="rId295" Type="http://schemas.openxmlformats.org/officeDocument/2006/relationships/header" Target="header145.xml"/><Relationship Id="rId309" Type="http://schemas.openxmlformats.org/officeDocument/2006/relationships/footer" Target="footer151.xml"/><Relationship Id="rId27" Type="http://schemas.openxmlformats.org/officeDocument/2006/relationships/footer" Target="footer10.xml"/><Relationship Id="rId48" Type="http://schemas.openxmlformats.org/officeDocument/2006/relationships/footer" Target="footer21.xml"/><Relationship Id="rId69" Type="http://schemas.openxmlformats.org/officeDocument/2006/relationships/footer" Target="footer31.xml"/><Relationship Id="rId113" Type="http://schemas.openxmlformats.org/officeDocument/2006/relationships/header" Target="header54.xml"/><Relationship Id="rId134" Type="http://schemas.openxmlformats.org/officeDocument/2006/relationships/header" Target="header65.xml"/><Relationship Id="rId80" Type="http://schemas.openxmlformats.org/officeDocument/2006/relationships/header" Target="header38.xml"/><Relationship Id="rId155" Type="http://schemas.openxmlformats.org/officeDocument/2006/relationships/header" Target="header75.xml"/><Relationship Id="rId176" Type="http://schemas.openxmlformats.org/officeDocument/2006/relationships/header" Target="header86.xml"/><Relationship Id="rId197" Type="http://schemas.openxmlformats.org/officeDocument/2006/relationships/header" Target="header96.xml"/><Relationship Id="rId201" Type="http://schemas.openxmlformats.org/officeDocument/2006/relationships/footer" Target="footer97.xml"/><Relationship Id="rId222" Type="http://schemas.openxmlformats.org/officeDocument/2006/relationships/footer" Target="footer108.xml"/><Relationship Id="rId243" Type="http://schemas.openxmlformats.org/officeDocument/2006/relationships/footer" Target="footer118.xml"/><Relationship Id="rId264" Type="http://schemas.openxmlformats.org/officeDocument/2006/relationships/footer" Target="footer129.xml"/><Relationship Id="rId285" Type="http://schemas.openxmlformats.org/officeDocument/2006/relationships/footer" Target="footer139.xml"/><Relationship Id="rId17" Type="http://schemas.openxmlformats.org/officeDocument/2006/relationships/header" Target="header6.xml"/><Relationship Id="rId38" Type="http://schemas.openxmlformats.org/officeDocument/2006/relationships/header" Target="header17.xml"/><Relationship Id="rId59" Type="http://schemas.openxmlformats.org/officeDocument/2006/relationships/header" Target="header27.xml"/><Relationship Id="rId103" Type="http://schemas.openxmlformats.org/officeDocument/2006/relationships/header" Target="header49.xml"/><Relationship Id="rId124" Type="http://schemas.openxmlformats.org/officeDocument/2006/relationships/footer" Target="footer59.xml"/><Relationship Id="rId310" Type="http://schemas.openxmlformats.org/officeDocument/2006/relationships/footer" Target="footer152.xml"/><Relationship Id="rId70" Type="http://schemas.openxmlformats.org/officeDocument/2006/relationships/footer" Target="footer32.xml"/><Relationship Id="rId91" Type="http://schemas.openxmlformats.org/officeDocument/2006/relationships/header" Target="header43.xml"/><Relationship Id="rId145" Type="http://schemas.openxmlformats.org/officeDocument/2006/relationships/header" Target="header70.xml"/><Relationship Id="rId166" Type="http://schemas.openxmlformats.org/officeDocument/2006/relationships/footer" Target="footer80.xml"/><Relationship Id="rId187" Type="http://schemas.openxmlformats.org/officeDocument/2006/relationships/header" Target="header91.xml"/><Relationship Id="rId1" Type="http://schemas.openxmlformats.org/officeDocument/2006/relationships/customXml" Target="../customXml/item1.xml"/><Relationship Id="rId212" Type="http://schemas.openxmlformats.org/officeDocument/2006/relationships/header" Target="header104.xml"/><Relationship Id="rId233" Type="http://schemas.openxmlformats.org/officeDocument/2006/relationships/header" Target="header114.xml"/><Relationship Id="rId254" Type="http://schemas.openxmlformats.org/officeDocument/2006/relationships/header" Target="header125.xml"/><Relationship Id="rId28" Type="http://schemas.openxmlformats.org/officeDocument/2006/relationships/footer" Target="footer11.xml"/><Relationship Id="rId49" Type="http://schemas.openxmlformats.org/officeDocument/2006/relationships/header" Target="header22.xml"/><Relationship Id="rId114" Type="http://schemas.openxmlformats.org/officeDocument/2006/relationships/footer" Target="footer54.xml"/><Relationship Id="rId275" Type="http://schemas.openxmlformats.org/officeDocument/2006/relationships/header" Target="header135.xml"/><Relationship Id="rId296" Type="http://schemas.openxmlformats.org/officeDocument/2006/relationships/header" Target="header146.xml"/><Relationship Id="rId300" Type="http://schemas.openxmlformats.org/officeDocument/2006/relationships/footer" Target="footer147.xml"/><Relationship Id="rId60" Type="http://schemas.openxmlformats.org/officeDocument/2006/relationships/footer" Target="footer27.xml"/><Relationship Id="rId81" Type="http://schemas.openxmlformats.org/officeDocument/2006/relationships/footer" Target="footer37.xml"/><Relationship Id="rId135" Type="http://schemas.openxmlformats.org/officeDocument/2006/relationships/footer" Target="footer64.xml"/><Relationship Id="rId156" Type="http://schemas.openxmlformats.org/officeDocument/2006/relationships/footer" Target="footer75.xml"/><Relationship Id="rId177" Type="http://schemas.openxmlformats.org/officeDocument/2006/relationships/footer" Target="footer85.xml"/><Relationship Id="rId198" Type="http://schemas.openxmlformats.org/officeDocument/2006/relationships/footer" Target="footer96.xml"/><Relationship Id="rId202" Type="http://schemas.openxmlformats.org/officeDocument/2006/relationships/footer" Target="footer98.xml"/><Relationship Id="rId223" Type="http://schemas.openxmlformats.org/officeDocument/2006/relationships/header" Target="header109.xml"/><Relationship Id="rId244" Type="http://schemas.openxmlformats.org/officeDocument/2006/relationships/footer" Target="footer119.xml"/><Relationship Id="rId18" Type="http://schemas.openxmlformats.org/officeDocument/2006/relationships/footer" Target="footer6.xml"/><Relationship Id="rId39" Type="http://schemas.openxmlformats.org/officeDocument/2006/relationships/footer" Target="footer16.xml"/><Relationship Id="rId265" Type="http://schemas.openxmlformats.org/officeDocument/2006/relationships/header" Target="header130.xml"/><Relationship Id="rId286" Type="http://schemas.openxmlformats.org/officeDocument/2006/relationships/footer" Target="footer140.xml"/><Relationship Id="rId50" Type="http://schemas.openxmlformats.org/officeDocument/2006/relationships/header" Target="header23.xml"/><Relationship Id="rId104" Type="http://schemas.openxmlformats.org/officeDocument/2006/relationships/header" Target="header50.xml"/><Relationship Id="rId125" Type="http://schemas.openxmlformats.org/officeDocument/2006/relationships/header" Target="header60.xml"/><Relationship Id="rId146" Type="http://schemas.openxmlformats.org/officeDocument/2006/relationships/header" Target="header71.xml"/><Relationship Id="rId167" Type="http://schemas.openxmlformats.org/officeDocument/2006/relationships/header" Target="header81.xml"/><Relationship Id="rId188" Type="http://schemas.openxmlformats.org/officeDocument/2006/relationships/header" Target="header92.xml"/><Relationship Id="rId311" Type="http://schemas.openxmlformats.org/officeDocument/2006/relationships/header" Target="header153.xml"/><Relationship Id="rId71" Type="http://schemas.openxmlformats.org/officeDocument/2006/relationships/header" Target="header33.xml"/><Relationship Id="rId92" Type="http://schemas.openxmlformats.org/officeDocument/2006/relationships/header" Target="header44.xml"/><Relationship Id="rId213" Type="http://schemas.openxmlformats.org/officeDocument/2006/relationships/footer" Target="footer103.xml"/><Relationship Id="rId234" Type="http://schemas.openxmlformats.org/officeDocument/2006/relationships/footer" Target="footer114.xml"/><Relationship Id="rId2" Type="http://schemas.openxmlformats.org/officeDocument/2006/relationships/styles" Target="styles.xml"/><Relationship Id="rId29" Type="http://schemas.openxmlformats.org/officeDocument/2006/relationships/header" Target="header12.xml"/><Relationship Id="rId255" Type="http://schemas.openxmlformats.org/officeDocument/2006/relationships/footer" Target="footer124.xml"/><Relationship Id="rId276" Type="http://schemas.openxmlformats.org/officeDocument/2006/relationships/footer" Target="footer135.xml"/><Relationship Id="rId297" Type="http://schemas.openxmlformats.org/officeDocument/2006/relationships/footer" Target="footer145.xml"/><Relationship Id="rId40" Type="http://schemas.openxmlformats.org/officeDocument/2006/relationships/footer" Target="footer17.xml"/><Relationship Id="rId115" Type="http://schemas.openxmlformats.org/officeDocument/2006/relationships/header" Target="header55.xml"/><Relationship Id="rId136" Type="http://schemas.openxmlformats.org/officeDocument/2006/relationships/footer" Target="footer65.xml"/><Relationship Id="rId157" Type="http://schemas.openxmlformats.org/officeDocument/2006/relationships/header" Target="header76.xml"/><Relationship Id="rId178" Type="http://schemas.openxmlformats.org/officeDocument/2006/relationships/footer" Target="footer86.xml"/><Relationship Id="rId301" Type="http://schemas.openxmlformats.org/officeDocument/2006/relationships/header" Target="header148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\Documents\WBS%20Schedule%20Pro\Views%20and%20Templates\WBS%20Dictionary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0A51E1-3E53-4EDA-A22D-93CE7EB2B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WBS Dictionary 1.dotx</Template>
  <TotalTime>1</TotalTime>
  <Pages>50</Pages>
  <Words>2690</Words>
  <Characters>14800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WBS Dictionary Template</vt:lpstr>
    </vt:vector>
  </TitlesOfParts>
  <Company>Critical Tools, Inc.</Company>
  <LinksUpToDate>false</LinksUpToDate>
  <CharactersWithSpaces>17456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WBS Dictionary Template</dc:title>
  <dc:creator>Alex</dc:creator>
  <cp:lastModifiedBy>Alexis F</cp:lastModifiedBy>
  <cp:revision>1</cp:revision>
  <cp:lastPrinted>2013-08-20T17:26:00Z</cp:lastPrinted>
  <dcterms:created xsi:type="dcterms:W3CDTF">2020-11-24T22:39:00Z</dcterms:created>
  <dcterms:modified xsi:type="dcterms:W3CDTF">2020-11-24T22:40:00Z</dcterms:modified>
</cp:coreProperties>
</file>